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11819" w14:textId="77777777" w:rsidR="0058521F" w:rsidRPr="00ED1F97" w:rsidRDefault="009453EB" w:rsidP="0058521F">
      <w:pPr>
        <w:pStyle w:val="Naslov"/>
        <w:jc w:val="right"/>
        <w:rPr>
          <w:rFonts w:ascii="Arial" w:hAnsi="Arial" w:cs="Arial"/>
          <w:sz w:val="52"/>
          <w:szCs w:val="36"/>
          <w:lang w:val="hr-HR"/>
        </w:rPr>
      </w:pPr>
      <w:r w:rsidRPr="00ED1F97">
        <w:rPr>
          <w:rFonts w:ascii="Arial" w:hAnsi="Arial" w:cs="Arial"/>
          <w:sz w:val="52"/>
          <w:szCs w:val="36"/>
          <w:lang w:val="hr-HR"/>
        </w:rPr>
        <w:t>Family App</w:t>
      </w:r>
    </w:p>
    <w:p w14:paraId="16764336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51FD3712" w14:textId="77777777" w:rsidR="0058521F" w:rsidRPr="00ED1F97" w:rsidRDefault="003C0AEF" w:rsidP="0058521F">
      <w:pPr>
        <w:pStyle w:val="Naslov"/>
        <w:jc w:val="right"/>
        <w:rPr>
          <w:rFonts w:ascii="Arial" w:hAnsi="Arial" w:cs="Arial"/>
          <w:i/>
          <w:szCs w:val="36"/>
          <w:lang w:val="hr-HR"/>
        </w:rPr>
      </w:pPr>
      <w:r w:rsidRPr="00ED1F97">
        <w:rPr>
          <w:rFonts w:ascii="Arial" w:hAnsi="Arial" w:cs="Arial"/>
          <w:i/>
          <w:szCs w:val="36"/>
          <w:lang w:val="hr-HR"/>
        </w:rPr>
        <w:t xml:space="preserve">Specifikacija  </w:t>
      </w:r>
      <w:r w:rsidR="008A6777" w:rsidRPr="00ED1F97">
        <w:rPr>
          <w:rFonts w:ascii="Arial" w:hAnsi="Arial" w:cs="Arial"/>
          <w:i/>
          <w:szCs w:val="36"/>
          <w:lang w:val="hr-HR"/>
        </w:rPr>
        <w:t>sustava</w:t>
      </w:r>
    </w:p>
    <w:p w14:paraId="7A36A02D" w14:textId="77777777" w:rsidR="0058521F" w:rsidRPr="00ED1F97" w:rsidRDefault="0058521F" w:rsidP="0058521F">
      <w:pPr>
        <w:pStyle w:val="Naslov"/>
        <w:jc w:val="right"/>
        <w:rPr>
          <w:rFonts w:ascii="Arial" w:hAnsi="Arial" w:cs="Arial"/>
          <w:szCs w:val="36"/>
          <w:lang w:val="hr-HR"/>
        </w:rPr>
      </w:pPr>
    </w:p>
    <w:p w14:paraId="1CABDB1B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08015EEC" w14:textId="77777777" w:rsidR="0058521F" w:rsidRPr="00ED1F97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37A33B7B" w14:textId="77777777" w:rsidR="0058521F" w:rsidRPr="00ED1F97" w:rsidRDefault="0058521F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0C2DBCEC" w14:textId="77777777" w:rsidR="0058521F" w:rsidRPr="00ED1F97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51B5580A" w14:textId="77777777" w:rsidR="0058521F" w:rsidRPr="00ED1F97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34FF5B37" w14:textId="77777777" w:rsidR="0058521F" w:rsidRPr="00ED1F97" w:rsidRDefault="0058521F" w:rsidP="0058521F">
      <w:pPr>
        <w:pStyle w:val="Tijeloteksta"/>
        <w:rPr>
          <w:rFonts w:ascii="Arial" w:hAnsi="Arial" w:cs="Arial"/>
          <w:szCs w:val="22"/>
          <w:lang w:val="hr-HR"/>
        </w:rPr>
      </w:pPr>
    </w:p>
    <w:p w14:paraId="435B0FD1" w14:textId="469F1E28" w:rsidR="0058521F" w:rsidRPr="00ED1F97" w:rsidRDefault="0058521F" w:rsidP="0058521F">
      <w:pPr>
        <w:pStyle w:val="Tijeloteksta"/>
        <w:jc w:val="right"/>
        <w:rPr>
          <w:rFonts w:ascii="Arial" w:hAnsi="Arial" w:cs="Arial"/>
          <w:szCs w:val="22"/>
          <w:lang w:val="hr-HR"/>
        </w:rPr>
        <w:sectPr w:rsidR="0058521F" w:rsidRPr="00ED1F9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D1F97">
        <w:rPr>
          <w:rFonts w:ascii="Arial" w:hAnsi="Arial" w:cs="Arial"/>
          <w:szCs w:val="22"/>
          <w:lang w:val="hr-HR"/>
        </w:rPr>
        <w:t xml:space="preserve">Mostar, </w:t>
      </w:r>
      <w:r w:rsidR="00594980">
        <w:rPr>
          <w:rFonts w:ascii="Arial" w:hAnsi="Arial" w:cs="Arial"/>
          <w:szCs w:val="22"/>
          <w:lang w:val="hr-HR"/>
        </w:rPr>
        <w:t>17</w:t>
      </w:r>
      <w:r w:rsidRPr="00ED1F97">
        <w:rPr>
          <w:rFonts w:ascii="Arial" w:hAnsi="Arial" w:cs="Arial"/>
          <w:szCs w:val="22"/>
          <w:lang w:val="hr-HR"/>
        </w:rPr>
        <w:t>.</w:t>
      </w:r>
      <w:r w:rsidR="009453EB" w:rsidRPr="00ED1F97">
        <w:rPr>
          <w:rFonts w:ascii="Arial" w:hAnsi="Arial" w:cs="Arial"/>
          <w:szCs w:val="22"/>
          <w:lang w:val="hr-HR"/>
        </w:rPr>
        <w:t>0</w:t>
      </w:r>
      <w:r w:rsidR="00594980">
        <w:rPr>
          <w:rFonts w:ascii="Arial" w:hAnsi="Arial" w:cs="Arial"/>
          <w:szCs w:val="22"/>
          <w:lang w:val="hr-HR"/>
        </w:rPr>
        <w:t>2</w:t>
      </w:r>
      <w:r w:rsidRPr="00ED1F97">
        <w:rPr>
          <w:rFonts w:ascii="Arial" w:hAnsi="Arial" w:cs="Arial"/>
          <w:szCs w:val="22"/>
          <w:lang w:val="hr-HR"/>
        </w:rPr>
        <w:t>.</w:t>
      </w:r>
      <w:r w:rsidR="009453EB" w:rsidRPr="00ED1F97">
        <w:rPr>
          <w:rFonts w:ascii="Arial" w:hAnsi="Arial" w:cs="Arial"/>
          <w:szCs w:val="22"/>
          <w:lang w:val="hr-HR"/>
        </w:rPr>
        <w:t>202</w:t>
      </w:r>
      <w:r w:rsidR="00A76562">
        <w:rPr>
          <w:rFonts w:ascii="Arial" w:hAnsi="Arial" w:cs="Arial"/>
          <w:szCs w:val="22"/>
          <w:lang w:val="hr-HR"/>
        </w:rPr>
        <w:t>1.</w:t>
      </w:r>
    </w:p>
    <w:p w14:paraId="177A9FAB" w14:textId="77777777" w:rsidR="00545A77" w:rsidRPr="00ED1F97" w:rsidRDefault="00545A77" w:rsidP="00545A77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564C1552" w14:textId="77777777" w:rsidR="00545A77" w:rsidRPr="00ED1F97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ED1F97" w14:paraId="387C0356" w14:textId="77777777" w:rsidTr="12880FE4">
        <w:trPr>
          <w:trHeight w:val="323"/>
        </w:trPr>
        <w:tc>
          <w:tcPr>
            <w:tcW w:w="1314" w:type="pct"/>
          </w:tcPr>
          <w:p w14:paraId="3FDADF74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4ABB37DC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0B5AE125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ED1F97" w14:paraId="2AFBD016" w14:textId="77777777" w:rsidTr="12880FE4">
        <w:trPr>
          <w:trHeight w:val="323"/>
        </w:trPr>
        <w:tc>
          <w:tcPr>
            <w:tcW w:w="1314" w:type="pct"/>
          </w:tcPr>
          <w:p w14:paraId="0898CB3E" w14:textId="77777777" w:rsidR="00545A77" w:rsidRPr="00ED1F97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  <w:tc>
          <w:tcPr>
            <w:tcW w:w="1163" w:type="pct"/>
          </w:tcPr>
          <w:p w14:paraId="68B9CA8F" w14:textId="77777777" w:rsidR="00545A77" w:rsidRPr="00ED1F97" w:rsidRDefault="00896A61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3A9CC344" w14:textId="77777777" w:rsidR="00545A77" w:rsidRPr="00ED1F97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06325935" w14:textId="77777777" w:rsidTr="12880FE4">
        <w:trPr>
          <w:trHeight w:val="323"/>
        </w:trPr>
        <w:tc>
          <w:tcPr>
            <w:tcW w:w="1314" w:type="pct"/>
          </w:tcPr>
          <w:p w14:paraId="196AA14E" w14:textId="77777777" w:rsidR="00545A77" w:rsidRPr="00ED1F97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Ana Biloš</w:t>
            </w:r>
          </w:p>
        </w:tc>
        <w:tc>
          <w:tcPr>
            <w:tcW w:w="1163" w:type="pct"/>
          </w:tcPr>
          <w:p w14:paraId="2ABAE17D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E693C12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0E86BE07" w14:textId="77777777" w:rsidTr="12880FE4">
        <w:trPr>
          <w:trHeight w:val="323"/>
        </w:trPr>
        <w:tc>
          <w:tcPr>
            <w:tcW w:w="1314" w:type="pct"/>
          </w:tcPr>
          <w:p w14:paraId="5494F17D" w14:textId="77777777" w:rsidR="00545A77" w:rsidRPr="00ED1F97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  <w:tc>
          <w:tcPr>
            <w:tcW w:w="1163" w:type="pct"/>
          </w:tcPr>
          <w:p w14:paraId="71011AD4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26F2FB9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ED1F97" w14:paraId="599DE892" w14:textId="77777777" w:rsidTr="12880FE4">
        <w:trPr>
          <w:trHeight w:val="323"/>
        </w:trPr>
        <w:tc>
          <w:tcPr>
            <w:tcW w:w="1314" w:type="pct"/>
          </w:tcPr>
          <w:p w14:paraId="6234C2A5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1D1C254F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5BD01AB8" w14:textId="77777777" w:rsidR="00545A77" w:rsidRPr="00ED1F97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9F0202D" w14:textId="77777777" w:rsidR="12880FE4" w:rsidRPr="00ED1F97" w:rsidRDefault="12880FE4">
      <w:pPr>
        <w:rPr>
          <w:lang w:val="hr-HR"/>
        </w:rPr>
      </w:pPr>
    </w:p>
    <w:p w14:paraId="2C0F30D8" w14:textId="77777777" w:rsidR="00545A77" w:rsidRPr="00ED1F97" w:rsidRDefault="00545A77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</w:p>
    <w:p w14:paraId="5DD1A7C8" w14:textId="77777777" w:rsidR="0058521F" w:rsidRPr="00ED1F97" w:rsidRDefault="00F31CA6" w:rsidP="0058521F">
      <w:pPr>
        <w:pStyle w:val="Naslov"/>
        <w:rPr>
          <w:rFonts w:ascii="Arial" w:hAnsi="Arial" w:cs="Arial"/>
          <w:sz w:val="22"/>
          <w:szCs w:val="22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ED1F97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4F1E9147" w14:textId="77777777" w:rsidR="0058521F" w:rsidRPr="00ED1F97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79"/>
        <w:gridCol w:w="926"/>
        <w:gridCol w:w="2992"/>
        <w:gridCol w:w="2532"/>
        <w:gridCol w:w="1515"/>
      </w:tblGrid>
      <w:tr w:rsidR="00A768E3" w:rsidRPr="00ED1F97" w14:paraId="0028824D" w14:textId="77777777" w:rsidTr="00A768E3">
        <w:tc>
          <w:tcPr>
            <w:tcW w:w="630" w:type="pct"/>
          </w:tcPr>
          <w:p w14:paraId="62B820AA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28" w:type="pct"/>
          </w:tcPr>
          <w:p w14:paraId="4CCA0BB9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60" w:type="pct"/>
          </w:tcPr>
          <w:p w14:paraId="7E309C9C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413" w:type="pct"/>
          </w:tcPr>
          <w:p w14:paraId="29F4F5CC" w14:textId="77777777" w:rsidR="00A768E3" w:rsidRPr="00ED1F97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70" w:type="pct"/>
          </w:tcPr>
          <w:p w14:paraId="358666F5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ED1F97" w14:paraId="226C376D" w14:textId="77777777" w:rsidTr="00A768E3">
        <w:tc>
          <w:tcPr>
            <w:tcW w:w="630" w:type="pct"/>
          </w:tcPr>
          <w:p w14:paraId="2D1B676A" w14:textId="77777777" w:rsidR="00A768E3" w:rsidRPr="00ED1F97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22.01.2021.</w:t>
            </w:r>
          </w:p>
        </w:tc>
        <w:tc>
          <w:tcPr>
            <w:tcW w:w="428" w:type="pct"/>
          </w:tcPr>
          <w:p w14:paraId="0F5B2421" w14:textId="77777777" w:rsidR="00A768E3" w:rsidRPr="00ED1F97" w:rsidRDefault="00896A61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60" w:type="pct"/>
          </w:tcPr>
          <w:p w14:paraId="3685C6F4" w14:textId="77777777" w:rsidR="00A768E3" w:rsidRPr="00ED1F97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452E44A0" w14:textId="77777777" w:rsidR="00A768E3" w:rsidRPr="00ED1F97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Prototip aplikacije</w:t>
            </w:r>
          </w:p>
        </w:tc>
        <w:tc>
          <w:tcPr>
            <w:tcW w:w="870" w:type="pct"/>
          </w:tcPr>
          <w:p w14:paraId="1B0B7AA1" w14:textId="77777777" w:rsidR="00A768E3" w:rsidRPr="00ED1F97" w:rsidRDefault="00896A61" w:rsidP="00896A6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</w:tr>
      <w:tr w:rsidR="00A768E3" w:rsidRPr="00ED1F97" w14:paraId="7A71515A" w14:textId="77777777" w:rsidTr="00A768E3">
        <w:tc>
          <w:tcPr>
            <w:tcW w:w="630" w:type="pct"/>
          </w:tcPr>
          <w:p w14:paraId="2C970845" w14:textId="77777777" w:rsidR="00A768E3" w:rsidRPr="00ED1F97" w:rsidRDefault="009D2E6A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04.02.2021.</w:t>
            </w:r>
          </w:p>
        </w:tc>
        <w:tc>
          <w:tcPr>
            <w:tcW w:w="428" w:type="pct"/>
          </w:tcPr>
          <w:p w14:paraId="39251755" w14:textId="77777777" w:rsidR="00A768E3" w:rsidRPr="00ED1F97" w:rsidRDefault="006B5043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 w:rsidR="009D2E6A" w:rsidRPr="00ED1F97">
              <w:rPr>
                <w:rFonts w:ascii="Arial" w:hAnsi="Arial" w:cs="Arial"/>
                <w:szCs w:val="22"/>
                <w:lang w:val="hr-HR"/>
              </w:rPr>
              <w:t>2.0.</w:t>
            </w:r>
          </w:p>
        </w:tc>
        <w:tc>
          <w:tcPr>
            <w:tcW w:w="1660" w:type="pct"/>
          </w:tcPr>
          <w:p w14:paraId="5EFCF0AB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28A9B354" w14:textId="77777777" w:rsidR="00A768E3" w:rsidRPr="00ED1F97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Nadopuna prototipa</w:t>
            </w:r>
          </w:p>
        </w:tc>
        <w:tc>
          <w:tcPr>
            <w:tcW w:w="870" w:type="pct"/>
          </w:tcPr>
          <w:p w14:paraId="115163E0" w14:textId="77777777" w:rsidR="00A768E3" w:rsidRPr="00ED1F97" w:rsidRDefault="009D2E6A" w:rsidP="009D2E6A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Iva Hrkać</w:t>
            </w:r>
          </w:p>
        </w:tc>
      </w:tr>
      <w:tr w:rsidR="00A768E3" w:rsidRPr="00ED1F97" w14:paraId="74AC241A" w14:textId="77777777" w:rsidTr="00A768E3">
        <w:tc>
          <w:tcPr>
            <w:tcW w:w="630" w:type="pct"/>
          </w:tcPr>
          <w:p w14:paraId="684AE6C0" w14:textId="77777777" w:rsidR="00A768E3" w:rsidRPr="00ED1F97" w:rsidRDefault="006B504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17.02.2021.</w:t>
            </w:r>
          </w:p>
        </w:tc>
        <w:tc>
          <w:tcPr>
            <w:tcW w:w="428" w:type="pct"/>
          </w:tcPr>
          <w:p w14:paraId="1C8333BC" w14:textId="77777777" w:rsidR="00A768E3" w:rsidRPr="00ED1F97" w:rsidRDefault="006B5043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3.0</w:t>
            </w:r>
          </w:p>
        </w:tc>
        <w:tc>
          <w:tcPr>
            <w:tcW w:w="1660" w:type="pct"/>
          </w:tcPr>
          <w:p w14:paraId="706480EC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5AB2BE77" w14:textId="77777777" w:rsidR="00A768E3" w:rsidRPr="00ED1F97" w:rsidRDefault="00817AA8" w:rsidP="00817AA8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Konačna</w:t>
            </w:r>
            <w:r w:rsidR="006B5043" w:rsidRPr="00ED1F97">
              <w:rPr>
                <w:rFonts w:ascii="Arial" w:hAnsi="Arial" w:cs="Arial"/>
                <w:szCs w:val="22"/>
                <w:lang w:val="hr-HR"/>
              </w:rPr>
              <w:t xml:space="preserve"> verzija</w:t>
            </w:r>
          </w:p>
        </w:tc>
        <w:tc>
          <w:tcPr>
            <w:tcW w:w="870" w:type="pct"/>
          </w:tcPr>
          <w:p w14:paraId="1641C841" w14:textId="77777777" w:rsidR="00A768E3" w:rsidRPr="00ED1F97" w:rsidRDefault="006B5043" w:rsidP="006B5043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Andrija Biloš</w:t>
            </w:r>
          </w:p>
        </w:tc>
      </w:tr>
      <w:tr w:rsidR="00A768E3" w:rsidRPr="00ED1F97" w14:paraId="75825990" w14:textId="77777777" w:rsidTr="00A768E3">
        <w:tc>
          <w:tcPr>
            <w:tcW w:w="630" w:type="pct"/>
          </w:tcPr>
          <w:p w14:paraId="0AF1E605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428" w:type="pct"/>
          </w:tcPr>
          <w:p w14:paraId="7D1208EE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660" w:type="pct"/>
          </w:tcPr>
          <w:p w14:paraId="37ED9EBA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413" w:type="pct"/>
          </w:tcPr>
          <w:p w14:paraId="31EF209C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70" w:type="pct"/>
          </w:tcPr>
          <w:p w14:paraId="3DC2CEBF" w14:textId="77777777" w:rsidR="00A768E3" w:rsidRPr="00ED1F97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4B2E3E6" w14:textId="77777777" w:rsidR="0058521F" w:rsidRPr="00ED1F97" w:rsidRDefault="0058521F" w:rsidP="0058521F">
      <w:pPr>
        <w:rPr>
          <w:rFonts w:ascii="Arial" w:hAnsi="Arial" w:cs="Arial"/>
          <w:szCs w:val="22"/>
          <w:lang w:val="hr-HR"/>
        </w:rPr>
      </w:pPr>
    </w:p>
    <w:p w14:paraId="7DDDA852" w14:textId="77777777" w:rsidR="009E215B" w:rsidRPr="00ED1F97" w:rsidRDefault="0058521F" w:rsidP="00391221">
      <w:pPr>
        <w:pStyle w:val="Naslov"/>
        <w:rPr>
          <w:rFonts w:ascii="Arial" w:hAnsi="Arial" w:cs="Arial"/>
          <w:sz w:val="28"/>
          <w:szCs w:val="28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ED1F97">
        <w:rPr>
          <w:rFonts w:ascii="Arial" w:hAnsi="Arial" w:cs="Arial"/>
          <w:sz w:val="28"/>
          <w:szCs w:val="28"/>
          <w:lang w:val="hr-HR"/>
        </w:rPr>
        <w:lastRenderedPageBreak/>
        <w:t>S A D R Ž A J</w:t>
      </w:r>
    </w:p>
    <w:sdt>
      <w:sdtPr>
        <w:rPr>
          <w:rFonts w:ascii="Calibri" w:hAnsi="Calibri"/>
          <w:b w:val="0"/>
          <w:bCs w:val="0"/>
          <w:caps w:val="0"/>
          <w:color w:val="auto"/>
          <w:sz w:val="22"/>
          <w:szCs w:val="20"/>
          <w:lang w:val="hr-HR" w:eastAsia="en-US"/>
        </w:rPr>
        <w:id w:val="5947844"/>
        <w:docPartObj>
          <w:docPartGallery w:val="Table of Contents"/>
          <w:docPartUnique/>
        </w:docPartObj>
      </w:sdtPr>
      <w:sdtEndPr/>
      <w:sdtContent>
        <w:p w14:paraId="3B8F53B7" w14:textId="77777777" w:rsidR="00C32EA8" w:rsidRPr="00ED1F97" w:rsidRDefault="00C32EA8">
          <w:pPr>
            <w:pStyle w:val="TOCNaslov"/>
            <w:rPr>
              <w:lang w:val="hr-HR"/>
            </w:rPr>
          </w:pPr>
          <w:r w:rsidRPr="00ED1F97">
            <w:rPr>
              <w:lang w:val="hr-HR"/>
            </w:rPr>
            <w:t>Tablica sadržaja</w:t>
          </w:r>
        </w:p>
        <w:p w14:paraId="390E8078" w14:textId="75C8EC26" w:rsidR="00FA75ED" w:rsidRDefault="00F367CC">
          <w:pPr>
            <w:pStyle w:val="Sadraj1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r w:rsidRPr="00ED1F97">
            <w:rPr>
              <w:lang w:val="hr-HR"/>
            </w:rPr>
            <w:fldChar w:fldCharType="begin"/>
          </w:r>
          <w:r w:rsidR="00C32EA8" w:rsidRPr="00ED1F97">
            <w:rPr>
              <w:lang w:val="hr-HR"/>
            </w:rPr>
            <w:instrText xml:space="preserve"> TOC \o "1-3" \h \z \u </w:instrText>
          </w:r>
          <w:r w:rsidRPr="00ED1F97">
            <w:rPr>
              <w:lang w:val="hr-HR"/>
            </w:rPr>
            <w:fldChar w:fldCharType="separate"/>
          </w:r>
          <w:hyperlink w:anchor="_Toc64989479" w:history="1">
            <w:r w:rsidR="00FA75ED" w:rsidRPr="0073018C">
              <w:rPr>
                <w:rStyle w:val="Hiperveza"/>
                <w:rFonts w:cs="Arial"/>
                <w:noProof/>
                <w:lang w:val="hr-HR"/>
              </w:rPr>
              <w:t>U</w:t>
            </w:r>
            <w:r w:rsidR="00AA3339">
              <w:rPr>
                <w:rStyle w:val="Hiperveza"/>
                <w:rFonts w:cs="Arial"/>
                <w:noProof/>
                <w:lang w:val="hr-HR"/>
              </w:rPr>
              <w:t>VOD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_Toc64989479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3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C63483E" w14:textId="5AA9688A" w:rsidR="00FA75ED" w:rsidRDefault="00070EF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0" w:history="1">
            <w:r w:rsidR="00FA75ED" w:rsidRPr="0073018C">
              <w:rPr>
                <w:rStyle w:val="Hiperveza"/>
                <w:noProof/>
                <w:lang w:val="hr-HR"/>
              </w:rPr>
              <w:t>1.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iperveza"/>
                <w:noProof/>
                <w:lang w:val="hr-HR"/>
              </w:rPr>
              <w:t>OPIS SUSTAVA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07D76BC3" w14:textId="1C3D6B2B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1" w:history="1">
            <w:r w:rsidR="00FA75ED" w:rsidRPr="0073018C">
              <w:rPr>
                <w:rStyle w:val="Hiperveza"/>
                <w:noProof/>
                <w:lang w:val="hr-HR"/>
              </w:rPr>
              <w:t>1.1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AE00CE">
              <w:rPr>
                <w:rStyle w:val="Hiperveza"/>
                <w:noProof/>
                <w:lang w:val="hr-HR"/>
              </w:rPr>
              <w:t>C</w:t>
            </w:r>
            <w:r w:rsidR="00FA75ED" w:rsidRPr="0073018C">
              <w:rPr>
                <w:rStyle w:val="Hiperveza"/>
                <w:noProof/>
                <w:lang w:val="hr-HR"/>
              </w:rPr>
              <w:t>iljevi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E4DC76B" w14:textId="24098E73" w:rsidR="00FA75ED" w:rsidRDefault="00070EF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2" w:history="1">
            <w:r w:rsidR="00FA75ED" w:rsidRPr="0073018C">
              <w:rPr>
                <w:rStyle w:val="Hiperveza"/>
                <w:noProof/>
                <w:lang w:val="hr-HR" w:eastAsia="hr-HR"/>
              </w:rPr>
              <w:t>2.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 w:eastAsia="hr-HR"/>
              </w:rPr>
              <w:t>WORKFLOW – PRIMJER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_Toc64989482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5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38E83AD3" w14:textId="01969D02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3" w:history="1">
            <w:r w:rsidR="00FA75ED" w:rsidRPr="0073018C">
              <w:rPr>
                <w:rStyle w:val="Hiperveza"/>
                <w:noProof/>
                <w:lang w:val="hr-HR"/>
              </w:rPr>
              <w:t>2.1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UML-Dijagram aktivnosti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_Toc64989483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6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0257A4F" w14:textId="74A1388B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4" w:history="1">
            <w:r w:rsidR="00FA75ED" w:rsidRPr="0073018C">
              <w:rPr>
                <w:rStyle w:val="Hiperveza"/>
                <w:noProof/>
                <w:lang w:val="hr-HR"/>
              </w:rPr>
              <w:t>2.2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Korisnici i njihove karakteristike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_Toc64989484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6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8D1F160" w14:textId="5CAC1767" w:rsidR="00FA75ED" w:rsidRDefault="00070EF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5" w:history="1">
            <w:r w:rsidR="00FA75ED" w:rsidRPr="0073018C">
              <w:rPr>
                <w:rStyle w:val="Hiperveza"/>
                <w:noProof/>
                <w:lang w:val="hr-HR"/>
              </w:rPr>
              <w:t>3.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F</w:t>
            </w:r>
            <w:r w:rsidR="00FA75ED">
              <w:rPr>
                <w:rStyle w:val="Hiperveza"/>
                <w:noProof/>
                <w:lang w:val="hr-HR"/>
              </w:rPr>
              <w:t>UNKCIONALNOSTI</w:t>
            </w:r>
            <w:r w:rsidR="00FA75ED" w:rsidRPr="0073018C">
              <w:rPr>
                <w:rStyle w:val="Hiperveza"/>
                <w:noProof/>
                <w:lang w:val="hr-HR"/>
              </w:rPr>
              <w:t xml:space="preserve"> SUSTAVA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_Toc64989485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2925F76C" w14:textId="3559D14B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6" w:history="1">
            <w:r w:rsidR="00FA75ED" w:rsidRPr="0073018C">
              <w:rPr>
                <w:rStyle w:val="Hiperveza"/>
                <w:noProof/>
                <w:lang w:val="hr-HR"/>
              </w:rPr>
              <w:t>3.1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Razrada zahtjeva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_Toc64989486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3091B457" w14:textId="6E0CF80F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7" w:history="1">
            <w:r w:rsidR="00FA75ED" w:rsidRPr="0073018C">
              <w:rPr>
                <w:rStyle w:val="Hiperveza"/>
                <w:noProof/>
                <w:lang w:val="hr-HR"/>
              </w:rPr>
              <w:t>3.2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iperveza"/>
                <w:noProof/>
                <w:lang w:val="hr-HR"/>
              </w:rPr>
              <w:t>Dijagram korištenja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_Toc64989487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0C039BB" w14:textId="287DD46C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8" w:history="1">
            <w:r w:rsidR="00FA75ED" w:rsidRPr="0073018C">
              <w:rPr>
                <w:rStyle w:val="Hiperveza"/>
                <w:noProof/>
                <w:lang w:val="hr-HR"/>
              </w:rPr>
              <w:t>3.3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iperveza"/>
                <w:noProof/>
                <w:lang w:val="hr-HR"/>
              </w:rPr>
              <w:t>S</w:t>
            </w:r>
            <w:r w:rsidR="00FA75ED" w:rsidRPr="0073018C">
              <w:rPr>
                <w:rStyle w:val="Hiperveza"/>
                <w:noProof/>
                <w:lang w:val="hr-HR"/>
              </w:rPr>
              <w:t>udionici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_Toc64989488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973A9C1" w14:textId="4F55FC0D" w:rsidR="00FA75ED" w:rsidRDefault="00070EFA">
          <w:pPr>
            <w:pStyle w:val="Sadraj3"/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89" w:history="1">
            <w:r w:rsidR="00FA75ED" w:rsidRPr="0073018C">
              <w:rPr>
                <w:rStyle w:val="Hiperveza"/>
                <w:noProof/>
                <w:lang w:val="hr-HR"/>
              </w:rPr>
              <w:t>3.3.1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Ljudski sudionici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_Toc64989489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5441D63" w14:textId="504D5DBE" w:rsidR="00FA75ED" w:rsidRDefault="00070EF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0" w:history="1">
            <w:r w:rsidR="00FA75ED" w:rsidRPr="0073018C">
              <w:rPr>
                <w:rStyle w:val="Hiperveza"/>
                <w:noProof/>
                <w:lang w:val="hr-HR"/>
              </w:rPr>
              <w:t>4.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F</w:t>
            </w:r>
            <w:r w:rsidR="00FA75ED">
              <w:rPr>
                <w:rStyle w:val="Hiperveza"/>
                <w:noProof/>
                <w:lang w:val="hr-HR"/>
              </w:rPr>
              <w:t>UNKCIONALNI ZAHTJEVI</w:t>
            </w:r>
            <w:r w:rsidR="00FA75ED" w:rsidRPr="0073018C">
              <w:rPr>
                <w:rStyle w:val="Hiperveza"/>
                <w:noProof/>
                <w:lang w:val="hr-HR"/>
              </w:rPr>
              <w:t xml:space="preserve"> </w:t>
            </w:r>
            <w:r w:rsidR="00FA75ED">
              <w:rPr>
                <w:rStyle w:val="Hiperveza"/>
                <w:noProof/>
                <w:lang w:val="hr-HR"/>
              </w:rPr>
              <w:t>ZA</w:t>
            </w:r>
            <w:r w:rsidR="00FA75ED" w:rsidRPr="0073018C">
              <w:rPr>
                <w:rStyle w:val="Hiperveza"/>
                <w:noProof/>
                <w:lang w:val="hr-HR"/>
              </w:rPr>
              <w:t xml:space="preserve">  KORISNIK</w:t>
            </w:r>
            <w:r w:rsidR="00FA75ED">
              <w:rPr>
                <w:rStyle w:val="Hiperveza"/>
                <w:noProof/>
                <w:lang w:val="hr-HR"/>
              </w:rPr>
              <w:t xml:space="preserve">E </w:t>
            </w:r>
            <w:r w:rsidR="00FA75ED" w:rsidRPr="0073018C">
              <w:rPr>
                <w:rStyle w:val="Hiperveza"/>
                <w:noProof/>
                <w:lang w:val="hr-HR"/>
              </w:rPr>
              <w:t>R</w:t>
            </w:r>
            <w:r w:rsidR="00FA75ED">
              <w:rPr>
                <w:rStyle w:val="Hiperveza"/>
                <w:noProof/>
                <w:lang w:val="hr-HR"/>
              </w:rPr>
              <w:t>ODITELJ</w:t>
            </w:r>
            <w:r w:rsidR="00FA75ED" w:rsidRPr="0073018C">
              <w:rPr>
                <w:rStyle w:val="Hiperveza"/>
                <w:noProof/>
                <w:lang w:val="hr-HR"/>
              </w:rPr>
              <w:t xml:space="preserve"> i </w:t>
            </w:r>
            <w:r w:rsidR="00FA75ED">
              <w:rPr>
                <w:rStyle w:val="Hiperveza"/>
                <w:noProof/>
                <w:lang w:val="hr-HR"/>
              </w:rPr>
              <w:t>DIJETE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51285BB8" w14:textId="5365C053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1" w:history="1">
            <w:r w:rsidR="00FA75ED" w:rsidRPr="0073018C">
              <w:rPr>
                <w:rStyle w:val="Hiperveza"/>
                <w:noProof/>
                <w:lang w:val="hr-HR"/>
              </w:rPr>
              <w:t>4.1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Registracija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14538C52" w14:textId="6D492FF2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2" w:history="1">
            <w:r w:rsidR="00E05F46">
              <w:rPr>
                <w:rStyle w:val="Hiperveza"/>
                <w:iCs/>
                <w:noProof/>
                <w:lang w:val="hr-HR"/>
              </w:rPr>
              <w:t>4.2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 xml:space="preserve">Prijava korisnika na sustav  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_Toc64989492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43ADD89" w14:textId="5A7F5997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3" w:history="1">
            <w:r w:rsidR="00FA75ED" w:rsidRPr="0073018C">
              <w:rPr>
                <w:rStyle w:val="Hiperveza"/>
                <w:noProof/>
                <w:lang w:val="hr-HR"/>
              </w:rPr>
              <w:t>4.3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Upravljanje članovima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_Toc64989493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13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151B001" w14:textId="4A67BA74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4" w:history="1">
            <w:r w:rsidR="00FA75ED" w:rsidRPr="0073018C">
              <w:rPr>
                <w:rStyle w:val="Hiperveza"/>
                <w:noProof/>
                <w:lang w:val="hr-HR"/>
              </w:rPr>
              <w:t>4.4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Upravljanje zadacima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_Toc64989494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14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5D9EB07" w14:textId="22BA5CF6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5" w:history="1">
            <w:r w:rsidR="00FA75ED" w:rsidRPr="0073018C">
              <w:rPr>
                <w:rStyle w:val="Hiperveza"/>
                <w:noProof/>
                <w:lang w:val="hr-HR"/>
              </w:rPr>
              <w:t>4.5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Upravljanje događajima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_Toc64989495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15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41A757C" w14:textId="31B7E083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6" w:history="1">
            <w:r w:rsidR="00FA75ED" w:rsidRPr="0073018C">
              <w:rPr>
                <w:rStyle w:val="Hiperveza"/>
                <w:noProof/>
                <w:lang w:val="hr-HR"/>
              </w:rPr>
              <w:t>4.6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Pregled i izvršavanje zadataka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_Toc64989496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18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4619FF52" w14:textId="53D4456A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7" w:history="1">
            <w:r w:rsidR="00FA75ED" w:rsidRPr="0073018C">
              <w:rPr>
                <w:rStyle w:val="Hiperveza"/>
                <w:noProof/>
                <w:lang w:val="hr-HR"/>
              </w:rPr>
              <w:t>4.7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Upravljanje namirnicama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_Toc64989497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19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6E64CE7E" w14:textId="03DE4D14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8" w:history="1">
            <w:r w:rsidR="00FA75ED" w:rsidRPr="0073018C">
              <w:rPr>
                <w:rStyle w:val="Hiperveza"/>
                <w:rFonts w:cs="Arial"/>
                <w:noProof/>
                <w:lang w:val="hr-HR"/>
              </w:rPr>
              <w:t>4.8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rFonts w:cs="Arial"/>
                <w:noProof/>
                <w:lang w:val="hr-HR"/>
              </w:rPr>
              <w:t>Klasifikacija funkcionalnih zahtjeva ili USE CASE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_Toc64989498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20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2C52B295" w14:textId="233C2FA9" w:rsidR="00FA75ED" w:rsidRDefault="00070EFA">
          <w:pPr>
            <w:pStyle w:val="Sadraj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499" w:history="1">
            <w:r w:rsidR="00FA75ED" w:rsidRPr="0073018C">
              <w:rPr>
                <w:rStyle w:val="Hiperveza"/>
                <w:noProof/>
                <w:lang w:val="hr-HR"/>
              </w:rPr>
              <w:t>5.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>
              <w:rPr>
                <w:rStyle w:val="Hiperveza"/>
                <w:noProof/>
                <w:lang w:val="hr-HR"/>
              </w:rPr>
              <w:t>LOGICAL DATABASE REQUIREMENTS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_Toc64989499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B99CCE0" w14:textId="717E6650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500" w:history="1">
            <w:r w:rsidR="00FA75ED" w:rsidRPr="0073018C">
              <w:rPr>
                <w:rStyle w:val="Hiperveza"/>
                <w:noProof/>
                <w:lang w:val="hr-HR"/>
              </w:rPr>
              <w:t>5.1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ER model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_Toc64989500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21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5655A9E8" w14:textId="785C2BAB" w:rsidR="00FA75ED" w:rsidRDefault="00070EFA">
          <w:pPr>
            <w:pStyle w:val="Sadraj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Cs w:val="22"/>
              <w:lang w:val="en-US"/>
            </w:rPr>
          </w:pPr>
          <w:hyperlink w:anchor="_Toc64989501" w:history="1">
            <w:r w:rsidR="00FA75ED" w:rsidRPr="0073018C">
              <w:rPr>
                <w:rStyle w:val="Hiperveza"/>
                <w:noProof/>
                <w:lang w:val="hr-HR"/>
              </w:rPr>
              <w:t>5.2</w:t>
            </w:r>
            <w:r w:rsidR="00FA75ED">
              <w:rPr>
                <w:rFonts w:asciiTheme="minorHAnsi" w:eastAsiaTheme="minorEastAsia" w:hAnsiTheme="minorHAnsi" w:cstheme="minorBidi"/>
                <w:noProof/>
                <w:szCs w:val="22"/>
                <w:lang w:val="en-US"/>
              </w:rPr>
              <w:tab/>
            </w:r>
            <w:r w:rsidR="00FA75ED" w:rsidRPr="0073018C">
              <w:rPr>
                <w:rStyle w:val="Hiperveza"/>
                <w:noProof/>
                <w:lang w:val="hr-HR"/>
              </w:rPr>
              <w:t>Opis tablica u modelu</w:t>
            </w:r>
            <w:r w:rsidR="00FA75ED">
              <w:rPr>
                <w:noProof/>
                <w:webHidden/>
              </w:rPr>
              <w:tab/>
            </w:r>
            <w:r w:rsidR="00FA75ED">
              <w:rPr>
                <w:noProof/>
                <w:webHidden/>
              </w:rPr>
              <w:fldChar w:fldCharType="begin"/>
            </w:r>
            <w:r w:rsidR="00FA75ED">
              <w:rPr>
                <w:noProof/>
                <w:webHidden/>
              </w:rPr>
              <w:instrText xml:space="preserve"> PAGEREF _Toc64989501 \h </w:instrText>
            </w:r>
            <w:r w:rsidR="00FA75ED">
              <w:rPr>
                <w:noProof/>
                <w:webHidden/>
              </w:rPr>
            </w:r>
            <w:r w:rsidR="00FA75ED">
              <w:rPr>
                <w:noProof/>
                <w:webHidden/>
              </w:rPr>
              <w:fldChar w:fldCharType="separate"/>
            </w:r>
            <w:r w:rsidR="009D36A1">
              <w:rPr>
                <w:noProof/>
                <w:webHidden/>
              </w:rPr>
              <w:t>22</w:t>
            </w:r>
            <w:r w:rsidR="00FA75ED">
              <w:rPr>
                <w:noProof/>
                <w:webHidden/>
              </w:rPr>
              <w:fldChar w:fldCharType="end"/>
            </w:r>
          </w:hyperlink>
        </w:p>
        <w:p w14:paraId="70E3548D" w14:textId="777C0F24" w:rsidR="00C32EA8" w:rsidRPr="00ED1F97" w:rsidRDefault="00F367CC">
          <w:pPr>
            <w:rPr>
              <w:lang w:val="hr-HR"/>
            </w:rPr>
          </w:pPr>
          <w:r w:rsidRPr="00ED1F97">
            <w:rPr>
              <w:lang w:val="hr-HR"/>
            </w:rPr>
            <w:fldChar w:fldCharType="end"/>
          </w:r>
        </w:p>
      </w:sdtContent>
    </w:sdt>
    <w:p w14:paraId="2CF38E2B" w14:textId="77777777" w:rsidR="00D74A67" w:rsidRPr="00ED1F97" w:rsidRDefault="007956FE" w:rsidP="00E564EF">
      <w:pPr>
        <w:pStyle w:val="Naslov1"/>
        <w:numPr>
          <w:ilvl w:val="0"/>
          <w:numId w:val="0"/>
        </w:numPr>
        <w:rPr>
          <w:rFonts w:cs="Arial"/>
          <w:sz w:val="22"/>
          <w:szCs w:val="22"/>
          <w:lang w:val="hr-HR"/>
        </w:rPr>
      </w:pPr>
      <w:bookmarkStart w:id="0" w:name="_Toc4395995"/>
      <w:r w:rsidRPr="00ED1F97">
        <w:rPr>
          <w:rFonts w:cs="Arial"/>
          <w:sz w:val="22"/>
          <w:szCs w:val="22"/>
          <w:lang w:val="hr-HR"/>
        </w:rPr>
        <w:br w:type="page"/>
      </w:r>
      <w:bookmarkStart w:id="1" w:name="_Toc532472376"/>
      <w:bookmarkStart w:id="2" w:name="_Toc64989479"/>
      <w:r w:rsidR="00D74A67" w:rsidRPr="00ED1F97">
        <w:rPr>
          <w:rFonts w:cs="Arial"/>
          <w:sz w:val="22"/>
          <w:szCs w:val="22"/>
          <w:lang w:val="hr-HR"/>
        </w:rPr>
        <w:lastRenderedPageBreak/>
        <w:t>Uvod</w:t>
      </w:r>
      <w:bookmarkEnd w:id="1"/>
      <w:bookmarkEnd w:id="2"/>
    </w:p>
    <w:p w14:paraId="16A1D660" w14:textId="77777777" w:rsidR="00817AA8" w:rsidRPr="00ED1F97" w:rsidRDefault="00817AA8" w:rsidP="00B2736A">
      <w:pPr>
        <w:spacing w:line="360" w:lineRule="auto"/>
        <w:rPr>
          <w:rFonts w:ascii="Arial" w:hAnsi="Arial" w:cs="Arial"/>
          <w:lang w:val="hr-HR"/>
        </w:rPr>
      </w:pPr>
      <w:bookmarkStart w:id="3" w:name="_Toc317626440"/>
      <w:r w:rsidRPr="00ED1F97">
        <w:rPr>
          <w:rFonts w:ascii="Arial" w:hAnsi="Arial" w:cs="Arial"/>
          <w:lang w:val="hr-HR"/>
        </w:rPr>
        <w:t>U današnjem svijetu u kojem su svi zauzeti, ne čudi da je modernim roditeljima izazov nositi se s obitelji i poslom. Svakako nije lako upamtiti sve o rasporedu svakog člana obitelji i njegovim potrebama usred vašeg zauzetog rasporeda. Čak i ako ste super mama ili super tata, ponekad možete zaboraviti stvari, uostalom, mi nismo superračunala. Ne brinite, FamilyApp može vam pomoći u pamćenju svih važnih stvari i održavanju obitelji organiziranom.</w:t>
      </w:r>
    </w:p>
    <w:p w14:paraId="59A9D0AE" w14:textId="77777777" w:rsidR="00817AA8" w:rsidRPr="00ED1F97" w:rsidRDefault="00817AA8" w:rsidP="00B2736A">
      <w:pPr>
        <w:spacing w:line="360" w:lineRule="auto"/>
        <w:rPr>
          <w:rFonts w:ascii="Arial" w:hAnsi="Arial" w:cs="Arial"/>
          <w:lang w:val="hr-HR"/>
        </w:rPr>
      </w:pPr>
      <w:r w:rsidRPr="00ED1F97">
        <w:rPr>
          <w:rFonts w:ascii="Arial" w:hAnsi="Arial" w:cs="Arial"/>
          <w:lang w:val="hr-HR"/>
        </w:rPr>
        <w:t>Kada trebate cijepiti svoje dijete? Kada je sastanak liječnika za vaše starije roditelje? U koje vrijeme morate odabrati sina nakon nastave nogometa ili kćer nakon predavanja klavira? Vjenčanja? Planovi za vaš sljedeći obiteljski odmor, popis namirnica itd. Ljepljive bilješke na kuhinjskom zidu i zadržavanje svega na glavi mogu postati neuredne. Pa, zahvaljujući pametnim telefonima i tehnologijama mobilnih aplikacija danas je na raspolaganju niz aplikacija za organizatore obitelji koji će vam puno olakšati obiteljski život. Nastavite s tehnološkim napretkom i vrijeme je da ljepljive bilješke zamijenite ovim aplikacijama za obiteljske organizatore.</w:t>
      </w:r>
    </w:p>
    <w:p w14:paraId="62B778B4" w14:textId="77777777" w:rsidR="00817AA8" w:rsidRPr="00ED1F97" w:rsidRDefault="00817AA8" w:rsidP="00B2736A">
      <w:pPr>
        <w:spacing w:line="360" w:lineRule="auto"/>
        <w:rPr>
          <w:rFonts w:ascii="Arial" w:hAnsi="Arial" w:cs="Arial"/>
          <w:lang w:val="hr-HR"/>
        </w:rPr>
      </w:pPr>
      <w:r w:rsidRPr="00ED1F97">
        <w:rPr>
          <w:rFonts w:ascii="Arial" w:hAnsi="Arial" w:cs="Arial"/>
          <w:lang w:val="hr-HR"/>
        </w:rPr>
        <w:t>FamilyApp aplikacija je vrlo korisna u organiziranju obiteljskih zadataka. Zakažite sve i planirajte sve na jednom mjestu što vam omogućava nesmetanu brigu o vašoj obitelji. </w:t>
      </w:r>
    </w:p>
    <w:p w14:paraId="339E74E5" w14:textId="7AC66714" w:rsidR="00016866" w:rsidRPr="00ED1F97" w:rsidRDefault="00B13BBE" w:rsidP="00B55655">
      <w:pPr>
        <w:pStyle w:val="Naslov1"/>
        <w:rPr>
          <w:lang w:val="hr-HR"/>
        </w:rPr>
      </w:pPr>
      <w:r w:rsidRPr="00ED1F97">
        <w:rPr>
          <w:lang w:val="hr-HR"/>
        </w:rPr>
        <w:br w:type="page"/>
      </w:r>
      <w:bookmarkStart w:id="4" w:name="_Toc64989480"/>
      <w:bookmarkEnd w:id="3"/>
      <w:r w:rsidR="005E509D">
        <w:rPr>
          <w:lang w:val="hr-HR"/>
        </w:rPr>
        <w:lastRenderedPageBreak/>
        <w:t>opis sustava</w:t>
      </w:r>
      <w:bookmarkEnd w:id="4"/>
    </w:p>
    <w:p w14:paraId="60F7576C" w14:textId="77777777" w:rsidR="00107DDF" w:rsidRPr="00ED1F97" w:rsidRDefault="00107DDF" w:rsidP="007B0A17">
      <w:pPr>
        <w:pStyle w:val="template"/>
        <w:spacing w:line="360" w:lineRule="auto"/>
        <w:rPr>
          <w:rFonts w:cs="Arial"/>
          <w:i w:val="0"/>
          <w:szCs w:val="22"/>
          <w:shd w:val="clear" w:color="auto" w:fill="FFFFFF"/>
          <w:lang w:val="hr-HR"/>
        </w:rPr>
      </w:pPr>
      <w:bookmarkStart w:id="5" w:name="_Toc317626447"/>
      <w:r w:rsidRPr="00ED1F97">
        <w:rPr>
          <w:rFonts w:cs="Arial"/>
          <w:i w:val="0"/>
          <w:szCs w:val="22"/>
          <w:shd w:val="clear" w:color="auto" w:fill="FFFFFF"/>
          <w:lang w:val="hr-HR"/>
        </w:rPr>
        <w:t>FamilyApp je izvrsna aplikacija za organizaciju vašeg obiteljskog života. Nudi razne značajke poput kalendara, organizatora događaja, dijeljenja popisa obveza i još mnogo toga uz jednostavno sučelje.</w:t>
      </w:r>
    </w:p>
    <w:p w14:paraId="0BE1A919" w14:textId="77777777" w:rsidR="007B0A17" w:rsidRPr="00ED1F97" w:rsidRDefault="00107DDF" w:rsidP="008F1721">
      <w:pPr>
        <w:pStyle w:val="template"/>
        <w:spacing w:line="360" w:lineRule="auto"/>
        <w:rPr>
          <w:rFonts w:cs="Arial"/>
          <w:i w:val="0"/>
          <w:szCs w:val="22"/>
          <w:lang w:val="hr-HR"/>
        </w:rPr>
      </w:pPr>
      <w:r w:rsidRPr="00ED1F97">
        <w:rPr>
          <w:rFonts w:cs="Arial"/>
          <w:i w:val="0"/>
          <w:szCs w:val="22"/>
          <w:shd w:val="clear" w:color="auto" w:fill="FFFFFF"/>
          <w:lang w:val="hr-HR"/>
        </w:rPr>
        <w:t>Odnosno, FamilyApp je organizator rasporeda koji vam omogućuje da podijelite sve svoje planove s članovima svoje obitelji i planirate i koordinirate obiteljske događaje zajedno kao obitelj stvaranjem rasporeda u kalendaru. Aplikacija je prikladna za obitelji u kojima su svi članovi obitelji zauzeti i nikada ne dobivaju priliku da cijela obitelj ima sastanke za planiranje stvari.</w:t>
      </w:r>
      <w:r w:rsidRPr="00ED1F97">
        <w:rPr>
          <w:rFonts w:cs="Arial"/>
          <w:i w:val="0"/>
          <w:szCs w:val="22"/>
          <w:lang w:val="hr-HR"/>
        </w:rPr>
        <w:t xml:space="preserve"> </w:t>
      </w:r>
    </w:p>
    <w:p w14:paraId="6B20D5E8" w14:textId="77777777" w:rsidR="00AC3394" w:rsidRPr="00ED1F97" w:rsidRDefault="00DE7EBC" w:rsidP="004873F0">
      <w:pPr>
        <w:pStyle w:val="Naslov2"/>
        <w:rPr>
          <w:lang w:val="hr-HR"/>
        </w:rPr>
      </w:pPr>
      <w:r w:rsidRPr="00ED1F97">
        <w:rPr>
          <w:lang w:val="hr-HR"/>
        </w:rPr>
        <w:t xml:space="preserve"> </w:t>
      </w:r>
      <w:bookmarkStart w:id="6" w:name="_Toc64989481"/>
      <w:r w:rsidR="00107DDF" w:rsidRPr="00ED1F97">
        <w:rPr>
          <w:lang w:val="hr-HR"/>
        </w:rPr>
        <w:t>ciljevi</w:t>
      </w:r>
      <w:bookmarkEnd w:id="6"/>
    </w:p>
    <w:p w14:paraId="65BB1D77" w14:textId="77777777" w:rsidR="00DE7EBC" w:rsidRPr="00ED1F97" w:rsidRDefault="00DE7EBC" w:rsidP="00DE7EBC">
      <w:pPr>
        <w:pStyle w:val="StandardWeb"/>
        <w:shd w:val="clear" w:color="auto" w:fill="FFFFFF"/>
        <w:spacing w:before="0" w:beforeAutospacing="0" w:after="150" w:afterAutospacing="0" w:line="432" w:lineRule="atLeast"/>
        <w:rPr>
          <w:rFonts w:ascii="Arial" w:hAnsi="Arial" w:cs="Arial"/>
          <w:sz w:val="22"/>
          <w:szCs w:val="22"/>
          <w:lang w:val="hr-HR"/>
        </w:rPr>
      </w:pPr>
      <w:r w:rsidRPr="00ED1F97">
        <w:rPr>
          <w:rFonts w:ascii="Arial" w:hAnsi="Arial" w:cs="Arial"/>
          <w:sz w:val="22"/>
          <w:szCs w:val="22"/>
          <w:lang w:val="hr-HR"/>
        </w:rPr>
        <w:t>Cilj FamilyApp web aplikacije je pomoći roditeljima u pamćenju svih važnih stvari, događaja i održavanju obitelji organiziranom kroz razne zadatke.</w:t>
      </w:r>
    </w:p>
    <w:p w14:paraId="5666458E" w14:textId="77777777" w:rsidR="00107DDF" w:rsidRPr="00ED1F97" w:rsidRDefault="00DE7EBC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  <w:r w:rsidRPr="00ED1F97">
        <w:rPr>
          <w:rFonts w:ascii="Arial" w:hAnsi="Arial" w:cs="Arial"/>
          <w:szCs w:val="22"/>
          <w:lang w:val="hr-HR" w:eastAsia="hr-HR"/>
        </w:rPr>
        <w:t>Upravljanje obiteljskim zadacima i organiziranje svakodnevne aktivnosti domaćinstva. Zakažite zadatke i rasporedite ih članovima obitelji uz praćenje njihovog napretka. Kalendar pruža informacije o svim obiteljskim aktivnostima, tako da su svi članovi u tijeku s obiteljskim aktivnostima i odgovornostima.</w:t>
      </w:r>
    </w:p>
    <w:p w14:paraId="2C8744EF" w14:textId="05DE2EFD" w:rsidR="008F1721" w:rsidRDefault="008F1721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7BD55DC" w14:textId="7593AA5E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CFBC2FF" w14:textId="02E44F5B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0BC5026B" w14:textId="4ADD9CAC" w:rsidR="00B55655" w:rsidRDefault="00B55655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32D04DE6" w14:textId="7C493B1B" w:rsidR="003120F8" w:rsidRDefault="003120F8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722F6DF2" w14:textId="77777777" w:rsidR="003120F8" w:rsidRDefault="003120F8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9BC2C3D" w14:textId="76D522B0" w:rsidR="00E8561B" w:rsidRDefault="00E8561B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69A0C201" w14:textId="77777777" w:rsidR="00C50A9F" w:rsidRPr="00ED1F97" w:rsidRDefault="00C50A9F" w:rsidP="008F1721">
      <w:pPr>
        <w:widowControl/>
        <w:shd w:val="clear" w:color="auto" w:fill="FFFFFF"/>
        <w:spacing w:before="0" w:after="300" w:line="384" w:lineRule="atLeast"/>
        <w:textAlignment w:val="baseline"/>
        <w:rPr>
          <w:rFonts w:ascii="Arial" w:hAnsi="Arial" w:cs="Arial"/>
          <w:szCs w:val="22"/>
          <w:lang w:val="hr-HR" w:eastAsia="hr-HR"/>
        </w:rPr>
      </w:pPr>
    </w:p>
    <w:p w14:paraId="5C6C5153" w14:textId="2C8DB061" w:rsidR="00AD3927" w:rsidRDefault="00DE7EBC" w:rsidP="00B55655">
      <w:pPr>
        <w:pStyle w:val="Naslov1"/>
        <w:rPr>
          <w:noProof/>
          <w:lang w:val="hr-HR" w:eastAsia="hr-HR"/>
        </w:rPr>
      </w:pPr>
      <w:bookmarkStart w:id="7" w:name="_Toc4395996"/>
      <w:bookmarkStart w:id="8" w:name="_Toc334234475"/>
      <w:r w:rsidRPr="00ED1F97">
        <w:rPr>
          <w:noProof/>
          <w:lang w:val="hr-HR" w:eastAsia="hr-HR"/>
        </w:rPr>
        <w:lastRenderedPageBreak/>
        <w:t xml:space="preserve"> </w:t>
      </w:r>
      <w:bookmarkStart w:id="9" w:name="_Toc64989482"/>
      <w:r w:rsidRPr="00ED1F97">
        <w:rPr>
          <w:noProof/>
          <w:lang w:val="hr-HR" w:eastAsia="hr-HR"/>
        </w:rPr>
        <w:t xml:space="preserve">WORKFLOW </w:t>
      </w:r>
      <w:r w:rsidR="00AD3927" w:rsidRPr="00ED1F97">
        <w:rPr>
          <w:noProof/>
          <w:lang w:val="hr-HR" w:eastAsia="hr-HR"/>
        </w:rPr>
        <w:t>–</w:t>
      </w:r>
      <w:r w:rsidRPr="00ED1F97">
        <w:rPr>
          <w:noProof/>
          <w:lang w:val="hr-HR" w:eastAsia="hr-HR"/>
        </w:rPr>
        <w:t xml:space="preserve"> PRIMJER</w:t>
      </w:r>
      <w:bookmarkEnd w:id="7"/>
      <w:bookmarkEnd w:id="8"/>
      <w:bookmarkEnd w:id="9"/>
    </w:p>
    <w:p w14:paraId="5719CF28" w14:textId="77777777" w:rsidR="00B55655" w:rsidRPr="00B55655" w:rsidRDefault="00B55655" w:rsidP="00B55655">
      <w:pPr>
        <w:rPr>
          <w:lang w:val="hr-HR" w:eastAsia="hr-HR"/>
        </w:rPr>
      </w:pPr>
    </w:p>
    <w:p w14:paraId="4278C873" w14:textId="77777777" w:rsidR="00AD3927" w:rsidRPr="00ED1F97" w:rsidRDefault="00AD3927" w:rsidP="00442F18">
      <w:pPr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Slijedi primjer scenarija radi jasnijeg i boljeg predočavanja načina kako web aplikacija radi.</w:t>
      </w:r>
    </w:p>
    <w:p w14:paraId="2EAEC1D0" w14:textId="77777777" w:rsidR="00AD3927" w:rsidRPr="00ED1F97" w:rsidRDefault="00AD3927" w:rsidP="00442F18">
      <w:pPr>
        <w:rPr>
          <w:rFonts w:ascii="Arial" w:hAnsi="Arial" w:cs="Arial"/>
          <w:szCs w:val="22"/>
          <w:lang w:val="hr-HR"/>
        </w:rPr>
      </w:pPr>
    </w:p>
    <w:p w14:paraId="014E20D5" w14:textId="77777777" w:rsidR="00070800" w:rsidRPr="00ED1F9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1) Korisnik dolazi na web aplikaciju i prijavljuje se na sustav, odnosno registrira ukoliko stvara račun po prvi put.</w:t>
      </w:r>
    </w:p>
    <w:p w14:paraId="2D4E3DCF" w14:textId="77777777" w:rsidR="00AD3927" w:rsidRPr="00ED1F9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2) Registracijom na sustav unosi se i dodatna lozinka koja će posluži</w:t>
      </w:r>
      <w:r w:rsidR="00ED1F97">
        <w:rPr>
          <w:rFonts w:ascii="Arial" w:hAnsi="Arial" w:cs="Arial"/>
          <w:szCs w:val="22"/>
          <w:lang w:val="hr-HR"/>
        </w:rPr>
        <w:t>ti kao separacija roditelja i d</w:t>
      </w:r>
      <w:r w:rsidRPr="00ED1F97">
        <w:rPr>
          <w:rFonts w:ascii="Arial" w:hAnsi="Arial" w:cs="Arial"/>
          <w:szCs w:val="22"/>
          <w:lang w:val="hr-HR"/>
        </w:rPr>
        <w:t>jeteta.</w:t>
      </w:r>
    </w:p>
    <w:p w14:paraId="2DA5EB0B" w14:textId="77777777" w:rsidR="00AD3927" w:rsidRPr="00ED1F9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3) Prijavom na sustav korisnik bira vrstu korisnika o ovisnosti je li se radi o roditelju ili djetetu.</w:t>
      </w:r>
    </w:p>
    <w:p w14:paraId="5136D6DB" w14:textId="77777777" w:rsidR="00AD3927" w:rsidRPr="00ED1F9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4) Odabirom roditelja traži se unos dodatne lozinke ranije odabrana prilikom registracije.</w:t>
      </w:r>
    </w:p>
    <w:p w14:paraId="3FDD6730" w14:textId="77777777" w:rsidR="00AD3927" w:rsidRPr="00ED1F97" w:rsidRDefault="00AD3927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5) Ukoliko je lozinka točna, korisnik pristupa sučelju roditelja</w:t>
      </w:r>
    </w:p>
    <w:p w14:paraId="2BCC7381" w14:textId="407F1EC7" w:rsidR="00ED2F66" w:rsidRPr="00ED1F9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6) Klikom na „Dodaj </w:t>
      </w:r>
      <w:r w:rsidR="00E564EF">
        <w:rPr>
          <w:rFonts w:ascii="Arial" w:hAnsi="Arial" w:cs="Arial"/>
          <w:szCs w:val="22"/>
          <w:lang w:val="hr-HR"/>
        </w:rPr>
        <w:t xml:space="preserve">novog </w:t>
      </w:r>
      <w:r w:rsidRPr="00ED1F97">
        <w:rPr>
          <w:rFonts w:ascii="Arial" w:hAnsi="Arial" w:cs="Arial"/>
          <w:szCs w:val="22"/>
          <w:lang w:val="hr-HR"/>
        </w:rPr>
        <w:t>člana“ stvara članove, odnosno obitelj.</w:t>
      </w:r>
    </w:p>
    <w:p w14:paraId="5D77F840" w14:textId="77777777" w:rsidR="00ED2F66" w:rsidRPr="00ED1F9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7) Nakon stvaranja obitelji roditelj dobiva pristup svim mogućnostima aplikacije.</w:t>
      </w:r>
    </w:p>
    <w:p w14:paraId="5E7B87AA" w14:textId="77777777" w:rsidR="00AD3927" w:rsidRPr="00ED1F9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8) </w:t>
      </w:r>
      <w:r w:rsidR="00AD3927" w:rsidRPr="00ED1F97">
        <w:rPr>
          <w:rFonts w:ascii="Arial" w:hAnsi="Arial" w:cs="Arial"/>
          <w:szCs w:val="22"/>
          <w:lang w:val="hr-HR"/>
        </w:rPr>
        <w:t xml:space="preserve">Roditelj </w:t>
      </w:r>
      <w:r w:rsidRPr="00ED1F97">
        <w:rPr>
          <w:rFonts w:ascii="Arial" w:hAnsi="Arial" w:cs="Arial"/>
          <w:szCs w:val="22"/>
          <w:lang w:val="hr-HR"/>
        </w:rPr>
        <w:t>prije svega upravlja članovima, dodaje</w:t>
      </w:r>
      <w:r w:rsidR="00AD3927" w:rsidRPr="00ED1F97">
        <w:rPr>
          <w:rFonts w:ascii="Arial" w:hAnsi="Arial" w:cs="Arial"/>
          <w:szCs w:val="22"/>
          <w:lang w:val="hr-HR"/>
        </w:rPr>
        <w:t xml:space="preserve"> važne događaje</w:t>
      </w:r>
      <w:r w:rsidR="00ED1F97">
        <w:rPr>
          <w:rFonts w:ascii="Arial" w:hAnsi="Arial" w:cs="Arial"/>
          <w:szCs w:val="22"/>
          <w:lang w:val="hr-HR"/>
        </w:rPr>
        <w:t>, zadatke(periodične, neperio</w:t>
      </w:r>
      <w:r w:rsidR="00AD3927" w:rsidRPr="00ED1F97">
        <w:rPr>
          <w:rFonts w:ascii="Arial" w:hAnsi="Arial" w:cs="Arial"/>
          <w:szCs w:val="22"/>
          <w:lang w:val="hr-HR"/>
        </w:rPr>
        <w:t>dične</w:t>
      </w:r>
      <w:r w:rsidRPr="00ED1F97">
        <w:rPr>
          <w:rFonts w:ascii="Arial" w:hAnsi="Arial" w:cs="Arial"/>
          <w:szCs w:val="22"/>
          <w:lang w:val="hr-HR"/>
        </w:rPr>
        <w:t>), popis namirnica.</w:t>
      </w:r>
    </w:p>
    <w:p w14:paraId="44106B7C" w14:textId="5235F0E4" w:rsidR="00ED2F66" w:rsidRPr="00ED1F9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9) Ukoliko smo odabrali</w:t>
      </w:r>
      <w:r w:rsidR="00B2736A">
        <w:rPr>
          <w:rFonts w:ascii="Arial" w:hAnsi="Arial" w:cs="Arial"/>
          <w:szCs w:val="22"/>
          <w:lang w:val="hr-HR"/>
        </w:rPr>
        <w:t xml:space="preserve"> opciju</w:t>
      </w:r>
      <w:r w:rsidRPr="00ED1F97">
        <w:rPr>
          <w:rFonts w:ascii="Arial" w:hAnsi="Arial" w:cs="Arial"/>
          <w:szCs w:val="22"/>
          <w:lang w:val="hr-HR"/>
        </w:rPr>
        <w:t xml:space="preserve"> dijete, za koje nije potreban dodatan unos lozinke, pristupamo sučelju djeteta</w:t>
      </w:r>
      <w:r w:rsidR="00864BD4">
        <w:rPr>
          <w:rFonts w:ascii="Arial" w:hAnsi="Arial" w:cs="Arial"/>
          <w:szCs w:val="22"/>
          <w:lang w:val="hr-HR"/>
        </w:rPr>
        <w:t>.</w:t>
      </w:r>
    </w:p>
    <w:p w14:paraId="44F84F03" w14:textId="004B6D92" w:rsidR="00ED2F66" w:rsidRPr="00ED1F97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10) Dijete radi zadatke postavljene od strane roditelja, </w:t>
      </w:r>
      <w:r w:rsidR="00BF0A93">
        <w:rPr>
          <w:rFonts w:ascii="Arial" w:hAnsi="Arial" w:cs="Arial"/>
          <w:szCs w:val="22"/>
          <w:lang w:val="hr-HR"/>
        </w:rPr>
        <w:t>spremajući</w:t>
      </w:r>
      <w:r w:rsidRPr="00ED1F97">
        <w:rPr>
          <w:rFonts w:ascii="Arial" w:hAnsi="Arial" w:cs="Arial"/>
          <w:szCs w:val="22"/>
          <w:lang w:val="hr-HR"/>
        </w:rPr>
        <w:t xml:space="preserve"> one koje je odradio</w:t>
      </w:r>
      <w:r w:rsidR="00070351">
        <w:rPr>
          <w:rFonts w:ascii="Arial" w:hAnsi="Arial" w:cs="Arial"/>
          <w:szCs w:val="22"/>
          <w:lang w:val="hr-HR"/>
        </w:rPr>
        <w:t xml:space="preserve"> uz sliku kao dokaz obavljenog zadatka</w:t>
      </w:r>
    </w:p>
    <w:p w14:paraId="04FBED33" w14:textId="5B1561CA" w:rsidR="008F1721" w:rsidRDefault="00ED2F66" w:rsidP="00AD3927">
      <w:pPr>
        <w:spacing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11) Može pregledavati važne događaje, zadatke(periodične, neperiodične) također postavljene od strane roditelja.</w:t>
      </w:r>
    </w:p>
    <w:p w14:paraId="5E557519" w14:textId="53D79408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1056D6BE" w14:textId="043A97A1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56D7C105" w14:textId="6D811F4A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0D9A475B" w14:textId="2E74453B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3D90B2B0" w14:textId="5B788CDE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3AC0F6F7" w14:textId="75A80E82" w:rsidR="00B55655" w:rsidRDefault="00B55655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2090111A" w14:textId="021BA5B9" w:rsidR="00887311" w:rsidRDefault="00887311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79B15A3C" w14:textId="77777777" w:rsidR="00FA75ED" w:rsidRDefault="00FA75ED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4FC77F77" w14:textId="77777777" w:rsidR="00510F30" w:rsidRPr="00ED1F97" w:rsidRDefault="00510F30" w:rsidP="00887311">
      <w:pPr>
        <w:pStyle w:val="Naslov2"/>
        <w:rPr>
          <w:lang w:val="hr-HR"/>
        </w:rPr>
      </w:pPr>
      <w:bookmarkStart w:id="10" w:name="_Toc63544242"/>
      <w:bookmarkStart w:id="11" w:name="_Toc64989483"/>
      <w:r w:rsidRPr="00ED1F97">
        <w:rPr>
          <w:lang w:val="hr-HR"/>
        </w:rPr>
        <w:t>UML-Dijagram aktivnosti</w:t>
      </w:r>
      <w:bookmarkEnd w:id="10"/>
      <w:bookmarkEnd w:id="11"/>
      <w:r w:rsidRPr="00ED1F97">
        <w:rPr>
          <w:lang w:val="hr-HR"/>
        </w:rPr>
        <w:t xml:space="preserve"> </w:t>
      </w:r>
    </w:p>
    <w:p w14:paraId="3371CC14" w14:textId="77777777" w:rsidR="00510F30" w:rsidRPr="00ED1F97" w:rsidRDefault="00510F30" w:rsidP="00AD392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471360FD" w14:textId="48F694B7" w:rsidR="00D71332" w:rsidRDefault="00210CED" w:rsidP="00D71332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B411F7" wp14:editId="114E9075">
            <wp:extent cx="5411131" cy="4325815"/>
            <wp:effectExtent l="0" t="0" r="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39" cy="434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F3BB" w14:textId="10E7E306" w:rsidR="00887311" w:rsidRPr="00573FB2" w:rsidRDefault="00D71332" w:rsidP="00D71332">
      <w:pPr>
        <w:pStyle w:val="Opisslike"/>
        <w:rPr>
          <w:noProof/>
          <w:sz w:val="18"/>
          <w:szCs w:val="18"/>
        </w:rPr>
      </w:pPr>
      <w:r w:rsidRPr="00573FB2">
        <w:rPr>
          <w:sz w:val="18"/>
          <w:szCs w:val="18"/>
        </w:rPr>
        <w:t>Slika 2.1 Dijagram</w:t>
      </w:r>
      <w:r w:rsidRPr="00573FB2">
        <w:rPr>
          <w:noProof/>
          <w:sz w:val="18"/>
          <w:szCs w:val="18"/>
        </w:rPr>
        <w:t xml:space="preserve"> aktivnosti</w:t>
      </w:r>
    </w:p>
    <w:p w14:paraId="12C2BD62" w14:textId="77777777" w:rsidR="00D71332" w:rsidRPr="00D71332" w:rsidRDefault="00D71332" w:rsidP="00D71332"/>
    <w:p w14:paraId="388155BB" w14:textId="77777777" w:rsidR="002114B5" w:rsidRPr="00ED1F97" w:rsidRDefault="002114B5" w:rsidP="00887311">
      <w:pPr>
        <w:pStyle w:val="Naslov2"/>
        <w:rPr>
          <w:lang w:val="hr-HR"/>
        </w:rPr>
      </w:pPr>
      <w:bookmarkStart w:id="12" w:name="_Toc314606132"/>
      <w:bookmarkStart w:id="13" w:name="_Toc532472384"/>
      <w:bookmarkStart w:id="14" w:name="_Toc64989484"/>
      <w:bookmarkStart w:id="15" w:name="_Toc314606131"/>
      <w:r w:rsidRPr="00ED1F97">
        <w:rPr>
          <w:lang w:val="hr-HR"/>
        </w:rPr>
        <w:t>Korisnici i njihove karakteristike</w:t>
      </w:r>
      <w:bookmarkEnd w:id="12"/>
      <w:bookmarkEnd w:id="13"/>
      <w:bookmarkEnd w:id="14"/>
    </w:p>
    <w:p w14:paraId="54C2BFDF" w14:textId="77777777" w:rsidR="002114B5" w:rsidRPr="00ED1F97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Reetkatablice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1701"/>
        <w:gridCol w:w="2552"/>
        <w:gridCol w:w="1671"/>
      </w:tblGrid>
      <w:tr w:rsidR="002023F9" w:rsidRPr="00ED1F97" w14:paraId="595DB9E0" w14:textId="77777777" w:rsidTr="002023F9"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E47BF27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bookmarkStart w:id="16" w:name="_Toc340220948"/>
            <w:r w:rsidRPr="00ED1F97">
              <w:rPr>
                <w:rFonts w:ascii="Arial" w:hAnsi="Arial" w:cs="Arial"/>
                <w:b/>
                <w:szCs w:val="22"/>
                <w:lang w:val="hr-HR"/>
              </w:rPr>
              <w:t>User/Role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317D1FA6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Example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2833ED09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Frequency of Use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6B1941EA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Security/Access, Features Used</w:t>
            </w:r>
          </w:p>
        </w:tc>
        <w:tc>
          <w:tcPr>
            <w:tcW w:w="1671" w:type="dxa"/>
            <w:shd w:val="clear" w:color="auto" w:fill="D9D9D9" w:themeFill="background1" w:themeFillShade="D9"/>
            <w:vAlign w:val="center"/>
          </w:tcPr>
          <w:p w14:paraId="4302B16F" w14:textId="77777777" w:rsidR="00070800" w:rsidRPr="00ED1F97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Additional Notes</w:t>
            </w:r>
          </w:p>
        </w:tc>
      </w:tr>
      <w:tr w:rsidR="002023F9" w:rsidRPr="00ED1F97" w14:paraId="3EDBA66B" w14:textId="77777777" w:rsidTr="002023F9">
        <w:tc>
          <w:tcPr>
            <w:tcW w:w="1418" w:type="dxa"/>
          </w:tcPr>
          <w:p w14:paraId="7BB0BC4F" w14:textId="77777777" w:rsidR="00906AE0" w:rsidRPr="003C70D0" w:rsidRDefault="00906AE0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Roditelj</w:t>
            </w:r>
          </w:p>
          <w:p w14:paraId="46351F28" w14:textId="77777777" w:rsidR="00906AE0" w:rsidRPr="003C70D0" w:rsidRDefault="00906AE0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Dijete</w:t>
            </w:r>
          </w:p>
          <w:p w14:paraId="7EF91021" w14:textId="77777777" w:rsidR="00906AE0" w:rsidRPr="003C70D0" w:rsidRDefault="00906AE0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126" w:type="dxa"/>
          </w:tcPr>
          <w:p w14:paraId="33ECB095" w14:textId="77777777" w:rsidR="00906AE0" w:rsidRPr="003C70D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Roditelj-</w:t>
            </w:r>
          </w:p>
          <w:p w14:paraId="1A3F21DE" w14:textId="77777777" w:rsidR="00070800" w:rsidRPr="003C70D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 xml:space="preserve">Ana je majka dvije </w:t>
            </w: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djevojčice i često se nalazi u situaciji u kojoj je teško uskladiti vlastite i dječje obaveze i rasporede.</w:t>
            </w:r>
          </w:p>
          <w:p w14:paraId="0302FE0B" w14:textId="77777777" w:rsidR="00906AE0" w:rsidRPr="003C70D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Dijete-</w:t>
            </w:r>
          </w:p>
          <w:p w14:paraId="24D8AEE9" w14:textId="77777777" w:rsidR="00906AE0" w:rsidRPr="003C70D0" w:rsidRDefault="00906AE0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Marti majka često  zada mnogo zadataka koje treba obaviti dok se ona ne vrati s posla. Te zadatke Marta često zaboravi uz vlastit zgusnuti raspored.</w:t>
            </w:r>
          </w:p>
        </w:tc>
        <w:tc>
          <w:tcPr>
            <w:tcW w:w="1701" w:type="dxa"/>
          </w:tcPr>
          <w:p w14:paraId="27BADBFE" w14:textId="77777777" w:rsidR="00070800" w:rsidRPr="003C70D0" w:rsidRDefault="002023F9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Roditelj-često</w:t>
            </w:r>
          </w:p>
          <w:p w14:paraId="4696645B" w14:textId="77777777" w:rsidR="002023F9" w:rsidRPr="003C70D0" w:rsidRDefault="002023F9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Dijete-često</w:t>
            </w:r>
          </w:p>
          <w:p w14:paraId="1294E309" w14:textId="77777777" w:rsidR="002023F9" w:rsidRPr="003C70D0" w:rsidRDefault="002023F9" w:rsidP="00D212DD">
            <w:pPr>
              <w:tabs>
                <w:tab w:val="left" w:pos="0"/>
              </w:tabs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52" w:type="dxa"/>
          </w:tcPr>
          <w:p w14:paraId="74D679ED" w14:textId="77777777" w:rsidR="002023F9" w:rsidRPr="003C70D0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 xml:space="preserve">Roditelj- </w:t>
            </w:r>
          </w:p>
          <w:p w14:paraId="63107900" w14:textId="77777777" w:rsidR="00070800" w:rsidRPr="003C70D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 xml:space="preserve">dodavanje </w:t>
            </w:r>
            <w:r w:rsidRPr="003C70D0">
              <w:rPr>
                <w:rFonts w:ascii="Arial" w:hAnsi="Arial" w:cs="Arial"/>
                <w:szCs w:val="22"/>
                <w:lang w:val="hr-HR"/>
              </w:rPr>
              <w:lastRenderedPageBreak/>
              <w:t>članova obitelji</w:t>
            </w:r>
          </w:p>
          <w:p w14:paraId="09FED13E" w14:textId="77777777" w:rsidR="002023F9" w:rsidRPr="003C70D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postavljanje zadataka</w:t>
            </w:r>
          </w:p>
          <w:p w14:paraId="0FADDBA4" w14:textId="77777777" w:rsidR="002023F9" w:rsidRPr="003C70D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pristup kalendaru</w:t>
            </w:r>
          </w:p>
          <w:p w14:paraId="1BCFEB30" w14:textId="77777777" w:rsidR="002023F9" w:rsidRPr="003C70D0" w:rsidRDefault="002023F9" w:rsidP="00F671D6">
            <w:pPr>
              <w:pStyle w:val="Odlomakpopisa"/>
              <w:numPr>
                <w:ilvl w:val="0"/>
                <w:numId w:val="24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postavljanje liste za kupnju</w:t>
            </w:r>
          </w:p>
          <w:p w14:paraId="127E444A" w14:textId="77777777" w:rsidR="002023F9" w:rsidRPr="003C70D0" w:rsidRDefault="002023F9" w:rsidP="002023F9">
            <w:p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Dijete-</w:t>
            </w:r>
          </w:p>
          <w:p w14:paraId="110E9909" w14:textId="77777777" w:rsidR="002023F9" w:rsidRPr="003C70D0" w:rsidRDefault="002023F9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pregled i obavljanje zadataka</w:t>
            </w:r>
          </w:p>
          <w:p w14:paraId="0E98CB54" w14:textId="77777777" w:rsidR="002023F9" w:rsidRPr="003C70D0" w:rsidRDefault="00A12E6F" w:rsidP="00F671D6">
            <w:pPr>
              <w:pStyle w:val="Odlomakpopisa"/>
              <w:numPr>
                <w:ilvl w:val="0"/>
                <w:numId w:val="25"/>
              </w:numPr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pregled važnih</w:t>
            </w:r>
          </w:p>
          <w:p w14:paraId="7811B30D" w14:textId="4590E78B" w:rsidR="00A12E6F" w:rsidRPr="003C70D0" w:rsidRDefault="00A12E6F" w:rsidP="00A12E6F">
            <w:pPr>
              <w:pStyle w:val="Odlomakpopisa"/>
              <w:tabs>
                <w:tab w:val="left" w:pos="0"/>
              </w:tabs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70D0">
              <w:rPr>
                <w:rFonts w:ascii="Arial" w:hAnsi="Arial" w:cs="Arial"/>
                <w:szCs w:val="22"/>
                <w:lang w:val="hr-HR"/>
              </w:rPr>
              <w:t>događaja</w:t>
            </w:r>
          </w:p>
        </w:tc>
        <w:tc>
          <w:tcPr>
            <w:tcW w:w="1671" w:type="dxa"/>
          </w:tcPr>
          <w:p w14:paraId="5A0EF02F" w14:textId="77777777" w:rsidR="00070800" w:rsidRPr="00ED1F97" w:rsidRDefault="002023F9" w:rsidP="002023F9">
            <w:pPr>
              <w:tabs>
                <w:tab w:val="left" w:pos="0"/>
              </w:tabs>
              <w:jc w:val="center"/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  <w:r w:rsidRPr="00ED1F97">
              <w:rPr>
                <w:rFonts w:ascii="Arial" w:hAnsi="Arial" w:cs="Arial"/>
                <w:i/>
                <w:color w:val="0000FF"/>
                <w:szCs w:val="22"/>
                <w:lang w:val="hr-HR"/>
              </w:rPr>
              <w:lastRenderedPageBreak/>
              <w:t>-</w:t>
            </w:r>
          </w:p>
          <w:p w14:paraId="0A211BA9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  <w:p w14:paraId="332EDB0B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  <w:p w14:paraId="2795F4C3" w14:textId="77777777" w:rsidR="00070800" w:rsidRPr="00ED1F97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  <w:lang w:val="hr-HR"/>
              </w:rPr>
            </w:pPr>
          </w:p>
        </w:tc>
      </w:tr>
    </w:tbl>
    <w:p w14:paraId="0B8C3EF3" w14:textId="23DF9A33" w:rsidR="00ED1F97" w:rsidRDefault="00ED1F97" w:rsidP="00ED1F97">
      <w:pPr>
        <w:rPr>
          <w:lang w:val="hr-HR"/>
        </w:rPr>
      </w:pPr>
      <w:bookmarkStart w:id="17" w:name="_Toc532472385"/>
      <w:bookmarkEnd w:id="16"/>
    </w:p>
    <w:p w14:paraId="542B5E62" w14:textId="1ED0B6DC" w:rsidR="00FA75ED" w:rsidRDefault="00FA75ED" w:rsidP="00ED1F97">
      <w:pPr>
        <w:rPr>
          <w:lang w:val="hr-HR"/>
        </w:rPr>
      </w:pPr>
    </w:p>
    <w:p w14:paraId="4803E6EB" w14:textId="0E1D4A7C" w:rsidR="00FA75ED" w:rsidRDefault="00FA75ED" w:rsidP="00ED1F97">
      <w:pPr>
        <w:rPr>
          <w:lang w:val="hr-HR"/>
        </w:rPr>
      </w:pPr>
    </w:p>
    <w:p w14:paraId="14BF3C5C" w14:textId="7C865079" w:rsidR="00FA75ED" w:rsidRDefault="00FA75ED" w:rsidP="00ED1F97">
      <w:pPr>
        <w:rPr>
          <w:lang w:val="hr-HR"/>
        </w:rPr>
      </w:pPr>
    </w:p>
    <w:p w14:paraId="47CA29EB" w14:textId="7B9731FC" w:rsidR="00FA75ED" w:rsidRDefault="00FA75ED" w:rsidP="00ED1F97">
      <w:pPr>
        <w:rPr>
          <w:lang w:val="hr-HR"/>
        </w:rPr>
      </w:pPr>
    </w:p>
    <w:p w14:paraId="726586C8" w14:textId="5F691808" w:rsidR="00FA75ED" w:rsidRDefault="00FA75ED" w:rsidP="00ED1F97">
      <w:pPr>
        <w:rPr>
          <w:lang w:val="hr-HR"/>
        </w:rPr>
      </w:pPr>
    </w:p>
    <w:p w14:paraId="5DCBE1AB" w14:textId="735B39AC" w:rsidR="00FA75ED" w:rsidRDefault="00FA75ED" w:rsidP="00ED1F97">
      <w:pPr>
        <w:rPr>
          <w:lang w:val="hr-HR"/>
        </w:rPr>
      </w:pPr>
    </w:p>
    <w:p w14:paraId="0DC063F0" w14:textId="74AEA98A" w:rsidR="00FA75ED" w:rsidRDefault="00FA75ED" w:rsidP="00ED1F97">
      <w:pPr>
        <w:rPr>
          <w:lang w:val="hr-HR"/>
        </w:rPr>
      </w:pPr>
    </w:p>
    <w:p w14:paraId="6BAB09D1" w14:textId="6CA8E266" w:rsidR="00FA75ED" w:rsidRDefault="00FA75ED" w:rsidP="00ED1F97">
      <w:pPr>
        <w:rPr>
          <w:lang w:val="hr-HR"/>
        </w:rPr>
      </w:pPr>
    </w:p>
    <w:p w14:paraId="260243F0" w14:textId="64D63106" w:rsidR="00FA75ED" w:rsidRDefault="00FA75ED" w:rsidP="00ED1F97">
      <w:pPr>
        <w:rPr>
          <w:lang w:val="hr-HR"/>
        </w:rPr>
      </w:pPr>
    </w:p>
    <w:p w14:paraId="08238D8C" w14:textId="5340161E" w:rsidR="00FA75ED" w:rsidRDefault="00FA75ED" w:rsidP="00ED1F97">
      <w:pPr>
        <w:rPr>
          <w:lang w:val="hr-HR"/>
        </w:rPr>
      </w:pPr>
    </w:p>
    <w:p w14:paraId="5C9D565D" w14:textId="5A4D0447" w:rsidR="00FA75ED" w:rsidRDefault="00FA75ED" w:rsidP="00ED1F97">
      <w:pPr>
        <w:rPr>
          <w:lang w:val="hr-HR"/>
        </w:rPr>
      </w:pPr>
    </w:p>
    <w:p w14:paraId="57A9F53A" w14:textId="301A8D80" w:rsidR="00FA75ED" w:rsidRDefault="00FA75ED" w:rsidP="00ED1F97">
      <w:pPr>
        <w:rPr>
          <w:lang w:val="hr-HR"/>
        </w:rPr>
      </w:pPr>
    </w:p>
    <w:p w14:paraId="05B323AC" w14:textId="52626A01" w:rsidR="00FA75ED" w:rsidRDefault="00FA75ED" w:rsidP="00ED1F97">
      <w:pPr>
        <w:rPr>
          <w:lang w:val="hr-HR"/>
        </w:rPr>
      </w:pPr>
    </w:p>
    <w:p w14:paraId="2489819B" w14:textId="210EE4FF" w:rsidR="00FA75ED" w:rsidRDefault="00FA75ED" w:rsidP="00ED1F97">
      <w:pPr>
        <w:rPr>
          <w:lang w:val="hr-HR"/>
        </w:rPr>
      </w:pPr>
    </w:p>
    <w:p w14:paraId="5373CC33" w14:textId="5DE88049" w:rsidR="00FA75ED" w:rsidRDefault="00FA75ED" w:rsidP="00ED1F97">
      <w:pPr>
        <w:rPr>
          <w:lang w:val="hr-HR"/>
        </w:rPr>
      </w:pPr>
    </w:p>
    <w:p w14:paraId="3B8E58BF" w14:textId="3D1CB654" w:rsidR="00FA75ED" w:rsidRDefault="00FA75ED" w:rsidP="00ED1F97">
      <w:pPr>
        <w:rPr>
          <w:lang w:val="hr-HR"/>
        </w:rPr>
      </w:pPr>
    </w:p>
    <w:p w14:paraId="118B8EA8" w14:textId="5B505C30" w:rsidR="00FA75ED" w:rsidRDefault="00FA75ED" w:rsidP="00ED1F97">
      <w:pPr>
        <w:rPr>
          <w:lang w:val="hr-HR"/>
        </w:rPr>
      </w:pPr>
    </w:p>
    <w:p w14:paraId="160FC496" w14:textId="77777777" w:rsidR="00FA75ED" w:rsidRPr="00ED1F97" w:rsidRDefault="00FA75ED" w:rsidP="00ED1F97">
      <w:pPr>
        <w:rPr>
          <w:lang w:val="hr-HR"/>
        </w:rPr>
      </w:pPr>
    </w:p>
    <w:p w14:paraId="1E57AF38" w14:textId="77777777" w:rsidR="0083480B" w:rsidRPr="00ED1F97" w:rsidRDefault="0083480B" w:rsidP="00887311">
      <w:pPr>
        <w:pStyle w:val="Naslov1"/>
        <w:rPr>
          <w:lang w:val="hr-HR"/>
        </w:rPr>
      </w:pPr>
      <w:bookmarkStart w:id="18" w:name="_Toc64989485"/>
      <w:r w:rsidRPr="00ED1F97">
        <w:rPr>
          <w:lang w:val="hr-HR"/>
        </w:rPr>
        <w:t xml:space="preserve">Funkcionalnosti </w:t>
      </w:r>
      <w:bookmarkEnd w:id="15"/>
      <w:r w:rsidR="00070800" w:rsidRPr="00ED1F97">
        <w:rPr>
          <w:lang w:val="hr-HR"/>
        </w:rPr>
        <w:t>SUSTAVA</w:t>
      </w:r>
      <w:bookmarkEnd w:id="17"/>
      <w:bookmarkEnd w:id="18"/>
    </w:p>
    <w:p w14:paraId="24E9C100" w14:textId="77777777" w:rsidR="002023F9" w:rsidRPr="00ED1F97" w:rsidRDefault="002023F9" w:rsidP="002023F9">
      <w:pPr>
        <w:rPr>
          <w:lang w:val="hr-HR"/>
        </w:rPr>
      </w:pPr>
    </w:p>
    <w:p w14:paraId="369DE5AE" w14:textId="77777777" w:rsidR="002023F9" w:rsidRPr="00ED1F97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bookmarkStart w:id="19" w:name="_Toc314606133"/>
      <w:bookmarkStart w:id="20" w:name="_Toc532472386"/>
      <w:r w:rsidRPr="00ED1F97">
        <w:rPr>
          <w:rStyle w:val="normaltextrun"/>
          <w:rFonts w:ascii="Arial" w:hAnsi="Arial" w:cs="Arial"/>
          <w:sz w:val="22"/>
          <w:szCs w:val="22"/>
        </w:rPr>
        <w:t>Registracija korisnika različitog tipa</w:t>
      </w:r>
      <w:r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62812564" w14:textId="77777777" w:rsidR="002023F9" w:rsidRPr="00ED1F97" w:rsidRDefault="002023F9" w:rsidP="00F671D6">
      <w:pPr>
        <w:pStyle w:val="paragraph"/>
        <w:numPr>
          <w:ilvl w:val="0"/>
          <w:numId w:val="26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ED1F97">
        <w:rPr>
          <w:rStyle w:val="normaltextrun"/>
          <w:rFonts w:ascii="Arial" w:hAnsi="Arial" w:cs="Arial"/>
          <w:sz w:val="22"/>
          <w:szCs w:val="22"/>
        </w:rPr>
        <w:t>Kreiranje obitelji – svaki registrirani korisnik tipa Roditelj može kreirati obitelj i dodati ostale članove obitelji</w:t>
      </w:r>
      <w:r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0F845DB9" w14:textId="77777777" w:rsidR="002023F9" w:rsidRPr="00ED1F97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ED1F97">
        <w:rPr>
          <w:rStyle w:val="normaltextrun"/>
          <w:rFonts w:ascii="Arial" w:hAnsi="Arial" w:cs="Arial"/>
          <w:sz w:val="22"/>
          <w:szCs w:val="22"/>
        </w:rPr>
        <w:t>Svaki zadatak ima naslov, opis, datum početka, datum završetka (koji se evidentira kada dijete odradi zadatak) te po potrebni i mogućnost dodavanja ostalih informacija uz zadataka (</w:t>
      </w:r>
      <w:r w:rsidRPr="00ED1F97">
        <w:rPr>
          <w:rStyle w:val="spellingerror"/>
          <w:rFonts w:ascii="Arial" w:hAnsi="Arial" w:cs="Arial"/>
          <w:sz w:val="22"/>
          <w:szCs w:val="22"/>
        </w:rPr>
        <w:t>npr</w:t>
      </w:r>
      <w:r w:rsidRPr="00ED1F97">
        <w:rPr>
          <w:rStyle w:val="normaltextrun"/>
          <w:rFonts w:ascii="Arial" w:hAnsi="Arial" w:cs="Arial"/>
          <w:sz w:val="22"/>
          <w:szCs w:val="22"/>
        </w:rPr>
        <w:t> slika nakon pospremljene sobe ili </w:t>
      </w:r>
      <w:r w:rsidRPr="00ED1F97">
        <w:rPr>
          <w:rStyle w:val="spellingerror"/>
          <w:rFonts w:ascii="Arial" w:hAnsi="Arial" w:cs="Arial"/>
          <w:sz w:val="22"/>
          <w:szCs w:val="22"/>
        </w:rPr>
        <w:t>sl</w:t>
      </w:r>
      <w:r w:rsidRPr="00ED1F97">
        <w:rPr>
          <w:rStyle w:val="normaltextrun"/>
          <w:rFonts w:ascii="Arial" w:hAnsi="Arial" w:cs="Arial"/>
          <w:sz w:val="22"/>
          <w:szCs w:val="22"/>
        </w:rPr>
        <w:t>)</w:t>
      </w:r>
      <w:r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640C475D" w14:textId="35A03F90" w:rsidR="002023F9" w:rsidRPr="00ED1F97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Arial" w:hAnsi="Arial" w:cs="Arial"/>
          <w:sz w:val="22"/>
          <w:szCs w:val="22"/>
        </w:rPr>
      </w:pPr>
      <w:r w:rsidRPr="00ED1F97">
        <w:rPr>
          <w:rStyle w:val="normaltextrun"/>
          <w:rFonts w:ascii="Arial" w:hAnsi="Arial" w:cs="Arial"/>
          <w:sz w:val="22"/>
          <w:szCs w:val="22"/>
        </w:rPr>
        <w:t>Mogućnost davanja periodič</w:t>
      </w:r>
      <w:r w:rsidR="00EF3144">
        <w:rPr>
          <w:rStyle w:val="normaltextrun"/>
          <w:rFonts w:ascii="Arial" w:hAnsi="Arial" w:cs="Arial"/>
          <w:sz w:val="22"/>
          <w:szCs w:val="22"/>
        </w:rPr>
        <w:t>n</w:t>
      </w:r>
      <w:r w:rsidRPr="00ED1F97">
        <w:rPr>
          <w:rStyle w:val="normaltextrun"/>
          <w:rFonts w:ascii="Arial" w:hAnsi="Arial" w:cs="Arial"/>
          <w:sz w:val="22"/>
          <w:szCs w:val="22"/>
        </w:rPr>
        <w:t>ih zadataka (npr svaki ponedjeljak u 18h sati klavira ili sl)</w:t>
      </w:r>
      <w:r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461AADBA" w14:textId="77777777" w:rsidR="002023F9" w:rsidRPr="00ED1F97" w:rsidRDefault="002023F9" w:rsidP="00F671D6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ED1F97">
        <w:rPr>
          <w:rStyle w:val="normaltextrun"/>
          <w:rFonts w:ascii="Arial" w:hAnsi="Arial" w:cs="Arial"/>
          <w:sz w:val="22"/>
          <w:szCs w:val="22"/>
        </w:rPr>
        <w:t>Korisnik roditelj ima mogućnost pregleda kalendara i postavljanja važnih događaja u kalendar. Korisnik dijete može taj kalendar pregledavati.</w:t>
      </w:r>
      <w:r w:rsidRPr="00ED1F97">
        <w:rPr>
          <w:rStyle w:val="eop"/>
          <w:rFonts w:ascii="Arial" w:hAnsi="Arial" w:cs="Arial"/>
          <w:sz w:val="22"/>
          <w:szCs w:val="22"/>
        </w:rPr>
        <w:t> </w:t>
      </w:r>
    </w:p>
    <w:p w14:paraId="0887847A" w14:textId="34A70F8F" w:rsidR="00D561C7" w:rsidRPr="00ED1F97" w:rsidRDefault="002023F9" w:rsidP="00ED1F97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ED1F97">
        <w:rPr>
          <w:rStyle w:val="normaltextrun"/>
          <w:rFonts w:ascii="Arial" w:hAnsi="Arial" w:cs="Arial"/>
          <w:sz w:val="22"/>
          <w:szCs w:val="22"/>
        </w:rPr>
        <w:t>Mogućnost dodavanja namirnica u listu za kupovinu(naziv i količina). Elementi u listi se mogu </w:t>
      </w:r>
      <w:r w:rsidR="00817AA8" w:rsidRPr="00ED1F97">
        <w:rPr>
          <w:rStyle w:val="normaltextrun"/>
          <w:rFonts w:ascii="Arial" w:hAnsi="Arial" w:cs="Arial"/>
          <w:sz w:val="22"/>
          <w:szCs w:val="22"/>
        </w:rPr>
        <w:t>označiti</w:t>
      </w:r>
      <w:r w:rsidRPr="00ED1F97">
        <w:rPr>
          <w:rStyle w:val="normaltextrun"/>
          <w:rFonts w:ascii="Arial" w:hAnsi="Arial" w:cs="Arial"/>
          <w:sz w:val="22"/>
          <w:szCs w:val="22"/>
        </w:rPr>
        <w:t> nakon odrađene kupovine,</w:t>
      </w:r>
      <w:bookmarkStart w:id="21" w:name="_Toc532472388"/>
      <w:bookmarkEnd w:id="5"/>
      <w:bookmarkEnd w:id="19"/>
      <w:bookmarkEnd w:id="20"/>
    </w:p>
    <w:p w14:paraId="51F1EFDF" w14:textId="77777777" w:rsidR="00ED1F97" w:rsidRDefault="00ED1F97" w:rsidP="00ED1F97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F2FCB7F" w14:textId="77777777" w:rsidR="00887311" w:rsidRPr="00ED1F97" w:rsidRDefault="00887311" w:rsidP="00ED1F97">
      <w:pPr>
        <w:pStyle w:val="paragraph"/>
        <w:spacing w:before="0" w:beforeAutospacing="0" w:after="0" w:afterAutospacing="0" w:line="360" w:lineRule="auto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E4DD9F0" w14:textId="77777777" w:rsidR="00016866" w:rsidRPr="00ED1F97" w:rsidRDefault="0043407A" w:rsidP="00887311">
      <w:pPr>
        <w:pStyle w:val="Naslov2"/>
        <w:rPr>
          <w:lang w:val="hr-HR"/>
        </w:rPr>
      </w:pPr>
      <w:bookmarkStart w:id="22" w:name="_Toc64989486"/>
      <w:r w:rsidRPr="00ED1F97">
        <w:rPr>
          <w:lang w:val="hr-HR"/>
        </w:rPr>
        <w:t>Razrada zahtjeva</w:t>
      </w:r>
      <w:bookmarkEnd w:id="21"/>
      <w:bookmarkEnd w:id="22"/>
    </w:p>
    <w:p w14:paraId="6474FF9D" w14:textId="77777777" w:rsidR="007B0A17" w:rsidRPr="00ED1F97" w:rsidRDefault="007B0A17" w:rsidP="007B0A17">
      <w:pPr>
        <w:spacing w:line="360" w:lineRule="auto"/>
        <w:rPr>
          <w:rFonts w:ascii="Arial" w:hAnsi="Arial" w:cs="Arial"/>
          <w:szCs w:val="22"/>
          <w:lang w:val="hr-HR"/>
        </w:rPr>
      </w:pPr>
    </w:p>
    <w:p w14:paraId="777F07C4" w14:textId="77777777" w:rsidR="00BB014E" w:rsidRPr="00ED1F9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Aplikacija prilikom otvaranja korisniku daje mogućnosti prijave, odnosno registracija ako nema već kreiran račun</w:t>
      </w:r>
    </w:p>
    <w:p w14:paraId="5F59F352" w14:textId="77777777" w:rsidR="007B0A17" w:rsidRPr="00ED1F97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A</w:t>
      </w:r>
      <w:r w:rsidR="006656CB">
        <w:rPr>
          <w:rFonts w:ascii="Arial" w:hAnsi="Arial" w:cs="Arial"/>
          <w:szCs w:val="22"/>
          <w:lang w:val="hr-HR"/>
        </w:rPr>
        <w:t>plikacija mora imati glavni izbornik s</w:t>
      </w:r>
      <w:r w:rsidRPr="00ED1F97">
        <w:rPr>
          <w:rFonts w:ascii="Arial" w:hAnsi="Arial" w:cs="Arial"/>
          <w:szCs w:val="22"/>
          <w:lang w:val="hr-HR"/>
        </w:rPr>
        <w:t xml:space="preserve"> </w:t>
      </w:r>
      <w:r w:rsidR="00BB014E" w:rsidRPr="00ED1F97">
        <w:rPr>
          <w:rFonts w:ascii="Arial" w:hAnsi="Arial" w:cs="Arial"/>
          <w:szCs w:val="22"/>
          <w:lang w:val="hr-HR"/>
        </w:rPr>
        <w:t>iz kojeg prijavljeni korisnik može pregledati mogućnosti aplikacije</w:t>
      </w:r>
    </w:p>
    <w:p w14:paraId="18D87A37" w14:textId="77777777" w:rsidR="00BB014E" w:rsidRPr="00ED1F97" w:rsidRDefault="007B0A17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Sustav mora </w:t>
      </w:r>
      <w:r w:rsidR="00BB014E" w:rsidRPr="00ED1F97">
        <w:rPr>
          <w:rFonts w:ascii="Arial" w:hAnsi="Arial" w:cs="Arial"/>
          <w:szCs w:val="22"/>
          <w:lang w:val="hr-HR"/>
        </w:rPr>
        <w:t>omogućiti prijavljenom roditelju kreiranje svoje obitelji, odnosno dodavanje članova obitelji</w:t>
      </w:r>
    </w:p>
    <w:p w14:paraId="43D55943" w14:textId="77777777" w:rsidR="00BB014E" w:rsidRPr="00ED1F9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Sustav mora omogućiti prijavljenom roditelju postavljanje zadataka i datum do kojeg se moraju izvršiti</w:t>
      </w:r>
    </w:p>
    <w:p w14:paraId="6ACE2B8A" w14:textId="77777777" w:rsidR="00BB014E" w:rsidRPr="00ED1F9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>Sustav mora omogućiti prijavljenom djetetu  pregled zadataka i označavanje izvršenja zadatka</w:t>
      </w:r>
    </w:p>
    <w:p w14:paraId="026942ED" w14:textId="77777777" w:rsidR="007B0A17" w:rsidRPr="00ED1F97" w:rsidRDefault="00BB014E" w:rsidP="00F671D6">
      <w:pPr>
        <w:pStyle w:val="Odlomakpopisa"/>
        <w:widowControl/>
        <w:numPr>
          <w:ilvl w:val="0"/>
          <w:numId w:val="8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szCs w:val="22"/>
          <w:lang w:val="hr-HR"/>
        </w:rPr>
        <w:t xml:space="preserve">Sustav mora omogućiti pregled i dodavanje događaja u kalendar </w:t>
      </w:r>
    </w:p>
    <w:p w14:paraId="1C3D3E1E" w14:textId="77777777" w:rsidR="00C50A9F" w:rsidRPr="00FA75ED" w:rsidRDefault="00C50A9F" w:rsidP="00FA75ED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346FF0B5" w14:textId="26A25AA7" w:rsidR="007B0A17" w:rsidRDefault="007B0A17" w:rsidP="00887311">
      <w:pPr>
        <w:pStyle w:val="Naslov2"/>
        <w:rPr>
          <w:lang w:val="hr-HR"/>
        </w:rPr>
      </w:pPr>
      <w:bookmarkStart w:id="23" w:name="_Toc532472389"/>
      <w:bookmarkStart w:id="24" w:name="_Toc64989487"/>
      <w:r w:rsidRPr="00ED1F97">
        <w:rPr>
          <w:lang w:val="hr-HR"/>
        </w:rPr>
        <w:t xml:space="preserve">DIJAGRAM </w:t>
      </w:r>
      <w:r w:rsidRPr="00887311">
        <w:t>KORIŠTENJA</w:t>
      </w:r>
      <w:bookmarkEnd w:id="23"/>
      <w:bookmarkEnd w:id="24"/>
      <w:r w:rsidRPr="00ED1F97">
        <w:rPr>
          <w:lang w:val="hr-HR"/>
        </w:rPr>
        <w:t xml:space="preserve"> </w:t>
      </w:r>
    </w:p>
    <w:p w14:paraId="597A6F5F" w14:textId="77777777" w:rsidR="00FA75ED" w:rsidRPr="00ED1F97" w:rsidRDefault="00FA75ED" w:rsidP="007B0A17">
      <w:pPr>
        <w:rPr>
          <w:rFonts w:ascii="Arial" w:hAnsi="Arial" w:cs="Arial"/>
          <w:noProof/>
          <w:szCs w:val="22"/>
          <w:lang w:val="hr-HR" w:eastAsia="hr-HR"/>
        </w:rPr>
      </w:pPr>
    </w:p>
    <w:p w14:paraId="58C73393" w14:textId="77777777" w:rsidR="00D71332" w:rsidRDefault="00AF6F77" w:rsidP="00D71332">
      <w:pPr>
        <w:keepNext/>
      </w:pPr>
      <w:r w:rsidRPr="00ED1F97"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345D2A7B" wp14:editId="09107FB3">
            <wp:extent cx="4591878" cy="4806521"/>
            <wp:effectExtent l="0" t="0" r="0" b="0"/>
            <wp:docPr id="1" name="Slika 0" descr="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2761" cy="481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DC59" w14:textId="75A1D549" w:rsidR="00D71332" w:rsidRPr="00372A9D" w:rsidRDefault="00D71332" w:rsidP="00372A9D">
      <w:pPr>
        <w:pStyle w:val="Opisslike"/>
        <w:rPr>
          <w:rFonts w:ascii="Arial" w:hAnsi="Arial" w:cs="Arial"/>
          <w:sz w:val="18"/>
          <w:szCs w:val="18"/>
          <w:lang w:val="hr-HR"/>
        </w:rPr>
      </w:pPr>
      <w:r w:rsidRPr="00573FB2">
        <w:rPr>
          <w:sz w:val="18"/>
          <w:szCs w:val="18"/>
        </w:rPr>
        <w:t>Slika 3.</w:t>
      </w:r>
      <w:r w:rsidR="000B2CD0" w:rsidRPr="00573FB2">
        <w:rPr>
          <w:sz w:val="18"/>
          <w:szCs w:val="18"/>
        </w:rPr>
        <w:t>1</w:t>
      </w:r>
      <w:r w:rsidRPr="00573FB2">
        <w:rPr>
          <w:sz w:val="18"/>
          <w:szCs w:val="18"/>
        </w:rPr>
        <w:t xml:space="preserve"> Dijagram korištenja</w:t>
      </w:r>
    </w:p>
    <w:p w14:paraId="4F4C17A8" w14:textId="77777777" w:rsidR="007B0A17" w:rsidRPr="00ED1F97" w:rsidRDefault="007B0A17" w:rsidP="00FA75ED">
      <w:pPr>
        <w:pStyle w:val="Naslov2"/>
        <w:rPr>
          <w:lang w:val="hr-HR"/>
        </w:rPr>
      </w:pPr>
      <w:bookmarkStart w:id="25" w:name="_Toc532472390"/>
      <w:bookmarkStart w:id="26" w:name="_Toc64989488"/>
      <w:r w:rsidRPr="00ED1F97">
        <w:rPr>
          <w:lang w:val="hr-HR"/>
        </w:rPr>
        <w:t>sudionici</w:t>
      </w:r>
      <w:bookmarkEnd w:id="25"/>
      <w:bookmarkEnd w:id="26"/>
    </w:p>
    <w:p w14:paraId="353461B9" w14:textId="77777777" w:rsidR="007B0A17" w:rsidRPr="00ED1F97" w:rsidRDefault="007B0A17" w:rsidP="00FA75ED">
      <w:pPr>
        <w:pStyle w:val="Naslov3"/>
        <w:rPr>
          <w:lang w:val="hr-HR"/>
        </w:rPr>
      </w:pPr>
      <w:bookmarkStart w:id="27" w:name="_Toc532472391"/>
      <w:bookmarkStart w:id="28" w:name="_Toc64989489"/>
      <w:r w:rsidRPr="00ED1F97">
        <w:rPr>
          <w:lang w:val="hr-HR"/>
        </w:rPr>
        <w:t>Ljudski sudionici</w:t>
      </w:r>
      <w:bookmarkEnd w:id="27"/>
      <w:bookmarkEnd w:id="28"/>
    </w:p>
    <w:p w14:paraId="3595B9F1" w14:textId="77777777" w:rsidR="00AF6F77" w:rsidRPr="00ED1F9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  <w:lang w:val="hr-HR"/>
        </w:rPr>
      </w:pPr>
      <w:r w:rsidRPr="00ED1F97">
        <w:rPr>
          <w:rFonts w:ascii="Arial" w:hAnsi="Arial" w:cs="Arial"/>
          <w:lang w:val="hr-HR"/>
        </w:rPr>
        <w:t>Roditelj</w:t>
      </w:r>
    </w:p>
    <w:p w14:paraId="4C0B342F" w14:textId="6DC5A5A4" w:rsidR="00AF6F77" w:rsidRDefault="00AF6F77" w:rsidP="00F671D6">
      <w:pPr>
        <w:pStyle w:val="Odlomakpopisa"/>
        <w:numPr>
          <w:ilvl w:val="0"/>
          <w:numId w:val="28"/>
        </w:numPr>
        <w:rPr>
          <w:rFonts w:ascii="Arial" w:hAnsi="Arial" w:cs="Arial"/>
          <w:lang w:val="hr-HR"/>
        </w:rPr>
      </w:pPr>
      <w:r w:rsidRPr="00ED1F97">
        <w:rPr>
          <w:rFonts w:ascii="Arial" w:hAnsi="Arial" w:cs="Arial"/>
          <w:lang w:val="hr-HR"/>
        </w:rPr>
        <w:t>Dijete</w:t>
      </w:r>
    </w:p>
    <w:p w14:paraId="52706768" w14:textId="77777777" w:rsidR="00FA75ED" w:rsidRPr="00ED1F97" w:rsidRDefault="00FA75ED" w:rsidP="00FA75ED">
      <w:pPr>
        <w:pStyle w:val="Odlomakpopisa"/>
        <w:rPr>
          <w:rFonts w:ascii="Arial" w:hAnsi="Arial" w:cs="Arial"/>
          <w:lang w:val="hr-HR"/>
        </w:rPr>
      </w:pPr>
    </w:p>
    <w:p w14:paraId="64DDBC8C" w14:textId="77777777" w:rsidR="009453EB" w:rsidRPr="00ED1F97" w:rsidRDefault="009453EB" w:rsidP="00234239">
      <w:pPr>
        <w:rPr>
          <w:rFonts w:ascii="Arial" w:hAnsi="Arial" w:cs="Arial"/>
          <w:szCs w:val="22"/>
          <w:lang w:val="hr-HR"/>
        </w:rPr>
      </w:pPr>
    </w:p>
    <w:p w14:paraId="2A7FCEA5" w14:textId="17C48CB2" w:rsidR="00234239" w:rsidRPr="00D71332" w:rsidRDefault="00234239" w:rsidP="00D71332">
      <w:pPr>
        <w:pStyle w:val="Naslov1"/>
        <w:rPr>
          <w:lang w:val="hr-HR"/>
        </w:rPr>
      </w:pPr>
      <w:bookmarkStart w:id="29" w:name="_Toc532472395"/>
      <w:bookmarkStart w:id="30" w:name="_Toc64989490"/>
      <w:r w:rsidRPr="00ED1F97">
        <w:rPr>
          <w:lang w:val="hr-HR"/>
        </w:rPr>
        <w:t xml:space="preserve">Funkcionalni </w:t>
      </w:r>
      <w:r w:rsidRPr="00FA75ED">
        <w:t>zahtjevi</w:t>
      </w:r>
      <w:r w:rsidRPr="00ED1F97">
        <w:rPr>
          <w:lang w:val="hr-HR"/>
        </w:rPr>
        <w:t xml:space="preserve"> za  KORISNIK</w:t>
      </w:r>
      <w:bookmarkEnd w:id="29"/>
      <w:r w:rsidR="00AF6F77" w:rsidRPr="00ED1F97">
        <w:rPr>
          <w:lang w:val="hr-HR"/>
        </w:rPr>
        <w:t>e Roditelj i dijete</w:t>
      </w:r>
      <w:bookmarkEnd w:id="30"/>
    </w:p>
    <w:p w14:paraId="042746B8" w14:textId="77777777" w:rsidR="00234239" w:rsidRPr="00ED1F97" w:rsidRDefault="00234239" w:rsidP="00234239">
      <w:pPr>
        <w:rPr>
          <w:rFonts w:ascii="Arial" w:hAnsi="Arial" w:cs="Arial"/>
          <w:szCs w:val="22"/>
          <w:lang w:val="hr-HR"/>
        </w:rPr>
      </w:pPr>
    </w:p>
    <w:p w14:paraId="43D6338D" w14:textId="77777777" w:rsidR="00D71332" w:rsidRDefault="00EF6B46" w:rsidP="00D71332">
      <w:pPr>
        <w:keepNext/>
        <w:jc w:val="center"/>
      </w:pPr>
      <w:r w:rsidRPr="00ED1F97">
        <w:rPr>
          <w:noProof/>
          <w:lang w:val="hr-HR" w:eastAsia="hr-HR"/>
        </w:rPr>
        <w:drawing>
          <wp:inline distT="0" distB="0" distL="0" distR="0" wp14:anchorId="53A9BB9F" wp14:editId="318F9C74">
            <wp:extent cx="3609975" cy="1524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ABDA" w14:textId="27380760" w:rsidR="00234239" w:rsidRPr="00573FB2" w:rsidRDefault="00D71332" w:rsidP="00D71332">
      <w:pPr>
        <w:pStyle w:val="Opisslike"/>
        <w:rPr>
          <w:rFonts w:ascii="Arial" w:hAnsi="Arial" w:cs="Arial"/>
          <w:sz w:val="18"/>
          <w:szCs w:val="18"/>
          <w:lang w:val="hr-HR"/>
        </w:rPr>
      </w:pPr>
      <w:r w:rsidRPr="00573FB2">
        <w:rPr>
          <w:sz w:val="18"/>
          <w:szCs w:val="18"/>
        </w:rPr>
        <w:t xml:space="preserve">Slika </w:t>
      </w:r>
      <w:r w:rsidR="009B60C4" w:rsidRPr="00573FB2">
        <w:rPr>
          <w:sz w:val="18"/>
          <w:szCs w:val="18"/>
        </w:rPr>
        <w:t>4.</w:t>
      </w:r>
      <w:r w:rsidRPr="00573FB2">
        <w:rPr>
          <w:sz w:val="18"/>
          <w:szCs w:val="18"/>
        </w:rPr>
        <w:fldChar w:fldCharType="begin"/>
      </w:r>
      <w:r w:rsidRPr="00573FB2">
        <w:rPr>
          <w:sz w:val="18"/>
          <w:szCs w:val="18"/>
        </w:rPr>
        <w:instrText xml:space="preserve"> SEQ Slika \* ARABIC </w:instrText>
      </w:r>
      <w:r w:rsidRPr="00573FB2">
        <w:rPr>
          <w:sz w:val="18"/>
          <w:szCs w:val="18"/>
        </w:rPr>
        <w:fldChar w:fldCharType="separate"/>
      </w:r>
      <w:r w:rsidRPr="00573FB2">
        <w:rPr>
          <w:noProof/>
          <w:sz w:val="18"/>
          <w:szCs w:val="18"/>
        </w:rPr>
        <w:t>1</w:t>
      </w:r>
      <w:r w:rsidRPr="00573FB2">
        <w:rPr>
          <w:sz w:val="18"/>
          <w:szCs w:val="18"/>
        </w:rPr>
        <w:fldChar w:fldCharType="end"/>
      </w:r>
      <w:r w:rsidRPr="00573FB2">
        <w:rPr>
          <w:sz w:val="18"/>
          <w:szCs w:val="18"/>
        </w:rPr>
        <w:t xml:space="preserve"> Funkcionalni zahtjevi</w:t>
      </w:r>
    </w:p>
    <w:p w14:paraId="0D3F03BA" w14:textId="77777777" w:rsidR="00D71332" w:rsidRPr="00ED1F97" w:rsidRDefault="00D71332" w:rsidP="00234239">
      <w:pPr>
        <w:jc w:val="center"/>
        <w:rPr>
          <w:rFonts w:ascii="Arial" w:hAnsi="Arial" w:cs="Arial"/>
          <w:szCs w:val="22"/>
          <w:lang w:val="hr-HR"/>
        </w:rPr>
      </w:pPr>
    </w:p>
    <w:p w14:paraId="6D5DAE13" w14:textId="77777777" w:rsidR="00234239" w:rsidRPr="00ED1F97" w:rsidRDefault="00234239" w:rsidP="00234239">
      <w:pPr>
        <w:rPr>
          <w:rFonts w:ascii="Arial" w:hAnsi="Arial" w:cs="Arial"/>
          <w:szCs w:val="22"/>
          <w:lang w:val="hr-HR"/>
        </w:rPr>
      </w:pPr>
      <w:r w:rsidRPr="00ED1F97">
        <w:rPr>
          <w:rFonts w:ascii="Arial" w:hAnsi="Arial" w:cs="Arial"/>
          <w:i/>
          <w:szCs w:val="22"/>
          <w:lang w:val="hr-HR"/>
        </w:rPr>
        <w:t>Ili</w:t>
      </w:r>
    </w:p>
    <w:p w14:paraId="3DEBEDB0" w14:textId="77777777" w:rsidR="00234239" w:rsidRPr="00ED1F97" w:rsidRDefault="009453EB" w:rsidP="00887311">
      <w:pPr>
        <w:pStyle w:val="Naslov2"/>
        <w:rPr>
          <w:lang w:val="hr-HR"/>
        </w:rPr>
      </w:pPr>
      <w:bookmarkStart w:id="31" w:name="_Toc64989491"/>
      <w:r w:rsidRPr="00ED1F97">
        <w:rPr>
          <w:lang w:val="hr-HR"/>
        </w:rPr>
        <w:t>Registracija</w:t>
      </w:r>
      <w:bookmarkEnd w:id="31"/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5E2A4E95" w14:textId="77777777" w:rsidTr="009453EB">
        <w:tc>
          <w:tcPr>
            <w:tcW w:w="1728" w:type="dxa"/>
          </w:tcPr>
          <w:p w14:paraId="1F0A4A3D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68CEBCB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1</w:t>
            </w:r>
          </w:p>
        </w:tc>
      </w:tr>
      <w:tr w:rsidR="009453EB" w:rsidRPr="00ED1F97" w14:paraId="3B6CEFE7" w14:textId="77777777" w:rsidTr="009453EB">
        <w:tc>
          <w:tcPr>
            <w:tcW w:w="1728" w:type="dxa"/>
          </w:tcPr>
          <w:p w14:paraId="18159A60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0FD00C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Registracija</w:t>
            </w:r>
          </w:p>
        </w:tc>
      </w:tr>
      <w:tr w:rsidR="009453EB" w:rsidRPr="00ED1F97" w14:paraId="56BF60A1" w14:textId="77777777" w:rsidTr="009453EB">
        <w:tc>
          <w:tcPr>
            <w:tcW w:w="1728" w:type="dxa"/>
          </w:tcPr>
          <w:p w14:paraId="5D3C3C1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AD95F7E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03166A0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23AD9B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1971840" w14:textId="77777777" w:rsidTr="009453EB">
        <w:tc>
          <w:tcPr>
            <w:tcW w:w="1728" w:type="dxa"/>
          </w:tcPr>
          <w:p w14:paraId="06EAD2D7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9A7271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1C949FC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0CC1CB0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C8A0C05" w14:textId="77777777" w:rsidR="00234239" w:rsidRPr="00ED1F97" w:rsidRDefault="00234239" w:rsidP="00234239">
      <w:pPr>
        <w:rPr>
          <w:rFonts w:ascii="Arial" w:hAnsi="Arial" w:cs="Arial"/>
          <w:szCs w:val="22"/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48FEAEA3" w14:textId="77777777" w:rsidTr="009453EB">
        <w:tc>
          <w:tcPr>
            <w:tcW w:w="2628" w:type="dxa"/>
          </w:tcPr>
          <w:p w14:paraId="76FBDB3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371558D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Roditelj </w:t>
            </w:r>
          </w:p>
        </w:tc>
      </w:tr>
      <w:tr w:rsidR="009453EB" w:rsidRPr="00ED1F97" w14:paraId="16971B16" w14:textId="77777777" w:rsidTr="009453EB">
        <w:tc>
          <w:tcPr>
            <w:tcW w:w="2628" w:type="dxa"/>
          </w:tcPr>
          <w:p w14:paraId="6D7E7E5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8C1319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Korisnik se prvi pristupa stranici i ima mogućnosti registracije nakon unošenja osobnih podataka.</w:t>
            </w:r>
          </w:p>
        </w:tc>
      </w:tr>
      <w:tr w:rsidR="009453EB" w:rsidRPr="00ED1F97" w14:paraId="7EE6C493" w14:textId="77777777" w:rsidTr="009453EB">
        <w:tc>
          <w:tcPr>
            <w:tcW w:w="2628" w:type="dxa"/>
          </w:tcPr>
          <w:p w14:paraId="3DF6D031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09DC04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Registriraj se</w:t>
            </w:r>
          </w:p>
        </w:tc>
      </w:tr>
      <w:tr w:rsidR="009453EB" w:rsidRPr="00ED1F97" w14:paraId="493C1CE4" w14:textId="77777777" w:rsidTr="009453EB">
        <w:tc>
          <w:tcPr>
            <w:tcW w:w="2628" w:type="dxa"/>
          </w:tcPr>
          <w:p w14:paraId="7610389B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6758803A" w14:textId="77777777" w:rsidR="009453EB" w:rsidRPr="00ED1F97" w:rsidRDefault="009453EB" w:rsidP="00F671D6">
            <w:pPr>
              <w:widowControl/>
              <w:numPr>
                <w:ilvl w:val="0"/>
                <w:numId w:val="9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Klijent pristupa stranici</w:t>
            </w:r>
          </w:p>
        </w:tc>
      </w:tr>
      <w:tr w:rsidR="009453EB" w:rsidRPr="00ED1F97" w14:paraId="2E75AAD1" w14:textId="77777777" w:rsidTr="009453EB">
        <w:tc>
          <w:tcPr>
            <w:tcW w:w="2628" w:type="dxa"/>
          </w:tcPr>
          <w:p w14:paraId="222D3F48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3CE16893" w14:textId="77777777" w:rsidR="009453EB" w:rsidRPr="00ED1F97" w:rsidRDefault="009453EB" w:rsidP="009453E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35552F3" w14:textId="77777777" w:rsidTr="009453EB">
        <w:tc>
          <w:tcPr>
            <w:tcW w:w="2628" w:type="dxa"/>
          </w:tcPr>
          <w:p w14:paraId="7326DE7A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3531E442" w14:textId="77777777" w:rsidR="009453EB" w:rsidRPr="00ED1F97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pristupa stranici</w:t>
            </w:r>
          </w:p>
          <w:p w14:paraId="560E8E38" w14:textId="77777777" w:rsidR="009453EB" w:rsidRPr="00ED1F97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se odlučuje registrirati i odabire </w:t>
            </w:r>
            <w:r w:rsidRPr="00ED1F97">
              <w:rPr>
                <w:i/>
                <w:lang w:val="hr-HR"/>
              </w:rPr>
              <w:t>registriraj se</w:t>
            </w:r>
          </w:p>
          <w:p w14:paraId="0772D6CF" w14:textId="7FAD8DF8" w:rsidR="009453EB" w:rsidRPr="00ED1F97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Otvara se forma koju treba popuniti s osobnim podacima (ime, prezime, e-mail, lozinka i potvrda lozinke</w:t>
            </w:r>
            <w:r w:rsidR="00691E60">
              <w:rPr>
                <w:lang w:val="hr-HR"/>
              </w:rPr>
              <w:t>, lozinka za roditelje te potvrdna za istu</w:t>
            </w:r>
            <w:r w:rsidRPr="00ED1F97">
              <w:rPr>
                <w:lang w:val="hr-HR"/>
              </w:rPr>
              <w:t>)</w:t>
            </w:r>
          </w:p>
          <w:p w14:paraId="5BA77C38" w14:textId="77777777" w:rsidR="009453EB" w:rsidRPr="00ED1F97" w:rsidRDefault="009453EB" w:rsidP="00F671D6">
            <w:pPr>
              <w:widowControl/>
              <w:numPr>
                <w:ilvl w:val="0"/>
                <w:numId w:val="1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Potvrditi registraciju</w:t>
            </w:r>
          </w:p>
        </w:tc>
      </w:tr>
      <w:tr w:rsidR="009453EB" w:rsidRPr="00ED1F97" w14:paraId="36B1363E" w14:textId="77777777" w:rsidTr="009453EB">
        <w:tc>
          <w:tcPr>
            <w:tcW w:w="2628" w:type="dxa"/>
          </w:tcPr>
          <w:p w14:paraId="3B5C0F9E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</w:tcPr>
          <w:p w14:paraId="55CFE3F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1. Nisu popunjeni svi pristupni podaci (ponovno popunjavanje forme)</w:t>
            </w:r>
          </w:p>
          <w:p w14:paraId="236A0E3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2. Pristupni podaci nisu valjani (ponovno popunjavanje forme)</w:t>
            </w:r>
          </w:p>
        </w:tc>
      </w:tr>
      <w:tr w:rsidR="009453EB" w:rsidRPr="00ED1F97" w14:paraId="1E7DCC44" w14:textId="77777777" w:rsidTr="009453EB">
        <w:tc>
          <w:tcPr>
            <w:tcW w:w="2628" w:type="dxa"/>
          </w:tcPr>
          <w:p w14:paraId="477ABA9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A5448E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7F6902D4" w14:textId="77777777" w:rsidTr="009453EB">
        <w:tc>
          <w:tcPr>
            <w:tcW w:w="2628" w:type="dxa"/>
          </w:tcPr>
          <w:p w14:paraId="5B121A5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088E93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65D7FDE2" w14:textId="77777777" w:rsidTr="009453EB">
        <w:tc>
          <w:tcPr>
            <w:tcW w:w="2628" w:type="dxa"/>
          </w:tcPr>
          <w:p w14:paraId="7A9E8343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2E1E921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714205E" w14:textId="77777777" w:rsidTr="009453EB">
        <w:tc>
          <w:tcPr>
            <w:tcW w:w="2628" w:type="dxa"/>
          </w:tcPr>
          <w:p w14:paraId="2A33AC68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1B69DB7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3344ECCE" w14:textId="77777777" w:rsidTr="009453EB">
        <w:tc>
          <w:tcPr>
            <w:tcW w:w="2628" w:type="dxa"/>
          </w:tcPr>
          <w:p w14:paraId="6A2A975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7EFC61E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28E3151A" w14:textId="77777777" w:rsidTr="009453EB">
        <w:tc>
          <w:tcPr>
            <w:tcW w:w="2628" w:type="dxa"/>
          </w:tcPr>
          <w:p w14:paraId="763D677C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2CB7F94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70D0A609" w14:textId="77777777" w:rsidTr="009453EB">
        <w:tc>
          <w:tcPr>
            <w:tcW w:w="2628" w:type="dxa"/>
          </w:tcPr>
          <w:p w14:paraId="2AAD4709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548AEDC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5E9680FC" w14:textId="77777777" w:rsidTr="009453EB">
        <w:tc>
          <w:tcPr>
            <w:tcW w:w="2628" w:type="dxa"/>
          </w:tcPr>
          <w:p w14:paraId="0F7E90B2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581C60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53093FD6" w14:textId="77777777" w:rsidTr="009453EB">
        <w:tc>
          <w:tcPr>
            <w:tcW w:w="2628" w:type="dxa"/>
          </w:tcPr>
          <w:p w14:paraId="4EDF3536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409478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6CFF9E8" w14:textId="77777777" w:rsidTr="009453EB">
        <w:tc>
          <w:tcPr>
            <w:tcW w:w="2628" w:type="dxa"/>
          </w:tcPr>
          <w:p w14:paraId="24E2C704" w14:textId="77777777" w:rsidR="009453EB" w:rsidRPr="00ED1F97" w:rsidRDefault="009453EB" w:rsidP="009453EB">
            <w:pPr>
              <w:jc w:val="right"/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AF9A8D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0F83B65" w14:textId="77777777" w:rsidTr="009453EB">
        <w:tc>
          <w:tcPr>
            <w:tcW w:w="2628" w:type="dxa"/>
          </w:tcPr>
          <w:p w14:paraId="33B30808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7119" w:type="dxa"/>
          </w:tcPr>
          <w:p w14:paraId="7647F11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E0B7546" w14:textId="2B02FD83" w:rsidR="009453EB" w:rsidRDefault="009453EB" w:rsidP="00234239">
      <w:pPr>
        <w:rPr>
          <w:rFonts w:ascii="Arial" w:hAnsi="Arial" w:cs="Arial"/>
          <w:szCs w:val="22"/>
          <w:lang w:val="hr-HR"/>
        </w:rPr>
      </w:pPr>
    </w:p>
    <w:p w14:paraId="2CC46375" w14:textId="58B6ADBB" w:rsidR="00887311" w:rsidRDefault="00887311" w:rsidP="00234239">
      <w:pPr>
        <w:rPr>
          <w:rFonts w:ascii="Arial" w:hAnsi="Arial" w:cs="Arial"/>
          <w:szCs w:val="22"/>
          <w:lang w:val="hr-HR"/>
        </w:rPr>
      </w:pPr>
    </w:p>
    <w:p w14:paraId="7EA2BCCB" w14:textId="77777777" w:rsidR="00887311" w:rsidRPr="00ED1F97" w:rsidRDefault="00887311" w:rsidP="00234239">
      <w:pPr>
        <w:rPr>
          <w:rFonts w:ascii="Arial" w:hAnsi="Arial" w:cs="Arial"/>
          <w:szCs w:val="22"/>
          <w:lang w:val="hr-HR"/>
        </w:rPr>
      </w:pPr>
    </w:p>
    <w:p w14:paraId="689EC143" w14:textId="3E6A6873" w:rsidR="00234239" w:rsidRDefault="009453EB" w:rsidP="00887311">
      <w:pPr>
        <w:pStyle w:val="Naslov2"/>
        <w:rPr>
          <w:i/>
          <w:lang w:val="hr-HR"/>
        </w:rPr>
      </w:pPr>
      <w:bookmarkStart w:id="32" w:name="_Toc532472397"/>
      <w:bookmarkStart w:id="33" w:name="_Toc64989492"/>
      <w:r w:rsidRPr="00ED1F97">
        <w:rPr>
          <w:lang w:val="hr-HR"/>
        </w:rPr>
        <w:t>Prijava korisnika na sustav</w:t>
      </w:r>
      <w:r w:rsidR="00234239" w:rsidRPr="00ED1F97">
        <w:rPr>
          <w:lang w:val="hr-HR"/>
        </w:rPr>
        <w:t xml:space="preserve"> </w:t>
      </w:r>
      <w:bookmarkEnd w:id="32"/>
      <w:bookmarkEnd w:id="33"/>
    </w:p>
    <w:p w14:paraId="2D692871" w14:textId="77777777" w:rsidR="00F14979" w:rsidRPr="00F14979" w:rsidRDefault="00F14979" w:rsidP="00F14979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23445BC0" w14:textId="77777777" w:rsidTr="009453EB">
        <w:tc>
          <w:tcPr>
            <w:tcW w:w="1728" w:type="dxa"/>
          </w:tcPr>
          <w:p w14:paraId="36414F9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02982EB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</w:t>
            </w:r>
          </w:p>
        </w:tc>
      </w:tr>
      <w:tr w:rsidR="009453EB" w:rsidRPr="00ED1F97" w14:paraId="22DB4EF9" w14:textId="77777777" w:rsidTr="009453EB">
        <w:tc>
          <w:tcPr>
            <w:tcW w:w="1728" w:type="dxa"/>
          </w:tcPr>
          <w:p w14:paraId="10809C9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104DE9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Prijava</w:t>
            </w:r>
          </w:p>
        </w:tc>
      </w:tr>
      <w:tr w:rsidR="009453EB" w:rsidRPr="00ED1F97" w14:paraId="200F6AAB" w14:textId="77777777" w:rsidTr="009453EB">
        <w:tc>
          <w:tcPr>
            <w:tcW w:w="1728" w:type="dxa"/>
          </w:tcPr>
          <w:p w14:paraId="5271685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3BBDEAA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95A078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4DDFDC3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93B81A8" w14:textId="77777777" w:rsidTr="007835AD">
        <w:trPr>
          <w:trHeight w:val="556"/>
        </w:trPr>
        <w:tc>
          <w:tcPr>
            <w:tcW w:w="1728" w:type="dxa"/>
          </w:tcPr>
          <w:p w14:paraId="0A7BE94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4EB21E3E" w14:textId="77777777" w:rsidR="009453EB" w:rsidRPr="00ED1F97" w:rsidRDefault="009453EB" w:rsidP="00F14979">
            <w:pPr>
              <w:tabs>
                <w:tab w:val="left" w:pos="1562"/>
              </w:tabs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  <w:r w:rsidR="00F14979">
              <w:rPr>
                <w:lang w:val="hr-HR"/>
              </w:rPr>
              <w:tab/>
            </w:r>
          </w:p>
        </w:tc>
        <w:tc>
          <w:tcPr>
            <w:tcW w:w="2409" w:type="dxa"/>
          </w:tcPr>
          <w:p w14:paraId="223F004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5F954E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73F9460D" w14:textId="3D015B28" w:rsidR="00C50A9F" w:rsidRDefault="00C50A9F"/>
    <w:p w14:paraId="7812DFE0" w14:textId="0723861F" w:rsidR="00C50A9F" w:rsidRDefault="00C50A9F"/>
    <w:p w14:paraId="78DCFC8B" w14:textId="77777777" w:rsidR="00C50A9F" w:rsidRDefault="00C50A9F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52C6467A" w14:textId="77777777" w:rsidTr="009453EB">
        <w:tc>
          <w:tcPr>
            <w:tcW w:w="2628" w:type="dxa"/>
          </w:tcPr>
          <w:p w14:paraId="26459CD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79D90B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Roditelj, dijete </w:t>
            </w:r>
          </w:p>
        </w:tc>
      </w:tr>
      <w:tr w:rsidR="009453EB" w:rsidRPr="00ED1F97" w14:paraId="58E3C7E8" w14:textId="77777777" w:rsidTr="009453EB">
        <w:tc>
          <w:tcPr>
            <w:tcW w:w="2628" w:type="dxa"/>
          </w:tcPr>
          <w:p w14:paraId="1B8A89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CC6923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Korisnik pristupa svom računu prijavom.  Prijavljuje  se e-mail adresom i lozinkom.</w:t>
            </w:r>
          </w:p>
        </w:tc>
      </w:tr>
      <w:tr w:rsidR="009453EB" w:rsidRPr="00ED1F97" w14:paraId="0F6C0163" w14:textId="77777777" w:rsidTr="009453EB">
        <w:tc>
          <w:tcPr>
            <w:tcW w:w="2628" w:type="dxa"/>
          </w:tcPr>
          <w:p w14:paraId="3578E22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7988C7F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Prijavi se</w:t>
            </w:r>
          </w:p>
        </w:tc>
      </w:tr>
      <w:tr w:rsidR="009453EB" w:rsidRPr="00ED1F97" w14:paraId="3C9C2DE9" w14:textId="77777777" w:rsidTr="009453EB">
        <w:tc>
          <w:tcPr>
            <w:tcW w:w="2628" w:type="dxa"/>
          </w:tcPr>
          <w:p w14:paraId="3D7DDE5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20C7DCB1" w14:textId="77777777" w:rsidR="009453EB" w:rsidRPr="00ED1F97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roditelj registriran u sustav</w:t>
            </w:r>
          </w:p>
          <w:p w14:paraId="2E6A3C68" w14:textId="77777777" w:rsidR="009453EB" w:rsidRPr="00ED1F97" w:rsidRDefault="009453EB" w:rsidP="00F671D6">
            <w:pPr>
              <w:widowControl/>
              <w:numPr>
                <w:ilvl w:val="0"/>
                <w:numId w:val="1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dijete prethodno dodan kao član obitelji od korisnika  roditelja </w:t>
            </w:r>
          </w:p>
        </w:tc>
      </w:tr>
      <w:tr w:rsidR="009453EB" w:rsidRPr="00ED1F97" w14:paraId="504E4899" w14:textId="77777777" w:rsidTr="009453EB">
        <w:tc>
          <w:tcPr>
            <w:tcW w:w="2628" w:type="dxa"/>
          </w:tcPr>
          <w:p w14:paraId="4E9A0C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6CF0DBA" w14:textId="77777777" w:rsidR="009453EB" w:rsidRPr="00ED1F97" w:rsidRDefault="009453EB" w:rsidP="009453E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6F79266A" w14:textId="77777777" w:rsidTr="009453EB">
        <w:tc>
          <w:tcPr>
            <w:tcW w:w="2628" w:type="dxa"/>
          </w:tcPr>
          <w:p w14:paraId="6643FFF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9C01753" w14:textId="77777777" w:rsidR="009453EB" w:rsidRPr="00ED1F97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odabire </w:t>
            </w:r>
            <w:r w:rsidRPr="00ED1F97">
              <w:rPr>
                <w:i/>
                <w:lang w:val="hr-HR"/>
              </w:rPr>
              <w:t>prijavi se</w:t>
            </w:r>
          </w:p>
          <w:p w14:paraId="394BAE82" w14:textId="77777777" w:rsidR="009453EB" w:rsidRPr="00ED1F97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unosi e-mail adresu i lozinku</w:t>
            </w:r>
          </w:p>
          <w:p w14:paraId="2E86BC57" w14:textId="77777777" w:rsidR="009453EB" w:rsidRDefault="009453EB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potvrđuje unos</w:t>
            </w:r>
          </w:p>
          <w:p w14:paraId="40ED997B" w14:textId="4208A936" w:rsidR="00976057" w:rsidRDefault="004909FA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</w:t>
            </w:r>
            <w:r w:rsidR="00976057">
              <w:rPr>
                <w:lang w:val="hr-HR"/>
              </w:rPr>
              <w:t>koliko se radi o roditelju</w:t>
            </w:r>
            <w:r>
              <w:rPr>
                <w:lang w:val="hr-HR"/>
              </w:rPr>
              <w:t>, potreban je dodatni login,</w:t>
            </w:r>
            <w:r w:rsidR="00976057">
              <w:rPr>
                <w:lang w:val="hr-HR"/>
              </w:rPr>
              <w:t xml:space="preserve"> klikom na </w:t>
            </w:r>
            <w:r w:rsidR="00976057" w:rsidRPr="00976057">
              <w:rPr>
                <w:i/>
                <w:iCs/>
                <w:lang w:val="hr-HR"/>
              </w:rPr>
              <w:t>Roditelj</w:t>
            </w:r>
            <w:r w:rsidR="00976057">
              <w:rPr>
                <w:i/>
                <w:iCs/>
                <w:lang w:val="hr-HR"/>
              </w:rPr>
              <w:t xml:space="preserve"> </w:t>
            </w:r>
            <w:r w:rsidR="00976057">
              <w:rPr>
                <w:lang w:val="hr-HR"/>
              </w:rPr>
              <w:t>upis</w:t>
            </w:r>
            <w:r>
              <w:rPr>
                <w:lang w:val="hr-HR"/>
              </w:rPr>
              <w:t>uje se</w:t>
            </w:r>
            <w:r w:rsidR="00976057">
              <w:rPr>
                <w:lang w:val="hr-HR"/>
              </w:rPr>
              <w:t xml:space="preserve"> lozink</w:t>
            </w:r>
            <w:r>
              <w:rPr>
                <w:lang w:val="hr-HR"/>
              </w:rPr>
              <w:t>a</w:t>
            </w:r>
            <w:r w:rsidR="00976057">
              <w:rPr>
                <w:lang w:val="hr-HR"/>
              </w:rPr>
              <w:t xml:space="preserve"> za roditelja</w:t>
            </w:r>
          </w:p>
          <w:p w14:paraId="27728586" w14:textId="4A42B375" w:rsidR="00976057" w:rsidRPr="00ED1F97" w:rsidRDefault="00976057" w:rsidP="00F671D6">
            <w:pPr>
              <w:widowControl/>
              <w:numPr>
                <w:ilvl w:val="0"/>
                <w:numId w:val="12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Ukoliko je riječ o djetetu ulazak u sučelje se ostvaruje klikom na </w:t>
            </w:r>
            <w:r w:rsidRPr="00976057">
              <w:rPr>
                <w:i/>
                <w:iCs/>
                <w:lang w:val="hr-HR"/>
              </w:rPr>
              <w:t>Dijete</w:t>
            </w:r>
            <w:r>
              <w:rPr>
                <w:lang w:val="hr-HR"/>
              </w:rPr>
              <w:t>, bez unosa dodatne lozinke</w:t>
            </w:r>
          </w:p>
        </w:tc>
      </w:tr>
      <w:tr w:rsidR="009453EB" w:rsidRPr="00ED1F97" w14:paraId="57CC428E" w14:textId="77777777" w:rsidTr="009453EB">
        <w:tc>
          <w:tcPr>
            <w:tcW w:w="2628" w:type="dxa"/>
          </w:tcPr>
          <w:p w14:paraId="15C3AE5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0F030C01" w14:textId="77777777" w:rsidR="009453EB" w:rsidRPr="00ED1F97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Neispravno uneseni podaci</w:t>
            </w:r>
          </w:p>
          <w:p w14:paraId="02F04D25" w14:textId="77777777" w:rsidR="009453EB" w:rsidRPr="00ED1F97" w:rsidRDefault="009453EB" w:rsidP="00F671D6">
            <w:pPr>
              <w:widowControl/>
              <w:numPr>
                <w:ilvl w:val="0"/>
                <w:numId w:val="1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Ne postoji korisnik u sustavu</w:t>
            </w:r>
          </w:p>
        </w:tc>
      </w:tr>
      <w:tr w:rsidR="009453EB" w:rsidRPr="00ED1F97" w14:paraId="0B51E049" w14:textId="77777777" w:rsidTr="009453EB">
        <w:tc>
          <w:tcPr>
            <w:tcW w:w="2628" w:type="dxa"/>
          </w:tcPr>
          <w:p w14:paraId="522231A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04D8C6D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5AF4A69" w14:textId="77777777" w:rsidTr="009453EB">
        <w:tc>
          <w:tcPr>
            <w:tcW w:w="2628" w:type="dxa"/>
          </w:tcPr>
          <w:p w14:paraId="5F15F56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873988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019F552" w14:textId="77777777" w:rsidTr="009453EB">
        <w:tc>
          <w:tcPr>
            <w:tcW w:w="2628" w:type="dxa"/>
          </w:tcPr>
          <w:p w14:paraId="20C6700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77C51DED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26CCF1B" w14:textId="77777777" w:rsidTr="009453EB">
        <w:tc>
          <w:tcPr>
            <w:tcW w:w="2628" w:type="dxa"/>
          </w:tcPr>
          <w:p w14:paraId="5EE53E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1B8C5A3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CA3F63E" w14:textId="77777777" w:rsidTr="009453EB">
        <w:tc>
          <w:tcPr>
            <w:tcW w:w="2628" w:type="dxa"/>
          </w:tcPr>
          <w:p w14:paraId="53523FA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1562069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96BB8D0" w14:textId="77777777" w:rsidTr="009453EB">
        <w:tc>
          <w:tcPr>
            <w:tcW w:w="2628" w:type="dxa"/>
          </w:tcPr>
          <w:p w14:paraId="692AA07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235B878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0DED8DC" w14:textId="77777777" w:rsidTr="009453EB">
        <w:tc>
          <w:tcPr>
            <w:tcW w:w="2628" w:type="dxa"/>
          </w:tcPr>
          <w:p w14:paraId="049DCAD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347AAA2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20AC091" w14:textId="77777777" w:rsidTr="009453EB">
        <w:tc>
          <w:tcPr>
            <w:tcW w:w="2628" w:type="dxa"/>
          </w:tcPr>
          <w:p w14:paraId="6032545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5D9DD4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FF24C57" w14:textId="77777777" w:rsidTr="009453EB">
        <w:tc>
          <w:tcPr>
            <w:tcW w:w="2628" w:type="dxa"/>
          </w:tcPr>
          <w:p w14:paraId="418A310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D869AE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723AB98" w14:textId="77777777" w:rsidTr="009453EB">
        <w:tc>
          <w:tcPr>
            <w:tcW w:w="2628" w:type="dxa"/>
          </w:tcPr>
          <w:p w14:paraId="6D67822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36F8856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7F400E1" w14:textId="06D27AF4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53C3937E" w14:textId="10FE331A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539176F5" w14:textId="526E7FF0" w:rsidR="00C50A9F" w:rsidRDefault="00C50A9F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742F0B2D" w14:textId="4BCCBA41" w:rsidR="00DB1853" w:rsidRDefault="00DB1853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1CFE5407" w14:textId="77777777" w:rsidR="00DB1853" w:rsidRPr="00ED1F97" w:rsidRDefault="00DB1853" w:rsidP="007B0A17">
      <w:pPr>
        <w:tabs>
          <w:tab w:val="left" w:pos="1520"/>
        </w:tabs>
        <w:rPr>
          <w:rFonts w:ascii="Arial" w:hAnsi="Arial" w:cs="Arial"/>
          <w:szCs w:val="22"/>
          <w:lang w:val="hr-HR"/>
        </w:rPr>
      </w:pPr>
    </w:p>
    <w:p w14:paraId="388555FC" w14:textId="77777777" w:rsidR="007B0A17" w:rsidRDefault="009453EB" w:rsidP="00887311">
      <w:pPr>
        <w:pStyle w:val="Naslov2"/>
        <w:rPr>
          <w:lang w:val="hr-HR"/>
        </w:rPr>
      </w:pPr>
      <w:bookmarkStart w:id="34" w:name="_Toc64989493"/>
      <w:r w:rsidRPr="00ED1F97">
        <w:rPr>
          <w:lang w:val="hr-HR"/>
        </w:rPr>
        <w:t>Upravljanje članovima</w:t>
      </w:r>
      <w:bookmarkEnd w:id="34"/>
    </w:p>
    <w:p w14:paraId="28FD0220" w14:textId="77777777" w:rsidR="00FA75ED" w:rsidRPr="00FA75ED" w:rsidRDefault="00FA75ED" w:rsidP="00FA75ED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645B4748" w14:textId="77777777" w:rsidTr="009453EB">
        <w:tc>
          <w:tcPr>
            <w:tcW w:w="1728" w:type="dxa"/>
          </w:tcPr>
          <w:p w14:paraId="6E40725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396EA27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3</w:t>
            </w:r>
          </w:p>
        </w:tc>
      </w:tr>
      <w:tr w:rsidR="009453EB" w:rsidRPr="00ED1F97" w14:paraId="5127E6EC" w14:textId="77777777" w:rsidTr="009453EB">
        <w:tc>
          <w:tcPr>
            <w:tcW w:w="1728" w:type="dxa"/>
          </w:tcPr>
          <w:p w14:paraId="1CCA7AC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1ED44A0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Upravljanje članovima</w:t>
            </w:r>
          </w:p>
        </w:tc>
      </w:tr>
      <w:tr w:rsidR="009453EB" w:rsidRPr="00ED1F97" w14:paraId="115B7E8D" w14:textId="77777777" w:rsidTr="009453EB">
        <w:tc>
          <w:tcPr>
            <w:tcW w:w="1728" w:type="dxa"/>
          </w:tcPr>
          <w:p w14:paraId="02D2CE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C459AD0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551036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4FFBFE6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8A898C1" w14:textId="77777777" w:rsidTr="009453EB">
        <w:tc>
          <w:tcPr>
            <w:tcW w:w="1728" w:type="dxa"/>
          </w:tcPr>
          <w:p w14:paraId="7E12A57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2C63841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00CEBAD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15E1F60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6F8EF28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442CF148" w14:textId="77777777" w:rsidTr="009453EB">
        <w:tc>
          <w:tcPr>
            <w:tcW w:w="2628" w:type="dxa"/>
          </w:tcPr>
          <w:p w14:paraId="66FB94D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C8A640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Roditelj</w:t>
            </w:r>
          </w:p>
        </w:tc>
      </w:tr>
      <w:tr w:rsidR="009453EB" w:rsidRPr="00ED1F97" w14:paraId="6215AE77" w14:textId="77777777" w:rsidTr="009453EB">
        <w:tc>
          <w:tcPr>
            <w:tcW w:w="2628" w:type="dxa"/>
          </w:tcPr>
          <w:p w14:paraId="0B31379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7A2E6CE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Korisnik roditelj može pristupiti listi članova svoje obitelji, kao i dodavati nove članove.</w:t>
            </w:r>
          </w:p>
        </w:tc>
      </w:tr>
      <w:tr w:rsidR="009453EB" w:rsidRPr="00ED1F97" w14:paraId="37A0FEBD" w14:textId="77777777" w:rsidTr="009453EB">
        <w:tc>
          <w:tcPr>
            <w:tcW w:w="2628" w:type="dxa"/>
          </w:tcPr>
          <w:p w14:paraId="74D2FA7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5CE0D03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Članovi/Dodaj člana </w:t>
            </w:r>
          </w:p>
        </w:tc>
      </w:tr>
      <w:tr w:rsidR="009453EB" w:rsidRPr="00ED1F97" w14:paraId="0B4DFDEA" w14:textId="77777777" w:rsidTr="009453EB">
        <w:tc>
          <w:tcPr>
            <w:tcW w:w="2628" w:type="dxa"/>
          </w:tcPr>
          <w:p w14:paraId="36595EF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1D9C2BEE" w14:textId="77777777" w:rsidR="009453EB" w:rsidRPr="00ED1F97" w:rsidRDefault="009453EB" w:rsidP="00F671D6">
            <w:pPr>
              <w:widowControl/>
              <w:numPr>
                <w:ilvl w:val="0"/>
                <w:numId w:val="14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Prijavljeni korisnik</w:t>
            </w:r>
          </w:p>
        </w:tc>
      </w:tr>
      <w:tr w:rsidR="009453EB" w:rsidRPr="00ED1F97" w14:paraId="60FEBEEC" w14:textId="77777777" w:rsidTr="009453EB">
        <w:tc>
          <w:tcPr>
            <w:tcW w:w="2628" w:type="dxa"/>
          </w:tcPr>
          <w:p w14:paraId="4A12B32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4A70B5E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2D35E5B" w14:textId="77777777" w:rsidTr="009453EB">
        <w:tc>
          <w:tcPr>
            <w:tcW w:w="2628" w:type="dxa"/>
          </w:tcPr>
          <w:p w14:paraId="27EF4E6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22A0C4FA" w14:textId="77777777" w:rsidR="009453EB" w:rsidRPr="00ED1F97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odabire </w:t>
            </w:r>
            <w:r w:rsidRPr="00ED1F97">
              <w:rPr>
                <w:i/>
                <w:lang w:val="hr-HR"/>
              </w:rPr>
              <w:t>članovi</w:t>
            </w:r>
          </w:p>
          <w:p w14:paraId="0CB17DB2" w14:textId="77777777" w:rsidR="009453EB" w:rsidRPr="00ED1F97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Otvara se popis članova obitelji</w:t>
            </w:r>
          </w:p>
          <w:p w14:paraId="102FC519" w14:textId="77777777" w:rsidR="009453EB" w:rsidRPr="00ED1F97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Roditelj može pregledati informacije o članovima</w:t>
            </w:r>
          </w:p>
          <w:p w14:paraId="13A902BD" w14:textId="6BADD785" w:rsidR="009453EB" w:rsidRPr="00ED1F97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Klikom na </w:t>
            </w:r>
            <w:r w:rsidRPr="00ED1F97">
              <w:rPr>
                <w:i/>
                <w:lang w:val="hr-HR"/>
              </w:rPr>
              <w:t xml:space="preserve">dodaj </w:t>
            </w:r>
            <w:r w:rsidR="00110D32">
              <w:rPr>
                <w:i/>
                <w:lang w:val="hr-HR"/>
              </w:rPr>
              <w:t xml:space="preserve">novog </w:t>
            </w:r>
            <w:r w:rsidRPr="00ED1F97">
              <w:rPr>
                <w:i/>
                <w:lang w:val="hr-HR"/>
              </w:rPr>
              <w:t>člana</w:t>
            </w:r>
            <w:r w:rsidRPr="00ED1F97">
              <w:rPr>
                <w:lang w:val="hr-HR"/>
              </w:rPr>
              <w:t xml:space="preserve"> otvara se forma za dodavanje novog člana obitelji</w:t>
            </w:r>
          </w:p>
          <w:p w14:paraId="2A861F78" w14:textId="77777777" w:rsidR="009453EB" w:rsidRDefault="009453EB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potvrđuje </w:t>
            </w:r>
            <w:r w:rsidR="00856AD4">
              <w:rPr>
                <w:lang w:val="hr-HR"/>
              </w:rPr>
              <w:t>unesene podatke</w:t>
            </w:r>
          </w:p>
          <w:p w14:paraId="0FFBBCA1" w14:textId="77777777" w:rsidR="00856AD4" w:rsidRDefault="00856AD4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Mogućnost ažuriranja podataka o članovima klikom na ikonu za ažuriranje</w:t>
            </w:r>
          </w:p>
          <w:p w14:paraId="55DAB80B" w14:textId="5D874984" w:rsidR="00402CB1" w:rsidRPr="00ED1F97" w:rsidRDefault="00402CB1" w:rsidP="00F671D6">
            <w:pPr>
              <w:widowControl/>
              <w:numPr>
                <w:ilvl w:val="0"/>
                <w:numId w:val="1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Mogućnost </w:t>
            </w:r>
            <w:r>
              <w:rPr>
                <w:lang w:val="hr-HR"/>
              </w:rPr>
              <w:t>brisanja</w:t>
            </w:r>
            <w:r>
              <w:rPr>
                <w:lang w:val="hr-HR"/>
              </w:rPr>
              <w:t xml:space="preserve"> članov</w:t>
            </w:r>
            <w:r>
              <w:rPr>
                <w:lang w:val="hr-HR"/>
              </w:rPr>
              <w:t>a</w:t>
            </w:r>
            <w:r>
              <w:rPr>
                <w:lang w:val="hr-HR"/>
              </w:rPr>
              <w:t xml:space="preserve"> klikom na ikonu za </w:t>
            </w:r>
            <w:r>
              <w:rPr>
                <w:lang w:val="hr-HR"/>
              </w:rPr>
              <w:t>brisanje</w:t>
            </w:r>
          </w:p>
        </w:tc>
      </w:tr>
      <w:tr w:rsidR="009453EB" w:rsidRPr="00ED1F97" w14:paraId="4D3E646C" w14:textId="77777777" w:rsidTr="009453EB">
        <w:tc>
          <w:tcPr>
            <w:tcW w:w="2628" w:type="dxa"/>
          </w:tcPr>
          <w:p w14:paraId="41D7932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06357E64" w14:textId="4EBA025E" w:rsidR="009453EB" w:rsidRPr="00ED1F97" w:rsidRDefault="009453EB" w:rsidP="00F671D6">
            <w:pPr>
              <w:widowControl/>
              <w:numPr>
                <w:ilvl w:val="0"/>
                <w:numId w:val="1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unosi neispravne podatke o no</w:t>
            </w:r>
            <w:r w:rsidR="008811E1">
              <w:rPr>
                <w:lang w:val="hr-HR"/>
              </w:rPr>
              <w:t xml:space="preserve">vom/postojećem </w:t>
            </w:r>
            <w:r w:rsidRPr="00ED1F97">
              <w:rPr>
                <w:lang w:val="hr-HR"/>
              </w:rPr>
              <w:t>članu</w:t>
            </w:r>
          </w:p>
        </w:tc>
      </w:tr>
      <w:tr w:rsidR="009453EB" w:rsidRPr="00ED1F97" w14:paraId="680FC9A8" w14:textId="77777777" w:rsidTr="009453EB">
        <w:tc>
          <w:tcPr>
            <w:tcW w:w="2628" w:type="dxa"/>
          </w:tcPr>
          <w:p w14:paraId="6D9F4F8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13BA2AF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B2815BB" w14:textId="77777777" w:rsidTr="009453EB">
        <w:tc>
          <w:tcPr>
            <w:tcW w:w="2628" w:type="dxa"/>
          </w:tcPr>
          <w:p w14:paraId="40B8102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7050144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C5A6FE8" w14:textId="77777777" w:rsidTr="009453EB">
        <w:tc>
          <w:tcPr>
            <w:tcW w:w="2628" w:type="dxa"/>
          </w:tcPr>
          <w:p w14:paraId="5BD68AA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0926C8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AD113F7" w14:textId="77777777" w:rsidTr="009453EB">
        <w:tc>
          <w:tcPr>
            <w:tcW w:w="2628" w:type="dxa"/>
          </w:tcPr>
          <w:p w14:paraId="5483CA3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EF2270D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B554E42" w14:textId="77777777" w:rsidTr="009453EB">
        <w:tc>
          <w:tcPr>
            <w:tcW w:w="2628" w:type="dxa"/>
          </w:tcPr>
          <w:p w14:paraId="11F78FF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Business Rules:</w:t>
            </w:r>
          </w:p>
        </w:tc>
        <w:tc>
          <w:tcPr>
            <w:tcW w:w="7119" w:type="dxa"/>
          </w:tcPr>
          <w:p w14:paraId="615B017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8EE6F97" w14:textId="77777777" w:rsidTr="009453EB">
        <w:tc>
          <w:tcPr>
            <w:tcW w:w="2628" w:type="dxa"/>
          </w:tcPr>
          <w:p w14:paraId="12A8341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59E3F30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BFE1CE9" w14:textId="77777777" w:rsidTr="009453EB">
        <w:tc>
          <w:tcPr>
            <w:tcW w:w="2628" w:type="dxa"/>
          </w:tcPr>
          <w:p w14:paraId="0E3BC1D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588CBC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7A6CF93" w14:textId="77777777" w:rsidTr="009453EB">
        <w:tc>
          <w:tcPr>
            <w:tcW w:w="2628" w:type="dxa"/>
          </w:tcPr>
          <w:p w14:paraId="2EA7D00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6E4EEB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EC17D50" w14:textId="77777777" w:rsidTr="009453EB">
        <w:tc>
          <w:tcPr>
            <w:tcW w:w="2628" w:type="dxa"/>
          </w:tcPr>
          <w:p w14:paraId="6576263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0A5412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444C029" w14:textId="77777777" w:rsidTr="009453EB">
        <w:tc>
          <w:tcPr>
            <w:tcW w:w="2628" w:type="dxa"/>
          </w:tcPr>
          <w:p w14:paraId="3FF1417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2569BB5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35B5B68E" w14:textId="77777777" w:rsidR="00E86938" w:rsidRPr="00ED1F97" w:rsidRDefault="00E86938" w:rsidP="009453EB">
      <w:pPr>
        <w:rPr>
          <w:lang w:val="hr-HR"/>
        </w:rPr>
      </w:pPr>
    </w:p>
    <w:p w14:paraId="35A2C6D6" w14:textId="6B029CB0" w:rsidR="007B0A17" w:rsidRDefault="009453EB" w:rsidP="00887311">
      <w:pPr>
        <w:pStyle w:val="Naslov2"/>
        <w:rPr>
          <w:lang w:val="hr-HR"/>
        </w:rPr>
      </w:pPr>
      <w:bookmarkStart w:id="35" w:name="_Toc64989494"/>
      <w:r w:rsidRPr="00ED1F97">
        <w:rPr>
          <w:lang w:val="hr-HR"/>
        </w:rPr>
        <w:t>Upravljanje zadacima</w:t>
      </w:r>
      <w:bookmarkEnd w:id="35"/>
    </w:p>
    <w:p w14:paraId="5E41F210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46963679" w14:textId="77777777" w:rsidTr="009453EB">
        <w:tc>
          <w:tcPr>
            <w:tcW w:w="1728" w:type="dxa"/>
          </w:tcPr>
          <w:p w14:paraId="40B2DBE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28AB16C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4</w:t>
            </w:r>
          </w:p>
        </w:tc>
      </w:tr>
      <w:tr w:rsidR="009453EB" w:rsidRPr="00ED1F97" w14:paraId="1760EA0C" w14:textId="77777777" w:rsidTr="009453EB">
        <w:tc>
          <w:tcPr>
            <w:tcW w:w="1728" w:type="dxa"/>
          </w:tcPr>
          <w:p w14:paraId="0BB499C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2A7CF8C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Upravljanje zadacima</w:t>
            </w:r>
          </w:p>
        </w:tc>
      </w:tr>
      <w:tr w:rsidR="009453EB" w:rsidRPr="00ED1F97" w14:paraId="0B7D2909" w14:textId="77777777" w:rsidTr="009453EB">
        <w:tc>
          <w:tcPr>
            <w:tcW w:w="1728" w:type="dxa"/>
          </w:tcPr>
          <w:p w14:paraId="7BFF9C9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1826F23F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292826F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046AAD0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63D9CD0" w14:textId="77777777" w:rsidTr="009453EB">
        <w:tc>
          <w:tcPr>
            <w:tcW w:w="1728" w:type="dxa"/>
          </w:tcPr>
          <w:p w14:paraId="5B9BEDE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080364A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0539466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014F31F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4B5B29B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59117720" w14:textId="77777777" w:rsidTr="009453EB">
        <w:tc>
          <w:tcPr>
            <w:tcW w:w="2628" w:type="dxa"/>
          </w:tcPr>
          <w:p w14:paraId="1991977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016D4C3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Roditelj </w:t>
            </w:r>
          </w:p>
        </w:tc>
      </w:tr>
      <w:tr w:rsidR="009453EB" w:rsidRPr="00ED1F97" w14:paraId="0859D6AE" w14:textId="77777777" w:rsidTr="009453EB">
        <w:tc>
          <w:tcPr>
            <w:tcW w:w="2628" w:type="dxa"/>
          </w:tcPr>
          <w:p w14:paraId="0E13F9B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2F5FC6C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Prijavljeni korisnik može pregledati, dodavati, uređivati i brisati zadatke.</w:t>
            </w:r>
          </w:p>
        </w:tc>
      </w:tr>
      <w:tr w:rsidR="009453EB" w:rsidRPr="00ED1F97" w14:paraId="0B3AF22E" w14:textId="77777777" w:rsidTr="009453EB">
        <w:tc>
          <w:tcPr>
            <w:tcW w:w="2628" w:type="dxa"/>
          </w:tcPr>
          <w:p w14:paraId="798D738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4295E33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Pregled zadataka</w:t>
            </w:r>
          </w:p>
        </w:tc>
      </w:tr>
      <w:tr w:rsidR="009453EB" w:rsidRPr="00ED1F97" w14:paraId="724382A4" w14:textId="77777777" w:rsidTr="009453EB">
        <w:tc>
          <w:tcPr>
            <w:tcW w:w="2628" w:type="dxa"/>
          </w:tcPr>
          <w:p w14:paraId="6F6974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3BA634C7" w14:textId="77777777" w:rsidR="009453EB" w:rsidRPr="00ED1F97" w:rsidRDefault="009453EB" w:rsidP="00F671D6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Prijavljeni korisnik</w:t>
            </w:r>
          </w:p>
        </w:tc>
      </w:tr>
      <w:tr w:rsidR="009453EB" w:rsidRPr="00ED1F97" w14:paraId="6C7CF781" w14:textId="77777777" w:rsidTr="009453EB">
        <w:tc>
          <w:tcPr>
            <w:tcW w:w="2628" w:type="dxa"/>
          </w:tcPr>
          <w:p w14:paraId="22F7D14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18255D6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08953A44" w14:textId="77777777" w:rsidTr="009453EB">
        <w:tc>
          <w:tcPr>
            <w:tcW w:w="2628" w:type="dxa"/>
          </w:tcPr>
          <w:p w14:paraId="11300DD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7B8EF1CD" w14:textId="6660A857" w:rsidR="009453EB" w:rsidRPr="00841220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odabire </w:t>
            </w:r>
            <w:r w:rsidR="00612439">
              <w:rPr>
                <w:i/>
                <w:lang w:val="hr-HR"/>
              </w:rPr>
              <w:t>z</w:t>
            </w:r>
            <w:r w:rsidRPr="00ED1F97">
              <w:rPr>
                <w:i/>
                <w:lang w:val="hr-HR"/>
              </w:rPr>
              <w:t>ada</w:t>
            </w:r>
            <w:r w:rsidR="00612439">
              <w:rPr>
                <w:i/>
                <w:lang w:val="hr-HR"/>
              </w:rPr>
              <w:t>ci</w:t>
            </w:r>
          </w:p>
          <w:p w14:paraId="43B6867D" w14:textId="4B963CD9" w:rsidR="00841220" w:rsidRPr="00ED1F97" w:rsidRDefault="00841220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iCs/>
                <w:lang w:val="hr-HR"/>
              </w:rPr>
              <w:t>U padajućem izborniku odabire želi li pregledati periodične ili neperiodične zadatke</w:t>
            </w:r>
          </w:p>
          <w:p w14:paraId="35DF2E60" w14:textId="77777777" w:rsidR="009453EB" w:rsidRPr="00ED1F97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Otvara se popis zadataka</w:t>
            </w:r>
          </w:p>
          <w:p w14:paraId="4E02D7BD" w14:textId="77777777" w:rsidR="009453EB" w:rsidRPr="00ED1F97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može pregledavati informacije o zadacima </w:t>
            </w:r>
          </w:p>
          <w:p w14:paraId="5E1B56B5" w14:textId="62E06971" w:rsidR="009453EB" w:rsidRPr="00ED1F97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Klikom na</w:t>
            </w:r>
            <w:r w:rsidR="00CC3176">
              <w:rPr>
                <w:lang w:val="hr-HR"/>
              </w:rPr>
              <w:t xml:space="preserve"> ikonu</w:t>
            </w:r>
            <w:r w:rsidRPr="00ED1F97">
              <w:rPr>
                <w:lang w:val="hr-HR"/>
              </w:rPr>
              <w:t xml:space="preserve"> </w:t>
            </w:r>
            <w:r w:rsidRPr="00ED1F97">
              <w:rPr>
                <w:i/>
                <w:lang w:val="hr-HR"/>
              </w:rPr>
              <w:t>dodaj zadatak</w:t>
            </w:r>
            <w:r w:rsidRPr="00ED1F97">
              <w:rPr>
                <w:lang w:val="hr-HR"/>
              </w:rPr>
              <w:t xml:space="preserve"> otvara se forma za dodavanje novog zadatka</w:t>
            </w:r>
          </w:p>
          <w:p w14:paraId="59DA50EB" w14:textId="1E16BD36" w:rsidR="009453EB" w:rsidRPr="00ED1F97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Klikom na </w:t>
            </w:r>
            <w:r w:rsidR="00CC3176">
              <w:rPr>
                <w:lang w:val="hr-HR"/>
              </w:rPr>
              <w:t xml:space="preserve">ikonu </w:t>
            </w:r>
            <w:r w:rsidRPr="00ED1F97">
              <w:rPr>
                <w:i/>
                <w:lang w:val="hr-HR"/>
              </w:rPr>
              <w:t>uredi zadatak</w:t>
            </w:r>
            <w:r w:rsidRPr="00ED1F97">
              <w:rPr>
                <w:lang w:val="hr-HR"/>
              </w:rPr>
              <w:t xml:space="preserve"> otvara se forma za uređivanje postojećeg zadatka</w:t>
            </w:r>
          </w:p>
          <w:p w14:paraId="430D4FE3" w14:textId="08721E96" w:rsidR="009453EB" w:rsidRDefault="009453EB" w:rsidP="00F671D6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 xml:space="preserve">Klikom na </w:t>
            </w:r>
            <w:r w:rsidR="00CC3176">
              <w:rPr>
                <w:lang w:val="hr-HR"/>
              </w:rPr>
              <w:t xml:space="preserve">ikonu </w:t>
            </w:r>
            <w:r w:rsidRPr="00ED1F97">
              <w:rPr>
                <w:i/>
                <w:lang w:val="hr-HR"/>
              </w:rPr>
              <w:t xml:space="preserve">izbriši zadatak </w:t>
            </w:r>
            <w:r w:rsidRPr="00ED1F97">
              <w:rPr>
                <w:lang w:val="hr-HR"/>
              </w:rPr>
              <w:t xml:space="preserve"> odabrani </w:t>
            </w:r>
            <w:r w:rsidR="00113E78">
              <w:rPr>
                <w:lang w:val="hr-HR"/>
              </w:rPr>
              <w:t>zadatak</w:t>
            </w:r>
            <w:r w:rsidRPr="00ED1F97">
              <w:rPr>
                <w:lang w:val="hr-HR"/>
              </w:rPr>
              <w:t xml:space="preserve"> se briše</w:t>
            </w:r>
          </w:p>
          <w:p w14:paraId="666DC58A" w14:textId="2E5DE8A5" w:rsidR="00F665E1" w:rsidRDefault="00F665E1" w:rsidP="00F665E1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Ukoliko se radi o periodičnom zadatku, korisnik</w:t>
            </w:r>
            <w:r w:rsidR="00A03F73">
              <w:rPr>
                <w:lang w:val="hr-HR"/>
              </w:rPr>
              <w:t xml:space="preserve"> ga</w:t>
            </w:r>
            <w:r>
              <w:rPr>
                <w:lang w:val="hr-HR"/>
              </w:rPr>
              <w:t xml:space="preserve"> može ponovno postaviti za interval dana koji želi</w:t>
            </w:r>
          </w:p>
          <w:p w14:paraId="275F282E" w14:textId="3F686B34" w:rsidR="00F665E1" w:rsidRPr="00F665E1" w:rsidRDefault="00F665E1" w:rsidP="00F665E1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može djetetu zadatak, ukoliko nije dobro izvršen, postaviti ponovno  </w:t>
            </w:r>
          </w:p>
        </w:tc>
      </w:tr>
      <w:tr w:rsidR="009453EB" w:rsidRPr="00ED1F97" w14:paraId="4589631A" w14:textId="77777777" w:rsidTr="009453EB">
        <w:tc>
          <w:tcPr>
            <w:tcW w:w="2628" w:type="dxa"/>
          </w:tcPr>
          <w:p w14:paraId="5FE8F61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</w:tcPr>
          <w:p w14:paraId="07363484" w14:textId="77777777" w:rsidR="009453EB" w:rsidRPr="00ED1F97" w:rsidRDefault="009453EB" w:rsidP="00F671D6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Neispravno popunjena forma za stvaranje novog zadatka ili izmjenu postojećeg </w:t>
            </w:r>
          </w:p>
        </w:tc>
      </w:tr>
      <w:tr w:rsidR="009453EB" w:rsidRPr="00ED1F97" w14:paraId="75AF62AE" w14:textId="77777777" w:rsidTr="009453EB">
        <w:tc>
          <w:tcPr>
            <w:tcW w:w="2628" w:type="dxa"/>
          </w:tcPr>
          <w:p w14:paraId="42ABAA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4EB0F4E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EE5818E" w14:textId="77777777" w:rsidTr="009453EB">
        <w:tc>
          <w:tcPr>
            <w:tcW w:w="2628" w:type="dxa"/>
          </w:tcPr>
          <w:p w14:paraId="6469B29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45F4E44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A2760AF" w14:textId="77777777" w:rsidTr="009453EB">
        <w:tc>
          <w:tcPr>
            <w:tcW w:w="2628" w:type="dxa"/>
          </w:tcPr>
          <w:p w14:paraId="25A80CA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3AFA94B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FB63423" w14:textId="77777777" w:rsidTr="009453EB">
        <w:tc>
          <w:tcPr>
            <w:tcW w:w="2628" w:type="dxa"/>
          </w:tcPr>
          <w:p w14:paraId="13B4E24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1D58B8CC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7382C70" w14:textId="77777777" w:rsidTr="009453EB">
        <w:tc>
          <w:tcPr>
            <w:tcW w:w="2628" w:type="dxa"/>
          </w:tcPr>
          <w:p w14:paraId="3BFB0E3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295E06D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19A91C1" w14:textId="77777777" w:rsidTr="009453EB">
        <w:tc>
          <w:tcPr>
            <w:tcW w:w="2628" w:type="dxa"/>
          </w:tcPr>
          <w:p w14:paraId="610D741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5C2C7BE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C0CEEF1" w14:textId="77777777" w:rsidTr="009453EB">
        <w:tc>
          <w:tcPr>
            <w:tcW w:w="2628" w:type="dxa"/>
          </w:tcPr>
          <w:p w14:paraId="11D679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6BFEE10F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DE84DC2" w14:textId="77777777" w:rsidTr="009453EB">
        <w:tc>
          <w:tcPr>
            <w:tcW w:w="2628" w:type="dxa"/>
          </w:tcPr>
          <w:p w14:paraId="07375C0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1D1850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F93722E" w14:textId="77777777" w:rsidTr="009453EB">
        <w:tc>
          <w:tcPr>
            <w:tcW w:w="2628" w:type="dxa"/>
          </w:tcPr>
          <w:p w14:paraId="23FBCF9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E578B9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42CF221" w14:textId="77777777" w:rsidTr="009453EB">
        <w:tc>
          <w:tcPr>
            <w:tcW w:w="2628" w:type="dxa"/>
          </w:tcPr>
          <w:p w14:paraId="6690236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42AA23D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B51905E" w14:textId="77777777" w:rsidR="009453EB" w:rsidRPr="00ED1F97" w:rsidRDefault="009453EB" w:rsidP="009453EB">
      <w:pPr>
        <w:rPr>
          <w:lang w:val="hr-HR"/>
        </w:rPr>
      </w:pPr>
    </w:p>
    <w:p w14:paraId="231C185A" w14:textId="22F03FD5" w:rsidR="007B0A17" w:rsidRDefault="009453EB" w:rsidP="00887311">
      <w:pPr>
        <w:pStyle w:val="Naslov2"/>
        <w:rPr>
          <w:lang w:val="hr-HR"/>
        </w:rPr>
      </w:pPr>
      <w:bookmarkStart w:id="36" w:name="_Toc64989495"/>
      <w:r w:rsidRPr="00ED1F97">
        <w:rPr>
          <w:lang w:val="hr-HR"/>
        </w:rPr>
        <w:t>Upravljanje događajima</w:t>
      </w:r>
      <w:bookmarkEnd w:id="36"/>
    </w:p>
    <w:p w14:paraId="75CD970E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608D6847" w14:textId="77777777" w:rsidTr="009453EB">
        <w:tc>
          <w:tcPr>
            <w:tcW w:w="1728" w:type="dxa"/>
          </w:tcPr>
          <w:p w14:paraId="07DF030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1182C35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5</w:t>
            </w:r>
          </w:p>
        </w:tc>
      </w:tr>
      <w:tr w:rsidR="009453EB" w:rsidRPr="00ED1F97" w14:paraId="1222C63F" w14:textId="77777777" w:rsidTr="009453EB">
        <w:tc>
          <w:tcPr>
            <w:tcW w:w="1728" w:type="dxa"/>
          </w:tcPr>
          <w:p w14:paraId="2BE64D0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3D26BCB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Upravljanje događajima</w:t>
            </w:r>
          </w:p>
        </w:tc>
      </w:tr>
      <w:tr w:rsidR="009453EB" w:rsidRPr="00ED1F97" w14:paraId="4D60C115" w14:textId="77777777" w:rsidTr="009453EB">
        <w:tc>
          <w:tcPr>
            <w:tcW w:w="1728" w:type="dxa"/>
          </w:tcPr>
          <w:p w14:paraId="5B1C2BD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62CA9F7C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125543B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6C13C45B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108CCF7" w14:textId="77777777" w:rsidTr="009453EB">
        <w:tc>
          <w:tcPr>
            <w:tcW w:w="1728" w:type="dxa"/>
          </w:tcPr>
          <w:p w14:paraId="13DC1D5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E5F77B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2F8075C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E334C7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9ABFCDF" w14:textId="77777777" w:rsidR="00F14979" w:rsidRDefault="00F14979"/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7DF6F45F" w14:textId="77777777" w:rsidTr="009453EB">
        <w:tc>
          <w:tcPr>
            <w:tcW w:w="2628" w:type="dxa"/>
          </w:tcPr>
          <w:p w14:paraId="2610A20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67247DB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Roditelj </w:t>
            </w:r>
          </w:p>
        </w:tc>
      </w:tr>
      <w:tr w:rsidR="009453EB" w:rsidRPr="00ED1F97" w14:paraId="00D2EE2D" w14:textId="77777777" w:rsidTr="009453EB">
        <w:tc>
          <w:tcPr>
            <w:tcW w:w="2628" w:type="dxa"/>
          </w:tcPr>
          <w:p w14:paraId="0609D12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41A8B92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Prijavljeni korisnik može pregledati, dodavati, uređivati i brisati događaje.</w:t>
            </w:r>
          </w:p>
        </w:tc>
      </w:tr>
      <w:tr w:rsidR="009453EB" w:rsidRPr="00ED1F97" w14:paraId="1C73E8B8" w14:textId="77777777" w:rsidTr="009453EB">
        <w:tc>
          <w:tcPr>
            <w:tcW w:w="2628" w:type="dxa"/>
          </w:tcPr>
          <w:p w14:paraId="3707D6E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</w:tcPr>
          <w:p w14:paraId="42CBB88E" w14:textId="3B77BF80" w:rsidR="009453EB" w:rsidRPr="00ED1F97" w:rsidRDefault="00BE001C" w:rsidP="009453EB">
            <w:pPr>
              <w:rPr>
                <w:lang w:val="hr-HR"/>
              </w:rPr>
            </w:pPr>
            <w:r>
              <w:rPr>
                <w:lang w:val="hr-HR"/>
              </w:rPr>
              <w:t>Upravljanje</w:t>
            </w:r>
            <w:r w:rsidR="009453EB" w:rsidRPr="00ED1F97">
              <w:rPr>
                <w:lang w:val="hr-HR"/>
              </w:rPr>
              <w:t xml:space="preserve"> događaj</w:t>
            </w:r>
            <w:r>
              <w:rPr>
                <w:lang w:val="hr-HR"/>
              </w:rPr>
              <w:t>ima</w:t>
            </w:r>
          </w:p>
        </w:tc>
      </w:tr>
      <w:tr w:rsidR="009453EB" w:rsidRPr="00ED1F97" w14:paraId="50AB6583" w14:textId="77777777" w:rsidTr="009453EB">
        <w:tc>
          <w:tcPr>
            <w:tcW w:w="2628" w:type="dxa"/>
          </w:tcPr>
          <w:p w14:paraId="25B3991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76059ED6" w14:textId="77777777" w:rsidR="009453EB" w:rsidRPr="00ED1F97" w:rsidRDefault="009453EB" w:rsidP="00F671D6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Prijavljeni korisnik roditelj</w:t>
            </w:r>
          </w:p>
        </w:tc>
      </w:tr>
      <w:tr w:rsidR="009453EB" w:rsidRPr="00ED1F97" w14:paraId="56A2FB56" w14:textId="77777777" w:rsidTr="009453EB">
        <w:tc>
          <w:tcPr>
            <w:tcW w:w="2628" w:type="dxa"/>
          </w:tcPr>
          <w:p w14:paraId="5A62307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3EA82A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43C58812" w14:textId="77777777" w:rsidTr="009453EB">
        <w:tc>
          <w:tcPr>
            <w:tcW w:w="2628" w:type="dxa"/>
          </w:tcPr>
          <w:p w14:paraId="4590F4B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6508446D" w14:textId="177A87EE" w:rsidR="009453EB" w:rsidRPr="00ED1F97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odabire </w:t>
            </w:r>
            <w:r w:rsidR="002A64E3">
              <w:rPr>
                <w:i/>
                <w:lang w:val="hr-HR"/>
              </w:rPr>
              <w:t>kalendar</w:t>
            </w:r>
          </w:p>
          <w:p w14:paraId="0935FBCB" w14:textId="77777777" w:rsidR="009453EB" w:rsidRPr="00ED1F97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Otvara se popis događaja</w:t>
            </w:r>
          </w:p>
          <w:p w14:paraId="77094753" w14:textId="77777777" w:rsidR="009453EB" w:rsidRPr="00ED1F97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može pregledavati detaljnije informacije o događajima </w:t>
            </w:r>
          </w:p>
          <w:p w14:paraId="3A023E47" w14:textId="0D88C1A8" w:rsidR="009453EB" w:rsidRPr="00ED1F97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Korisniku se</w:t>
            </w:r>
            <w:r w:rsidR="001B76BE">
              <w:rPr>
                <w:lang w:val="hr-HR"/>
              </w:rPr>
              <w:t xml:space="preserve"> klikom na</w:t>
            </w:r>
            <w:r w:rsidRPr="00ED1F97">
              <w:rPr>
                <w:lang w:val="hr-HR"/>
              </w:rPr>
              <w:t xml:space="preserve"> </w:t>
            </w:r>
            <w:r w:rsidR="00F2500E">
              <w:rPr>
                <w:lang w:val="hr-HR"/>
              </w:rPr>
              <w:t>određeni datum</w:t>
            </w:r>
            <w:r w:rsidRPr="00ED1F97">
              <w:rPr>
                <w:lang w:val="hr-HR"/>
              </w:rPr>
              <w:t xml:space="preserve"> otvara forma za dodavanje novog događaja</w:t>
            </w:r>
          </w:p>
          <w:p w14:paraId="031BFED7" w14:textId="5B9E47FD" w:rsidR="009453EB" w:rsidRPr="00ED1F97" w:rsidRDefault="009453EB" w:rsidP="00F671D6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Klikom na </w:t>
            </w:r>
            <w:r w:rsidR="00146527">
              <w:rPr>
                <w:lang w:val="hr-HR"/>
              </w:rPr>
              <w:t xml:space="preserve">prethodno </w:t>
            </w:r>
            <w:r w:rsidR="00F2500E" w:rsidRPr="00F2500E">
              <w:rPr>
                <w:iCs/>
                <w:lang w:val="hr-HR"/>
              </w:rPr>
              <w:t>dodani događaj</w:t>
            </w:r>
            <w:r w:rsidRPr="00ED1F97">
              <w:rPr>
                <w:lang w:val="hr-HR"/>
              </w:rPr>
              <w:t xml:space="preserve"> otvara se forma za uređivanje</w:t>
            </w:r>
            <w:r w:rsidR="00E8544E">
              <w:rPr>
                <w:lang w:val="hr-HR"/>
              </w:rPr>
              <w:t xml:space="preserve"> i brisanje</w:t>
            </w:r>
            <w:r w:rsidRPr="00ED1F97">
              <w:rPr>
                <w:lang w:val="hr-HR"/>
              </w:rPr>
              <w:t xml:space="preserve"> postojećeg događaja</w:t>
            </w:r>
          </w:p>
          <w:p w14:paraId="640C37CC" w14:textId="6A53EB2B" w:rsidR="00E8544E" w:rsidRPr="00E8544E" w:rsidRDefault="009453EB" w:rsidP="00E8544E">
            <w:pPr>
              <w:widowControl/>
              <w:numPr>
                <w:ilvl w:val="0"/>
                <w:numId w:val="21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 potvrđuje izmjene</w:t>
            </w:r>
          </w:p>
        </w:tc>
      </w:tr>
      <w:tr w:rsidR="009453EB" w:rsidRPr="00ED1F97" w14:paraId="0FF28C68" w14:textId="77777777" w:rsidTr="009453EB">
        <w:tc>
          <w:tcPr>
            <w:tcW w:w="2628" w:type="dxa"/>
          </w:tcPr>
          <w:p w14:paraId="0C01E7C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402614A3" w14:textId="77777777" w:rsidR="009453EB" w:rsidRPr="00ED1F97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Neispravno popunjena forma za stvaranje novog događaja ili izmjenu postojećeg</w:t>
            </w:r>
          </w:p>
        </w:tc>
      </w:tr>
      <w:tr w:rsidR="009453EB" w:rsidRPr="00ED1F97" w14:paraId="22748687" w14:textId="77777777" w:rsidTr="009453EB">
        <w:tc>
          <w:tcPr>
            <w:tcW w:w="2628" w:type="dxa"/>
          </w:tcPr>
          <w:p w14:paraId="6701276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325282E6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9397F64" w14:textId="77777777" w:rsidTr="009453EB">
        <w:tc>
          <w:tcPr>
            <w:tcW w:w="2628" w:type="dxa"/>
          </w:tcPr>
          <w:p w14:paraId="6B599BC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7B9AD4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1AAEB11" w14:textId="77777777" w:rsidTr="009453EB">
        <w:tc>
          <w:tcPr>
            <w:tcW w:w="2628" w:type="dxa"/>
          </w:tcPr>
          <w:p w14:paraId="0DD9102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5B4E309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F12723E" w14:textId="77777777" w:rsidTr="009453EB">
        <w:tc>
          <w:tcPr>
            <w:tcW w:w="2628" w:type="dxa"/>
          </w:tcPr>
          <w:p w14:paraId="7508DFB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707A4E1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6F55EB3" w14:textId="77777777" w:rsidTr="009453EB">
        <w:tc>
          <w:tcPr>
            <w:tcW w:w="2628" w:type="dxa"/>
          </w:tcPr>
          <w:p w14:paraId="21B57CA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4A7CF5F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8ED5F43" w14:textId="77777777" w:rsidTr="009453EB">
        <w:tc>
          <w:tcPr>
            <w:tcW w:w="2628" w:type="dxa"/>
          </w:tcPr>
          <w:p w14:paraId="7E3EBB8F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47AE688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0553CD4" w14:textId="77777777" w:rsidTr="009453EB">
        <w:tc>
          <w:tcPr>
            <w:tcW w:w="2628" w:type="dxa"/>
          </w:tcPr>
          <w:p w14:paraId="156C3AC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74168E12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68E04712" w14:textId="77777777" w:rsidTr="009453EB">
        <w:tc>
          <w:tcPr>
            <w:tcW w:w="2628" w:type="dxa"/>
          </w:tcPr>
          <w:p w14:paraId="010B674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2D852B7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F4B38AB" w14:textId="77777777" w:rsidTr="009453EB">
        <w:tc>
          <w:tcPr>
            <w:tcW w:w="2628" w:type="dxa"/>
          </w:tcPr>
          <w:p w14:paraId="7F136BA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271582E4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EB8BC76" w14:textId="77777777" w:rsidTr="009453EB">
        <w:tc>
          <w:tcPr>
            <w:tcW w:w="2628" w:type="dxa"/>
          </w:tcPr>
          <w:p w14:paraId="03CA022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77C0E90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141F9874" w14:textId="10CEF9FF" w:rsidR="00DB1853" w:rsidRDefault="00DB1853" w:rsidP="009453EB">
      <w:pPr>
        <w:rPr>
          <w:rFonts w:ascii="Arial" w:hAnsi="Arial" w:cs="Arial"/>
          <w:szCs w:val="22"/>
          <w:lang w:val="hr-HR"/>
        </w:rPr>
      </w:pPr>
    </w:p>
    <w:p w14:paraId="6F596554" w14:textId="5E239910" w:rsidR="00BE001C" w:rsidRDefault="00BE001C" w:rsidP="00BE001C">
      <w:pPr>
        <w:pStyle w:val="Naslov2"/>
        <w:rPr>
          <w:lang w:val="hr-HR"/>
        </w:rPr>
      </w:pPr>
      <w:r>
        <w:rPr>
          <w:lang w:val="hr-HR"/>
        </w:rPr>
        <w:t xml:space="preserve"> PREGLED DOGAĐAJA</w:t>
      </w:r>
    </w:p>
    <w:p w14:paraId="16B3DD45" w14:textId="77777777" w:rsidR="00BE001C" w:rsidRPr="00BE001C" w:rsidRDefault="00BE001C" w:rsidP="00BE001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BE001C" w:rsidRPr="00ED1F97" w14:paraId="76F88361" w14:textId="77777777" w:rsidTr="001F5927">
        <w:tc>
          <w:tcPr>
            <w:tcW w:w="1728" w:type="dxa"/>
          </w:tcPr>
          <w:p w14:paraId="67F38B58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0535AB47" w14:textId="73B63983" w:rsidR="00BE001C" w:rsidRPr="00ED1F97" w:rsidRDefault="00E8544E" w:rsidP="001F5927">
            <w:pPr>
              <w:rPr>
                <w:lang w:val="hr-HR"/>
              </w:rPr>
            </w:pPr>
            <w:r>
              <w:rPr>
                <w:lang w:val="hr-HR"/>
              </w:rPr>
              <w:t>6</w:t>
            </w:r>
          </w:p>
        </w:tc>
      </w:tr>
      <w:tr w:rsidR="00BE001C" w:rsidRPr="00ED1F97" w14:paraId="3D7A264E" w14:textId="77777777" w:rsidTr="001F5927">
        <w:tc>
          <w:tcPr>
            <w:tcW w:w="1728" w:type="dxa"/>
          </w:tcPr>
          <w:p w14:paraId="36D5101B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26D7BCFE" w14:textId="36FE9903" w:rsidR="00BE001C" w:rsidRPr="00ED1F97" w:rsidRDefault="00BE001C" w:rsidP="001F5927">
            <w:pPr>
              <w:rPr>
                <w:lang w:val="hr-HR"/>
              </w:rPr>
            </w:pPr>
            <w:r>
              <w:rPr>
                <w:lang w:val="hr-HR"/>
              </w:rPr>
              <w:t>Pregled</w:t>
            </w:r>
            <w:r w:rsidRPr="00ED1F97">
              <w:rPr>
                <w:lang w:val="hr-HR"/>
              </w:rPr>
              <w:t xml:space="preserve"> događa</w:t>
            </w:r>
            <w:r>
              <w:rPr>
                <w:lang w:val="hr-HR"/>
              </w:rPr>
              <w:t>ja</w:t>
            </w:r>
          </w:p>
        </w:tc>
      </w:tr>
      <w:tr w:rsidR="00BE001C" w:rsidRPr="00ED1F97" w14:paraId="7FAA3497" w14:textId="77777777" w:rsidTr="001F5927">
        <w:tc>
          <w:tcPr>
            <w:tcW w:w="1728" w:type="dxa"/>
          </w:tcPr>
          <w:p w14:paraId="121C437F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Created By:</w:t>
            </w:r>
          </w:p>
        </w:tc>
        <w:tc>
          <w:tcPr>
            <w:tcW w:w="2775" w:type="dxa"/>
          </w:tcPr>
          <w:p w14:paraId="61562BB6" w14:textId="77777777" w:rsidR="00BE001C" w:rsidRPr="00ED1F97" w:rsidRDefault="00BE001C" w:rsidP="001F5927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41D7D762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106EA485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28A507A9" w14:textId="77777777" w:rsidTr="001F5927">
        <w:tc>
          <w:tcPr>
            <w:tcW w:w="1728" w:type="dxa"/>
          </w:tcPr>
          <w:p w14:paraId="3FB0807D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713E0A28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74189D0F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F4E4474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</w:tbl>
    <w:p w14:paraId="6F27E11A" w14:textId="77777777" w:rsidR="00BE001C" w:rsidRPr="00BE001C" w:rsidRDefault="00BE001C" w:rsidP="00BE001C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BE001C" w:rsidRPr="00ED1F97" w14:paraId="2B5F90D3" w14:textId="77777777" w:rsidTr="001F5927">
        <w:tc>
          <w:tcPr>
            <w:tcW w:w="2628" w:type="dxa"/>
          </w:tcPr>
          <w:p w14:paraId="23794290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7DFB43A8" w14:textId="2DA3FB56" w:rsidR="00BE001C" w:rsidRPr="00ED1F97" w:rsidRDefault="00E8544E" w:rsidP="001F5927">
            <w:pPr>
              <w:rPr>
                <w:lang w:val="hr-HR"/>
              </w:rPr>
            </w:pPr>
            <w:r>
              <w:rPr>
                <w:lang w:val="hr-HR"/>
              </w:rPr>
              <w:t>Dijete</w:t>
            </w:r>
          </w:p>
        </w:tc>
      </w:tr>
      <w:tr w:rsidR="00BE001C" w:rsidRPr="00ED1F97" w14:paraId="3428BCBA" w14:textId="77777777" w:rsidTr="001F5927">
        <w:tc>
          <w:tcPr>
            <w:tcW w:w="2628" w:type="dxa"/>
          </w:tcPr>
          <w:p w14:paraId="0C43ADD2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1B70097D" w14:textId="07776688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Prijavljeni korisnik može pregledati</w:t>
            </w:r>
            <w:r w:rsidR="00E8544E">
              <w:rPr>
                <w:lang w:val="hr-HR"/>
              </w:rPr>
              <w:t xml:space="preserve"> važne</w:t>
            </w:r>
            <w:r w:rsidRPr="00ED1F97">
              <w:rPr>
                <w:lang w:val="hr-HR"/>
              </w:rPr>
              <w:t xml:space="preserve"> događaje</w:t>
            </w:r>
            <w:r w:rsidR="00E8544E">
              <w:rPr>
                <w:lang w:val="hr-HR"/>
              </w:rPr>
              <w:t xml:space="preserve"> postavljene od strane roditelja</w:t>
            </w:r>
            <w:r w:rsidRPr="00ED1F97">
              <w:rPr>
                <w:lang w:val="hr-HR"/>
              </w:rPr>
              <w:t>.</w:t>
            </w:r>
          </w:p>
        </w:tc>
      </w:tr>
      <w:tr w:rsidR="00BE001C" w:rsidRPr="00ED1F97" w14:paraId="14C80EF7" w14:textId="77777777" w:rsidTr="001F5927">
        <w:tc>
          <w:tcPr>
            <w:tcW w:w="2628" w:type="dxa"/>
          </w:tcPr>
          <w:p w14:paraId="19DD0DE1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506A3034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Pregled događaja</w:t>
            </w:r>
          </w:p>
        </w:tc>
      </w:tr>
      <w:tr w:rsidR="00BE001C" w:rsidRPr="00ED1F97" w14:paraId="6A749BA3" w14:textId="77777777" w:rsidTr="001F5927">
        <w:tc>
          <w:tcPr>
            <w:tcW w:w="2628" w:type="dxa"/>
          </w:tcPr>
          <w:p w14:paraId="59F2C590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5192091E" w14:textId="081E131A" w:rsidR="00BE001C" w:rsidRPr="00A12B2F" w:rsidRDefault="00A12B2F" w:rsidP="00A12B2F">
            <w:pPr>
              <w:widowControl/>
              <w:spacing w:before="0" w:after="0" w:line="240" w:lineRule="auto"/>
              <w:ind w:left="360"/>
              <w:jc w:val="left"/>
              <w:rPr>
                <w:lang w:val="hr-HR"/>
              </w:rPr>
            </w:pPr>
            <w:r w:rsidRPr="00A12B2F">
              <w:rPr>
                <w:lang w:val="hr-HR"/>
              </w:rPr>
              <w:t>1.</w:t>
            </w:r>
            <w:r>
              <w:rPr>
                <w:lang w:val="hr-HR"/>
              </w:rPr>
              <w:t xml:space="preserve">  </w:t>
            </w:r>
            <w:r w:rsidR="00BE001C" w:rsidRPr="00A12B2F">
              <w:rPr>
                <w:lang w:val="hr-HR"/>
              </w:rPr>
              <w:t xml:space="preserve">Prijavljeni korisnik </w:t>
            </w:r>
            <w:r w:rsidRPr="00A12B2F">
              <w:rPr>
                <w:lang w:val="hr-HR"/>
              </w:rPr>
              <w:t>dijete</w:t>
            </w:r>
          </w:p>
        </w:tc>
      </w:tr>
      <w:tr w:rsidR="00BE001C" w:rsidRPr="00ED1F97" w14:paraId="081E329E" w14:textId="77777777" w:rsidTr="001F5927">
        <w:tc>
          <w:tcPr>
            <w:tcW w:w="2628" w:type="dxa"/>
          </w:tcPr>
          <w:p w14:paraId="1683B0F5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55285A54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BE001C" w:rsidRPr="00ED1F97" w14:paraId="01A35BAE" w14:textId="77777777" w:rsidTr="001F5927">
        <w:tc>
          <w:tcPr>
            <w:tcW w:w="2628" w:type="dxa"/>
          </w:tcPr>
          <w:p w14:paraId="098892AC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576F7799" w14:textId="14663EC3" w:rsidR="00BE001C" w:rsidRPr="00ED1F97" w:rsidRDefault="00A12B2F" w:rsidP="00A12B2F">
            <w:pPr>
              <w:widowControl/>
              <w:spacing w:before="0" w:after="0" w:line="276" w:lineRule="auto"/>
              <w:ind w:left="360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1.    </w:t>
            </w:r>
            <w:r w:rsidR="00BE001C" w:rsidRPr="00ED1F97">
              <w:rPr>
                <w:lang w:val="hr-HR"/>
              </w:rPr>
              <w:t xml:space="preserve">Korisnik odabire </w:t>
            </w:r>
            <w:r w:rsidR="00BE001C">
              <w:rPr>
                <w:i/>
                <w:lang w:val="hr-HR"/>
              </w:rPr>
              <w:t>kalendar</w:t>
            </w:r>
          </w:p>
          <w:p w14:paraId="6A4BFB60" w14:textId="6C222507" w:rsidR="00BE001C" w:rsidRPr="00ED1F97" w:rsidRDefault="00A12B2F" w:rsidP="00A12B2F">
            <w:pPr>
              <w:widowControl/>
              <w:spacing w:before="0" w:after="0" w:line="276" w:lineRule="auto"/>
              <w:ind w:left="360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2.    </w:t>
            </w:r>
            <w:r w:rsidR="00BE001C" w:rsidRPr="00ED1F97">
              <w:rPr>
                <w:lang w:val="hr-HR"/>
              </w:rPr>
              <w:t>Otvara se popis događaja</w:t>
            </w:r>
          </w:p>
          <w:p w14:paraId="31CF880E" w14:textId="52E15FBF" w:rsidR="00BE001C" w:rsidRPr="00ED1F97" w:rsidRDefault="00A12B2F" w:rsidP="00A12B2F">
            <w:pPr>
              <w:widowControl/>
              <w:spacing w:before="0" w:after="0" w:line="276" w:lineRule="auto"/>
              <w:ind w:left="360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3.    </w:t>
            </w:r>
            <w:r w:rsidR="00BE001C" w:rsidRPr="00ED1F97">
              <w:rPr>
                <w:lang w:val="hr-HR"/>
              </w:rPr>
              <w:t xml:space="preserve">Korisnik može pregledavati detaljnije informacije o događajima </w:t>
            </w:r>
          </w:p>
        </w:tc>
      </w:tr>
      <w:tr w:rsidR="00BE001C" w:rsidRPr="00ED1F97" w14:paraId="2BB957DF" w14:textId="77777777" w:rsidTr="001F5927">
        <w:tc>
          <w:tcPr>
            <w:tcW w:w="2628" w:type="dxa"/>
          </w:tcPr>
          <w:p w14:paraId="7300C679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7FCB0CDC" w14:textId="1DDE29A5" w:rsidR="00BE001C" w:rsidRPr="00ED1F97" w:rsidRDefault="00BE001C" w:rsidP="00A12B2F">
            <w:pPr>
              <w:widowControl/>
              <w:spacing w:before="0" w:after="0" w:line="240" w:lineRule="auto"/>
              <w:jc w:val="left"/>
              <w:rPr>
                <w:lang w:val="hr-HR"/>
              </w:rPr>
            </w:pPr>
          </w:p>
        </w:tc>
      </w:tr>
      <w:tr w:rsidR="00BE001C" w:rsidRPr="00ED1F97" w14:paraId="6412F441" w14:textId="77777777" w:rsidTr="001F5927">
        <w:tc>
          <w:tcPr>
            <w:tcW w:w="2628" w:type="dxa"/>
          </w:tcPr>
          <w:p w14:paraId="006CDAE9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6B16C866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50FC270D" w14:textId="77777777" w:rsidTr="001F5927">
        <w:tc>
          <w:tcPr>
            <w:tcW w:w="2628" w:type="dxa"/>
          </w:tcPr>
          <w:p w14:paraId="46314917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6BCDCB46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446B2A68" w14:textId="77777777" w:rsidTr="001F5927">
        <w:tc>
          <w:tcPr>
            <w:tcW w:w="2628" w:type="dxa"/>
          </w:tcPr>
          <w:p w14:paraId="747309D7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7C4D816D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63CFB4C8" w14:textId="77777777" w:rsidTr="001F5927">
        <w:tc>
          <w:tcPr>
            <w:tcW w:w="2628" w:type="dxa"/>
          </w:tcPr>
          <w:p w14:paraId="5E46C2B4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BA854F2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2364BFE0" w14:textId="77777777" w:rsidTr="001F5927">
        <w:tc>
          <w:tcPr>
            <w:tcW w:w="2628" w:type="dxa"/>
          </w:tcPr>
          <w:p w14:paraId="325759F0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5C221AA3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12624B54" w14:textId="77777777" w:rsidTr="001F5927">
        <w:tc>
          <w:tcPr>
            <w:tcW w:w="2628" w:type="dxa"/>
          </w:tcPr>
          <w:p w14:paraId="6B21B3FD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0702D2EC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03AAC8AC" w14:textId="77777777" w:rsidTr="001F5927">
        <w:tc>
          <w:tcPr>
            <w:tcW w:w="2628" w:type="dxa"/>
          </w:tcPr>
          <w:p w14:paraId="5FF093B4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2B5F5774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5F68AFC6" w14:textId="77777777" w:rsidTr="001F5927">
        <w:tc>
          <w:tcPr>
            <w:tcW w:w="2628" w:type="dxa"/>
          </w:tcPr>
          <w:p w14:paraId="49E1258E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5D6AA5D4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36199942" w14:textId="77777777" w:rsidTr="001F5927">
        <w:tc>
          <w:tcPr>
            <w:tcW w:w="2628" w:type="dxa"/>
          </w:tcPr>
          <w:p w14:paraId="4E2C1F23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0DB36440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  <w:tr w:rsidR="00BE001C" w:rsidRPr="00ED1F97" w14:paraId="0339C66F" w14:textId="77777777" w:rsidTr="001F5927">
        <w:tc>
          <w:tcPr>
            <w:tcW w:w="2628" w:type="dxa"/>
          </w:tcPr>
          <w:p w14:paraId="0F1940B0" w14:textId="77777777" w:rsidR="00BE001C" w:rsidRPr="00ED1F97" w:rsidRDefault="00BE001C" w:rsidP="001F5927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56D34CE5" w14:textId="77777777" w:rsidR="00BE001C" w:rsidRPr="00ED1F97" w:rsidRDefault="00BE001C" w:rsidP="001F5927">
            <w:pPr>
              <w:rPr>
                <w:lang w:val="hr-HR"/>
              </w:rPr>
            </w:pPr>
          </w:p>
        </w:tc>
      </w:tr>
    </w:tbl>
    <w:p w14:paraId="088C2ED5" w14:textId="04ED463F" w:rsidR="00BE001C" w:rsidRDefault="00BE001C" w:rsidP="00BE001C">
      <w:pPr>
        <w:rPr>
          <w:lang w:val="hr-HR"/>
        </w:rPr>
      </w:pPr>
    </w:p>
    <w:p w14:paraId="1DACA074" w14:textId="77777777" w:rsidR="00BE001C" w:rsidRPr="00BE001C" w:rsidRDefault="00BE001C" w:rsidP="00BE001C">
      <w:pPr>
        <w:rPr>
          <w:lang w:val="hr-HR"/>
        </w:rPr>
      </w:pPr>
    </w:p>
    <w:p w14:paraId="5E13D530" w14:textId="6B28FBA1" w:rsidR="009453EB" w:rsidRDefault="009453EB" w:rsidP="00887311">
      <w:pPr>
        <w:pStyle w:val="Naslov2"/>
        <w:rPr>
          <w:lang w:val="hr-HR"/>
        </w:rPr>
      </w:pPr>
      <w:bookmarkStart w:id="37" w:name="_Toc64989496"/>
      <w:r w:rsidRPr="00ED1F97">
        <w:rPr>
          <w:lang w:val="hr-HR"/>
        </w:rPr>
        <w:lastRenderedPageBreak/>
        <w:t>Pregled i izvršavanje zadataka</w:t>
      </w:r>
      <w:bookmarkEnd w:id="37"/>
    </w:p>
    <w:p w14:paraId="1E4A3FF5" w14:textId="77777777" w:rsidR="00887311" w:rsidRPr="00887311" w:rsidRDefault="00887311" w:rsidP="00887311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9453EB" w:rsidRPr="00ED1F97" w14:paraId="130768EB" w14:textId="77777777" w:rsidTr="009453EB">
        <w:tc>
          <w:tcPr>
            <w:tcW w:w="1728" w:type="dxa"/>
          </w:tcPr>
          <w:p w14:paraId="39E686CD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5BCE43AF" w14:textId="6346A7F8" w:rsidR="009453EB" w:rsidRPr="00ED1F97" w:rsidRDefault="008A1461" w:rsidP="009453EB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</w:p>
        </w:tc>
      </w:tr>
      <w:tr w:rsidR="009453EB" w:rsidRPr="00ED1F97" w14:paraId="6BDCDB9D" w14:textId="77777777" w:rsidTr="009453EB">
        <w:tc>
          <w:tcPr>
            <w:tcW w:w="1728" w:type="dxa"/>
          </w:tcPr>
          <w:p w14:paraId="1E50B8C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19CD164A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Pregled i izvršavanje zadataka</w:t>
            </w:r>
          </w:p>
        </w:tc>
      </w:tr>
      <w:tr w:rsidR="009453EB" w:rsidRPr="00ED1F97" w14:paraId="18627D56" w14:textId="77777777" w:rsidTr="009453EB">
        <w:tc>
          <w:tcPr>
            <w:tcW w:w="1728" w:type="dxa"/>
          </w:tcPr>
          <w:p w14:paraId="12E201D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036E1716" w14:textId="77777777" w:rsidR="009453EB" w:rsidRPr="00ED1F97" w:rsidRDefault="009453EB" w:rsidP="009453E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3178696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736F8587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9EA0CF2" w14:textId="77777777" w:rsidTr="009453EB">
        <w:tc>
          <w:tcPr>
            <w:tcW w:w="1728" w:type="dxa"/>
          </w:tcPr>
          <w:p w14:paraId="156F18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6203DD1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4945D87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178EBCB4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02FF8BAA" w14:textId="77777777" w:rsidR="009453EB" w:rsidRPr="00ED1F97" w:rsidRDefault="009453E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9453EB" w:rsidRPr="00ED1F97" w14:paraId="769B5BD5" w14:textId="77777777" w:rsidTr="009453EB">
        <w:tc>
          <w:tcPr>
            <w:tcW w:w="2628" w:type="dxa"/>
          </w:tcPr>
          <w:p w14:paraId="209DB3E1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5D0A7E4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Dijete</w:t>
            </w:r>
          </w:p>
        </w:tc>
      </w:tr>
      <w:tr w:rsidR="009453EB" w:rsidRPr="00ED1F97" w14:paraId="73DE2F20" w14:textId="77777777" w:rsidTr="009453EB">
        <w:tc>
          <w:tcPr>
            <w:tcW w:w="2628" w:type="dxa"/>
          </w:tcPr>
          <w:p w14:paraId="411EE5C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5960DBD4" w14:textId="0C78127F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 xml:space="preserve">Prijavljeni korisnik dijete  može pregledati i </w:t>
            </w:r>
            <w:r w:rsidR="00540671">
              <w:rPr>
                <w:lang w:val="hr-HR"/>
              </w:rPr>
              <w:t xml:space="preserve">pohraniti </w:t>
            </w:r>
            <w:r w:rsidRPr="00ED1F97">
              <w:rPr>
                <w:lang w:val="hr-HR"/>
              </w:rPr>
              <w:t>obavljeni zadat</w:t>
            </w:r>
            <w:r w:rsidR="00540671">
              <w:rPr>
                <w:lang w:val="hr-HR"/>
              </w:rPr>
              <w:t>ak</w:t>
            </w:r>
            <w:r w:rsidRPr="00ED1F97">
              <w:rPr>
                <w:lang w:val="hr-HR"/>
              </w:rPr>
              <w:t xml:space="preserve"> s liste.</w:t>
            </w:r>
          </w:p>
        </w:tc>
      </w:tr>
      <w:tr w:rsidR="009453EB" w:rsidRPr="00ED1F97" w14:paraId="74EC6C31" w14:textId="77777777" w:rsidTr="009453EB">
        <w:tc>
          <w:tcPr>
            <w:tcW w:w="2628" w:type="dxa"/>
          </w:tcPr>
          <w:p w14:paraId="2DC2DA09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2733450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Popis zadataka</w:t>
            </w:r>
          </w:p>
        </w:tc>
      </w:tr>
      <w:tr w:rsidR="009453EB" w:rsidRPr="00ED1F97" w14:paraId="1E87ADDD" w14:textId="77777777" w:rsidTr="009453EB">
        <w:tc>
          <w:tcPr>
            <w:tcW w:w="2628" w:type="dxa"/>
          </w:tcPr>
          <w:p w14:paraId="2CFF92A8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63A9FE70" w14:textId="77777777" w:rsidR="009453EB" w:rsidRPr="00ED1F97" w:rsidRDefault="009453EB" w:rsidP="009453E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>1.  Prijavljeni korisnik dijete</w:t>
            </w:r>
          </w:p>
          <w:p w14:paraId="0B92EC80" w14:textId="756A39EC" w:rsidR="009453EB" w:rsidRPr="00ED1F97" w:rsidRDefault="009453EB" w:rsidP="00F671D6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Za izvršavanje zadatka</w:t>
            </w:r>
            <w:r w:rsidR="00540671">
              <w:rPr>
                <w:lang w:val="hr-HR"/>
              </w:rPr>
              <w:t>,</w:t>
            </w:r>
            <w:r w:rsidRPr="00ED1F97">
              <w:rPr>
                <w:lang w:val="hr-HR"/>
              </w:rPr>
              <w:t xml:space="preserve"> zadatak treba biti postavljen od strane roditelja</w:t>
            </w:r>
          </w:p>
        </w:tc>
      </w:tr>
      <w:tr w:rsidR="009453EB" w:rsidRPr="00ED1F97" w14:paraId="0A7F0C79" w14:textId="77777777" w:rsidTr="009453EB">
        <w:tc>
          <w:tcPr>
            <w:tcW w:w="2628" w:type="dxa"/>
          </w:tcPr>
          <w:p w14:paraId="5625B61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7FC6D8FB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9453EB" w:rsidRPr="00ED1F97" w14:paraId="162D19D5" w14:textId="77777777" w:rsidTr="009453EB">
        <w:tc>
          <w:tcPr>
            <w:tcW w:w="2628" w:type="dxa"/>
          </w:tcPr>
          <w:p w14:paraId="470E3807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0788359F" w14:textId="073CFDE3" w:rsidR="009453EB" w:rsidRPr="00540671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odabire </w:t>
            </w:r>
            <w:r w:rsidR="00375480">
              <w:rPr>
                <w:i/>
                <w:lang w:val="hr-HR"/>
              </w:rPr>
              <w:t>z</w:t>
            </w:r>
            <w:r w:rsidRPr="00ED1F97">
              <w:rPr>
                <w:i/>
                <w:lang w:val="hr-HR"/>
              </w:rPr>
              <w:t>ada</w:t>
            </w:r>
            <w:r w:rsidR="00375480">
              <w:rPr>
                <w:i/>
                <w:lang w:val="hr-HR"/>
              </w:rPr>
              <w:t>ci</w:t>
            </w:r>
            <w:r w:rsidRPr="00ED1F97">
              <w:rPr>
                <w:i/>
                <w:lang w:val="hr-HR"/>
              </w:rPr>
              <w:t xml:space="preserve"> </w:t>
            </w:r>
          </w:p>
          <w:p w14:paraId="49E49759" w14:textId="4DA4D03B" w:rsidR="00540671" w:rsidRPr="00540671" w:rsidRDefault="00540671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iCs/>
                <w:lang w:val="hr-HR"/>
              </w:rPr>
            </w:pPr>
            <w:r w:rsidRPr="00540671">
              <w:rPr>
                <w:iCs/>
                <w:lang w:val="hr-HR"/>
              </w:rPr>
              <w:t>Otvara se popis djece s brojem dod</w:t>
            </w:r>
            <w:r>
              <w:rPr>
                <w:iCs/>
                <w:lang w:val="hr-HR"/>
              </w:rPr>
              <w:t>i</w:t>
            </w:r>
            <w:r w:rsidRPr="00540671">
              <w:rPr>
                <w:iCs/>
                <w:lang w:val="hr-HR"/>
              </w:rPr>
              <w:t>jeljenih zadataka</w:t>
            </w:r>
          </w:p>
          <w:p w14:paraId="0F7DB668" w14:textId="70714BD2" w:rsidR="009453EB" w:rsidRPr="00ED1F97" w:rsidRDefault="00540671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Odabirom djeteta, otvara</w:t>
            </w:r>
            <w:r w:rsidR="009453EB" w:rsidRPr="00ED1F97">
              <w:rPr>
                <w:lang w:val="hr-HR"/>
              </w:rPr>
              <w:t xml:space="preserve"> se popis zadataka dodijeljen </w:t>
            </w:r>
            <w:r>
              <w:rPr>
                <w:lang w:val="hr-HR"/>
              </w:rPr>
              <w:t xml:space="preserve">tom </w:t>
            </w:r>
            <w:r w:rsidR="009453EB" w:rsidRPr="00ED1F97">
              <w:rPr>
                <w:lang w:val="hr-HR"/>
              </w:rPr>
              <w:t xml:space="preserve">djetetu od strane roditelja </w:t>
            </w:r>
          </w:p>
          <w:p w14:paraId="64CB7C9C" w14:textId="6B0CA912" w:rsidR="009453EB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 može pregledavati detaljnije informacije o zadacima </w:t>
            </w:r>
          </w:p>
          <w:p w14:paraId="721B53D6" w14:textId="4B295D46" w:rsidR="00875793" w:rsidRPr="00875793" w:rsidRDefault="00875793" w:rsidP="00875793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prilaže fotografiju uz zadatak kao dokaz o izvršenju </w:t>
            </w:r>
          </w:p>
          <w:p w14:paraId="6D785BCA" w14:textId="39243D53" w:rsidR="009453EB" w:rsidRPr="00ED1F97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 xml:space="preserve">Korisniku klikom na </w:t>
            </w:r>
            <w:r w:rsidR="00540671">
              <w:rPr>
                <w:lang w:val="hr-HR"/>
              </w:rPr>
              <w:t xml:space="preserve">ikonu </w:t>
            </w:r>
            <w:r w:rsidR="00540671">
              <w:rPr>
                <w:i/>
                <w:lang w:val="hr-HR"/>
              </w:rPr>
              <w:t>spremi</w:t>
            </w:r>
            <w:r w:rsidRPr="00ED1F97">
              <w:rPr>
                <w:i/>
                <w:lang w:val="hr-HR"/>
              </w:rPr>
              <w:t xml:space="preserve"> </w:t>
            </w:r>
            <w:r w:rsidRPr="00ED1F97">
              <w:rPr>
                <w:lang w:val="hr-HR"/>
              </w:rPr>
              <w:t xml:space="preserve">potvrđuje obavljanje zadatka </w:t>
            </w:r>
          </w:p>
          <w:p w14:paraId="3D663C89" w14:textId="0CEC2345" w:rsidR="009453EB" w:rsidRPr="00ED1F97" w:rsidRDefault="009453EB" w:rsidP="00F671D6">
            <w:pPr>
              <w:widowControl/>
              <w:numPr>
                <w:ilvl w:val="0"/>
                <w:numId w:val="23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D1F97">
              <w:rPr>
                <w:lang w:val="hr-HR"/>
              </w:rPr>
              <w:t>Korisnik</w:t>
            </w:r>
            <w:r w:rsidR="00875793">
              <w:rPr>
                <w:lang w:val="hr-HR"/>
              </w:rPr>
              <w:t>u</w:t>
            </w:r>
            <w:r w:rsidRPr="00ED1F97">
              <w:rPr>
                <w:lang w:val="hr-HR"/>
              </w:rPr>
              <w:t xml:space="preserve"> roditelj </w:t>
            </w:r>
            <w:r w:rsidR="00430D59">
              <w:rPr>
                <w:lang w:val="hr-HR"/>
              </w:rPr>
              <w:t>se evidentira</w:t>
            </w:r>
            <w:r w:rsidRPr="00ED1F97">
              <w:rPr>
                <w:lang w:val="hr-HR"/>
              </w:rPr>
              <w:t xml:space="preserve"> izvršen zadat</w:t>
            </w:r>
            <w:r w:rsidR="00430D59">
              <w:rPr>
                <w:lang w:val="hr-HR"/>
              </w:rPr>
              <w:t>ak</w:t>
            </w:r>
            <w:r w:rsidRPr="00ED1F97">
              <w:rPr>
                <w:lang w:val="hr-HR"/>
              </w:rPr>
              <w:t xml:space="preserve"> djeteta</w:t>
            </w:r>
            <w:r w:rsidR="00430D59">
              <w:rPr>
                <w:lang w:val="hr-HR"/>
              </w:rPr>
              <w:t xml:space="preserve"> </w:t>
            </w:r>
          </w:p>
        </w:tc>
      </w:tr>
      <w:tr w:rsidR="009453EB" w:rsidRPr="00ED1F97" w14:paraId="11924A1F" w14:textId="77777777" w:rsidTr="009453EB">
        <w:tc>
          <w:tcPr>
            <w:tcW w:w="2628" w:type="dxa"/>
          </w:tcPr>
          <w:p w14:paraId="5B44AD7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Alternative Flows:</w:t>
            </w:r>
          </w:p>
        </w:tc>
        <w:tc>
          <w:tcPr>
            <w:tcW w:w="7119" w:type="dxa"/>
          </w:tcPr>
          <w:p w14:paraId="74C0553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FF113B5" w14:textId="77777777" w:rsidTr="009453EB">
        <w:tc>
          <w:tcPr>
            <w:tcW w:w="2628" w:type="dxa"/>
          </w:tcPr>
          <w:p w14:paraId="343235A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0540BF2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414B5C6A" w14:textId="77777777" w:rsidTr="009453EB">
        <w:tc>
          <w:tcPr>
            <w:tcW w:w="2628" w:type="dxa"/>
          </w:tcPr>
          <w:p w14:paraId="7E8DBB80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1E5F18E9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C85733D" w14:textId="77777777" w:rsidTr="009453EB">
        <w:tc>
          <w:tcPr>
            <w:tcW w:w="2628" w:type="dxa"/>
          </w:tcPr>
          <w:p w14:paraId="03252A13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43CBCD08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55886A6C" w14:textId="77777777" w:rsidTr="009453EB">
        <w:tc>
          <w:tcPr>
            <w:tcW w:w="2628" w:type="dxa"/>
          </w:tcPr>
          <w:p w14:paraId="26A2D902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506BE04A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20A1CCC4" w14:textId="77777777" w:rsidTr="009453EB">
        <w:tc>
          <w:tcPr>
            <w:tcW w:w="2628" w:type="dxa"/>
          </w:tcPr>
          <w:p w14:paraId="6D678E85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38D363A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CA3AF5F" w14:textId="77777777" w:rsidTr="009453EB">
        <w:tc>
          <w:tcPr>
            <w:tcW w:w="2628" w:type="dxa"/>
          </w:tcPr>
          <w:p w14:paraId="7A39344C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7F98312E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1260482C" w14:textId="77777777" w:rsidTr="009453EB">
        <w:tc>
          <w:tcPr>
            <w:tcW w:w="2628" w:type="dxa"/>
          </w:tcPr>
          <w:p w14:paraId="7E8B742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Assumptions:</w:t>
            </w:r>
          </w:p>
        </w:tc>
        <w:tc>
          <w:tcPr>
            <w:tcW w:w="7119" w:type="dxa"/>
          </w:tcPr>
          <w:p w14:paraId="46F3CF30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3E9445C1" w14:textId="77777777" w:rsidTr="009453EB">
        <w:tc>
          <w:tcPr>
            <w:tcW w:w="2628" w:type="dxa"/>
          </w:tcPr>
          <w:p w14:paraId="12BD6A66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07A77731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0F68E192" w14:textId="77777777" w:rsidTr="009453EB">
        <w:tc>
          <w:tcPr>
            <w:tcW w:w="2628" w:type="dxa"/>
          </w:tcPr>
          <w:p w14:paraId="5944C45E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3E2E4063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  <w:tr w:rsidR="009453EB" w:rsidRPr="00ED1F97" w14:paraId="7AB95418" w14:textId="77777777" w:rsidTr="009453EB">
        <w:tc>
          <w:tcPr>
            <w:tcW w:w="2628" w:type="dxa"/>
          </w:tcPr>
          <w:p w14:paraId="45A25C14" w14:textId="77777777" w:rsidR="009453EB" w:rsidRPr="00ED1F97" w:rsidRDefault="009453EB" w:rsidP="009453E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00B35465" w14:textId="77777777" w:rsidR="009453EB" w:rsidRPr="00ED1F97" w:rsidRDefault="009453EB" w:rsidP="009453EB">
            <w:pPr>
              <w:rPr>
                <w:lang w:val="hr-HR"/>
              </w:rPr>
            </w:pPr>
          </w:p>
        </w:tc>
      </w:tr>
    </w:tbl>
    <w:p w14:paraId="335D87EC" w14:textId="5CE27439" w:rsidR="00E86938" w:rsidRDefault="00E86938" w:rsidP="009453EB">
      <w:pPr>
        <w:rPr>
          <w:lang w:val="hr-HR"/>
        </w:rPr>
      </w:pPr>
    </w:p>
    <w:p w14:paraId="76919B6D" w14:textId="343AF92D" w:rsidR="00DB1853" w:rsidRDefault="00DB1853" w:rsidP="009453EB">
      <w:pPr>
        <w:rPr>
          <w:lang w:val="hr-HR"/>
        </w:rPr>
      </w:pPr>
    </w:p>
    <w:p w14:paraId="5575F1C3" w14:textId="77777777" w:rsidR="00DB1853" w:rsidRDefault="00DB1853" w:rsidP="009453EB">
      <w:pPr>
        <w:rPr>
          <w:lang w:val="hr-HR"/>
        </w:rPr>
      </w:pPr>
    </w:p>
    <w:p w14:paraId="41BBA21B" w14:textId="77777777" w:rsidR="00F14979" w:rsidRPr="00F14979" w:rsidRDefault="00F14979" w:rsidP="00887311">
      <w:pPr>
        <w:pStyle w:val="Naslov2"/>
        <w:rPr>
          <w:lang w:val="hr-HR"/>
        </w:rPr>
      </w:pPr>
      <w:bookmarkStart w:id="38" w:name="_Toc64989497"/>
      <w:r>
        <w:rPr>
          <w:lang w:val="hr-HR"/>
        </w:rPr>
        <w:t>Upravljanje namirnicama</w:t>
      </w:r>
      <w:bookmarkEnd w:id="38"/>
    </w:p>
    <w:p w14:paraId="5646C1F8" w14:textId="77777777" w:rsidR="00D072BB" w:rsidRDefault="00D072BB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775"/>
        <w:gridCol w:w="2409"/>
        <w:gridCol w:w="2835"/>
      </w:tblGrid>
      <w:tr w:rsidR="00D072BB" w:rsidRPr="00ED1F97" w14:paraId="6F586020" w14:textId="77777777" w:rsidTr="006656CB">
        <w:tc>
          <w:tcPr>
            <w:tcW w:w="1728" w:type="dxa"/>
          </w:tcPr>
          <w:p w14:paraId="738C30F7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ID:</w:t>
            </w:r>
          </w:p>
        </w:tc>
        <w:tc>
          <w:tcPr>
            <w:tcW w:w="8019" w:type="dxa"/>
            <w:gridSpan w:val="3"/>
          </w:tcPr>
          <w:p w14:paraId="643F66D2" w14:textId="200FFBCA" w:rsidR="00D072BB" w:rsidRPr="00ED1F97" w:rsidRDefault="008A1461" w:rsidP="006656CB">
            <w:pPr>
              <w:rPr>
                <w:lang w:val="hr-HR"/>
              </w:rPr>
            </w:pPr>
            <w:r>
              <w:rPr>
                <w:lang w:val="hr-HR"/>
              </w:rPr>
              <w:t>8</w:t>
            </w:r>
          </w:p>
        </w:tc>
      </w:tr>
      <w:tr w:rsidR="00D072BB" w:rsidRPr="00ED1F97" w14:paraId="5539A3FC" w14:textId="77777777" w:rsidTr="006656CB">
        <w:tc>
          <w:tcPr>
            <w:tcW w:w="1728" w:type="dxa"/>
          </w:tcPr>
          <w:p w14:paraId="2C6CA3A9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Use Case Name:</w:t>
            </w:r>
          </w:p>
        </w:tc>
        <w:tc>
          <w:tcPr>
            <w:tcW w:w="8019" w:type="dxa"/>
            <w:gridSpan w:val="3"/>
          </w:tcPr>
          <w:p w14:paraId="5ECF63EF" w14:textId="77777777" w:rsidR="00D072BB" w:rsidRPr="00ED1F97" w:rsidRDefault="00EF18EF" w:rsidP="006656CB">
            <w:pPr>
              <w:rPr>
                <w:lang w:val="hr-HR"/>
              </w:rPr>
            </w:pPr>
            <w:r>
              <w:rPr>
                <w:lang w:val="hr-HR"/>
              </w:rPr>
              <w:t>Upravljanje namirnicama</w:t>
            </w:r>
          </w:p>
        </w:tc>
      </w:tr>
      <w:tr w:rsidR="00D072BB" w:rsidRPr="00ED1F97" w14:paraId="665D917C" w14:textId="77777777" w:rsidTr="006656CB">
        <w:tc>
          <w:tcPr>
            <w:tcW w:w="1728" w:type="dxa"/>
          </w:tcPr>
          <w:p w14:paraId="1F54E46C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Created By:</w:t>
            </w:r>
          </w:p>
        </w:tc>
        <w:tc>
          <w:tcPr>
            <w:tcW w:w="2775" w:type="dxa"/>
          </w:tcPr>
          <w:p w14:paraId="16CBCFF7" w14:textId="77777777" w:rsidR="00D072BB" w:rsidRPr="00ED1F97" w:rsidRDefault="00D072BB" w:rsidP="006656CB">
            <w:pPr>
              <w:rPr>
                <w:lang w:val="hr-HR"/>
              </w:rPr>
            </w:pPr>
          </w:p>
        </w:tc>
        <w:tc>
          <w:tcPr>
            <w:tcW w:w="2409" w:type="dxa"/>
          </w:tcPr>
          <w:p w14:paraId="23F5EA35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Last Updated By:</w:t>
            </w:r>
          </w:p>
        </w:tc>
        <w:tc>
          <w:tcPr>
            <w:tcW w:w="2835" w:type="dxa"/>
          </w:tcPr>
          <w:p w14:paraId="2C26C4ED" w14:textId="77777777" w:rsidR="00D072BB" w:rsidRPr="00ED1F97" w:rsidRDefault="00D072BB" w:rsidP="006656CB">
            <w:pPr>
              <w:rPr>
                <w:lang w:val="hr-HR"/>
              </w:rPr>
            </w:pPr>
          </w:p>
        </w:tc>
      </w:tr>
      <w:tr w:rsidR="00D072BB" w:rsidRPr="00ED1F97" w14:paraId="47E2BEC1" w14:textId="77777777" w:rsidTr="006656CB">
        <w:tc>
          <w:tcPr>
            <w:tcW w:w="1728" w:type="dxa"/>
          </w:tcPr>
          <w:p w14:paraId="2EA336A3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Date Created:</w:t>
            </w:r>
          </w:p>
        </w:tc>
        <w:tc>
          <w:tcPr>
            <w:tcW w:w="2775" w:type="dxa"/>
          </w:tcPr>
          <w:p w14:paraId="4673D6F8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21.12.20.</w:t>
            </w:r>
          </w:p>
        </w:tc>
        <w:tc>
          <w:tcPr>
            <w:tcW w:w="2409" w:type="dxa"/>
          </w:tcPr>
          <w:p w14:paraId="650AB412" w14:textId="77777777" w:rsidR="00D072BB" w:rsidRPr="00ED1F97" w:rsidRDefault="00D072BB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Date Last Updated:</w:t>
            </w:r>
          </w:p>
        </w:tc>
        <w:tc>
          <w:tcPr>
            <w:tcW w:w="2835" w:type="dxa"/>
          </w:tcPr>
          <w:p w14:paraId="66AAF76B" w14:textId="77777777" w:rsidR="00D072BB" w:rsidRPr="00ED1F97" w:rsidRDefault="00D072BB" w:rsidP="006656CB">
            <w:pPr>
              <w:rPr>
                <w:lang w:val="hr-HR"/>
              </w:rPr>
            </w:pPr>
          </w:p>
        </w:tc>
      </w:tr>
    </w:tbl>
    <w:p w14:paraId="3C1EE7C4" w14:textId="77777777" w:rsidR="00E86938" w:rsidRDefault="00E86938" w:rsidP="009453EB">
      <w:pPr>
        <w:rPr>
          <w:lang w:val="hr-HR"/>
        </w:rPr>
      </w:pPr>
    </w:p>
    <w:tbl>
      <w:tblPr>
        <w:tblW w:w="974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7119"/>
      </w:tblGrid>
      <w:tr w:rsidR="001603AD" w:rsidRPr="00ED1F97" w14:paraId="0A9E4C04" w14:textId="77777777" w:rsidTr="006656CB">
        <w:tc>
          <w:tcPr>
            <w:tcW w:w="2628" w:type="dxa"/>
          </w:tcPr>
          <w:p w14:paraId="4548288E" w14:textId="77777777" w:rsidR="001603AD" w:rsidRPr="00ED1F97" w:rsidRDefault="001603AD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Actors:</w:t>
            </w:r>
          </w:p>
        </w:tc>
        <w:tc>
          <w:tcPr>
            <w:tcW w:w="7119" w:type="dxa"/>
          </w:tcPr>
          <w:p w14:paraId="7C48A992" w14:textId="77777777" w:rsidR="001603AD" w:rsidRPr="00ED1F97" w:rsidRDefault="00EF18EF" w:rsidP="006656CB">
            <w:pPr>
              <w:rPr>
                <w:lang w:val="hr-HR"/>
              </w:rPr>
            </w:pPr>
            <w:r w:rsidRPr="0086740B">
              <w:rPr>
                <w:lang w:val="hr-HR"/>
              </w:rPr>
              <w:t>Roditelj</w:t>
            </w:r>
          </w:p>
        </w:tc>
      </w:tr>
      <w:tr w:rsidR="001603AD" w:rsidRPr="00ED1F97" w14:paraId="7D332A92" w14:textId="77777777" w:rsidTr="006656CB">
        <w:tc>
          <w:tcPr>
            <w:tcW w:w="2628" w:type="dxa"/>
          </w:tcPr>
          <w:p w14:paraId="75D6E03C" w14:textId="77777777" w:rsidR="001603AD" w:rsidRPr="00ED1F97" w:rsidRDefault="001603AD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Description:</w:t>
            </w:r>
          </w:p>
        </w:tc>
        <w:tc>
          <w:tcPr>
            <w:tcW w:w="7119" w:type="dxa"/>
          </w:tcPr>
          <w:p w14:paraId="4F655322" w14:textId="77777777" w:rsidR="001603AD" w:rsidRPr="00ED1F97" w:rsidRDefault="00EF18EF" w:rsidP="006656CB">
            <w:pPr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</w:t>
            </w:r>
            <w:r>
              <w:rPr>
                <w:lang w:val="hr-HR"/>
              </w:rPr>
              <w:t>roditelj može pristupiti listi namirnica koje je potrebno kupiti, kao i dodavati nove namirnice u listu.</w:t>
            </w:r>
          </w:p>
        </w:tc>
      </w:tr>
      <w:tr w:rsidR="00EF18EF" w:rsidRPr="00ED1F97" w14:paraId="406C7057" w14:textId="77777777" w:rsidTr="006656CB">
        <w:tc>
          <w:tcPr>
            <w:tcW w:w="2628" w:type="dxa"/>
          </w:tcPr>
          <w:p w14:paraId="2EF52078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Trigger:</w:t>
            </w:r>
          </w:p>
        </w:tc>
        <w:tc>
          <w:tcPr>
            <w:tcW w:w="7119" w:type="dxa"/>
          </w:tcPr>
          <w:p w14:paraId="0CEB7822" w14:textId="77777777" w:rsidR="00EF18EF" w:rsidRPr="0086740B" w:rsidRDefault="00EF18EF" w:rsidP="006656CB">
            <w:pPr>
              <w:rPr>
                <w:lang w:val="hr-HR"/>
              </w:rPr>
            </w:pPr>
            <w:r>
              <w:rPr>
                <w:lang w:val="hr-HR"/>
              </w:rPr>
              <w:t xml:space="preserve">Pregled namirnica </w:t>
            </w:r>
          </w:p>
        </w:tc>
      </w:tr>
      <w:tr w:rsidR="00EF18EF" w:rsidRPr="00ED1F97" w14:paraId="6C689979" w14:textId="77777777" w:rsidTr="006656CB">
        <w:tc>
          <w:tcPr>
            <w:tcW w:w="2628" w:type="dxa"/>
          </w:tcPr>
          <w:p w14:paraId="1B1E9818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Preconditions:</w:t>
            </w:r>
          </w:p>
        </w:tc>
        <w:tc>
          <w:tcPr>
            <w:tcW w:w="7119" w:type="dxa"/>
          </w:tcPr>
          <w:p w14:paraId="7FBD8610" w14:textId="04DF82A4" w:rsidR="00EF18EF" w:rsidRPr="00ED1F97" w:rsidRDefault="00EF18EF" w:rsidP="006656CB">
            <w:pPr>
              <w:ind w:left="360"/>
              <w:rPr>
                <w:lang w:val="hr-HR"/>
              </w:rPr>
            </w:pPr>
            <w:r w:rsidRPr="00ED1F97">
              <w:rPr>
                <w:lang w:val="hr-HR"/>
              </w:rPr>
              <w:t xml:space="preserve">1.  </w:t>
            </w:r>
            <w:r>
              <w:rPr>
                <w:lang w:val="hr-HR"/>
              </w:rPr>
              <w:t>Prijavljeni korisnik</w:t>
            </w:r>
            <w:r w:rsidR="00F4618F">
              <w:rPr>
                <w:lang w:val="hr-HR"/>
              </w:rPr>
              <w:t xml:space="preserve"> roditelj</w:t>
            </w:r>
          </w:p>
          <w:p w14:paraId="24CD209B" w14:textId="77777777" w:rsidR="00EF18EF" w:rsidRPr="00ED1F97" w:rsidRDefault="00EF18EF" w:rsidP="00EF18EF">
            <w:pPr>
              <w:widowControl/>
              <w:spacing w:before="0" w:after="0" w:line="240" w:lineRule="auto"/>
              <w:ind w:left="720"/>
              <w:jc w:val="left"/>
              <w:rPr>
                <w:lang w:val="hr-HR"/>
              </w:rPr>
            </w:pPr>
          </w:p>
        </w:tc>
      </w:tr>
      <w:tr w:rsidR="00EF18EF" w:rsidRPr="00ED1F97" w14:paraId="6E2EA7E5" w14:textId="77777777" w:rsidTr="006656CB">
        <w:tc>
          <w:tcPr>
            <w:tcW w:w="2628" w:type="dxa"/>
          </w:tcPr>
          <w:p w14:paraId="03D49585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Postconditions:</w:t>
            </w:r>
          </w:p>
        </w:tc>
        <w:tc>
          <w:tcPr>
            <w:tcW w:w="7119" w:type="dxa"/>
          </w:tcPr>
          <w:p w14:paraId="0D78CBC9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-</w:t>
            </w:r>
          </w:p>
        </w:tc>
      </w:tr>
      <w:tr w:rsidR="00EF18EF" w:rsidRPr="00ED1F97" w14:paraId="69D39300" w14:textId="77777777" w:rsidTr="006656CB">
        <w:tc>
          <w:tcPr>
            <w:tcW w:w="2628" w:type="dxa"/>
          </w:tcPr>
          <w:p w14:paraId="0EEC0025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Normal Flow:</w:t>
            </w:r>
          </w:p>
        </w:tc>
        <w:tc>
          <w:tcPr>
            <w:tcW w:w="7119" w:type="dxa"/>
          </w:tcPr>
          <w:p w14:paraId="0ECE39FA" w14:textId="77BFD2BD" w:rsidR="00EF18EF" w:rsidRPr="00524A31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86740B">
              <w:rPr>
                <w:lang w:val="hr-HR"/>
              </w:rPr>
              <w:t xml:space="preserve">Korisnik odabire </w:t>
            </w:r>
            <w:r w:rsidR="00612439">
              <w:rPr>
                <w:i/>
                <w:lang w:val="hr-HR"/>
              </w:rPr>
              <w:t>n</w:t>
            </w:r>
            <w:r>
              <w:rPr>
                <w:i/>
                <w:lang w:val="hr-HR"/>
              </w:rPr>
              <w:t>amirnic</w:t>
            </w:r>
            <w:r w:rsidR="00612439">
              <w:rPr>
                <w:i/>
                <w:lang w:val="hr-HR"/>
              </w:rPr>
              <w:t>e</w:t>
            </w:r>
          </w:p>
          <w:p w14:paraId="1892D795" w14:textId="77777777" w:rsidR="00EF18EF" w:rsidRPr="00524A31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Otvara se popis </w:t>
            </w:r>
            <w:r>
              <w:rPr>
                <w:lang w:val="hr-HR"/>
              </w:rPr>
              <w:t>namirnica</w:t>
            </w:r>
          </w:p>
          <w:p w14:paraId="5465259A" w14:textId="77777777" w:rsidR="00EF18EF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31665B">
              <w:rPr>
                <w:lang w:val="hr-HR"/>
              </w:rPr>
              <w:t>Korisnik može preg</w:t>
            </w:r>
            <w:r>
              <w:rPr>
                <w:lang w:val="hr-HR"/>
              </w:rPr>
              <w:t xml:space="preserve">ledavati informacije o </w:t>
            </w:r>
            <w:r w:rsidRPr="00EF18EF">
              <w:rPr>
                <w:lang w:val="hr-HR"/>
              </w:rPr>
              <w:t>namirnicama</w:t>
            </w:r>
          </w:p>
          <w:p w14:paraId="476060CF" w14:textId="77777777" w:rsidR="00EF18EF" w:rsidRPr="0031665B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31665B">
              <w:rPr>
                <w:lang w:val="hr-HR"/>
              </w:rPr>
              <w:t xml:space="preserve">Klikom na </w:t>
            </w:r>
            <w:r w:rsidRPr="0031665B">
              <w:rPr>
                <w:i/>
                <w:lang w:val="hr-HR"/>
              </w:rPr>
              <w:t xml:space="preserve">dodaj </w:t>
            </w:r>
            <w:r>
              <w:rPr>
                <w:i/>
                <w:lang w:val="hr-HR"/>
              </w:rPr>
              <w:t xml:space="preserve">namirnicu </w:t>
            </w:r>
            <w:r w:rsidRPr="0031665B">
              <w:rPr>
                <w:lang w:val="hr-HR"/>
              </w:rPr>
              <w:t>otv</w:t>
            </w:r>
            <w:r>
              <w:rPr>
                <w:lang w:val="hr-HR"/>
              </w:rPr>
              <w:t>ara se forma za dodavanje nove namirnice</w:t>
            </w:r>
          </w:p>
          <w:p w14:paraId="576EB333" w14:textId="77777777" w:rsidR="00EF18EF" w:rsidRDefault="00EF18EF" w:rsidP="00EF18EF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4A31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uredi</w:t>
            </w:r>
            <w:r w:rsidRPr="00524A31">
              <w:rPr>
                <w:i/>
                <w:lang w:val="hr-HR"/>
              </w:rPr>
              <w:t xml:space="preserve"> </w:t>
            </w:r>
            <w:r>
              <w:rPr>
                <w:i/>
                <w:lang w:val="hr-HR"/>
              </w:rPr>
              <w:t>stavku</w:t>
            </w:r>
            <w:r w:rsidRPr="00524A31">
              <w:rPr>
                <w:lang w:val="hr-HR"/>
              </w:rPr>
              <w:t xml:space="preserve"> otvara se forma za </w:t>
            </w:r>
            <w:r>
              <w:rPr>
                <w:lang w:val="hr-HR"/>
              </w:rPr>
              <w:t>uređivanje postojeće stavke u listi.</w:t>
            </w:r>
          </w:p>
          <w:p w14:paraId="4CDD88BD" w14:textId="77777777" w:rsidR="00EF18EF" w:rsidRPr="00211F49" w:rsidRDefault="00EF18EF" w:rsidP="00211F49">
            <w:pPr>
              <w:pStyle w:val="Odlomakpopisa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211F49">
              <w:rPr>
                <w:lang w:val="hr-HR"/>
              </w:rPr>
              <w:t xml:space="preserve">Klikom na </w:t>
            </w:r>
            <w:r w:rsidRPr="00211F49">
              <w:rPr>
                <w:i/>
                <w:lang w:val="hr-HR"/>
              </w:rPr>
              <w:t xml:space="preserve">izbriši </w:t>
            </w:r>
            <w:r w:rsidRPr="00211F49">
              <w:rPr>
                <w:lang w:val="hr-HR"/>
              </w:rPr>
              <w:t>u redu proizvoda odabrana stavka se briše</w:t>
            </w:r>
          </w:p>
        </w:tc>
      </w:tr>
      <w:tr w:rsidR="00EF18EF" w:rsidRPr="00ED1F97" w14:paraId="56DCDE1E" w14:textId="77777777" w:rsidTr="006656CB">
        <w:tc>
          <w:tcPr>
            <w:tcW w:w="2628" w:type="dxa"/>
          </w:tcPr>
          <w:p w14:paraId="74BB46C1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</w:tcPr>
          <w:p w14:paraId="4F965F8F" w14:textId="77777777" w:rsidR="00EF18EF" w:rsidRPr="00EF18EF" w:rsidRDefault="00EF18EF" w:rsidP="00EF18EF">
            <w:pPr>
              <w:pStyle w:val="Odlomakpopisa"/>
              <w:numPr>
                <w:ilvl w:val="0"/>
                <w:numId w:val="31"/>
              </w:numPr>
              <w:rPr>
                <w:lang w:val="hr-HR"/>
              </w:rPr>
            </w:pPr>
            <w:r w:rsidRPr="00EF18EF">
              <w:rPr>
                <w:lang w:val="hr-HR"/>
              </w:rPr>
              <w:t>Neispravno popunjena forma za stvaranje nove namirnice ili izmjenu postojeće</w:t>
            </w:r>
          </w:p>
        </w:tc>
      </w:tr>
      <w:tr w:rsidR="00EF18EF" w:rsidRPr="00ED1F97" w14:paraId="7651D5EE" w14:textId="77777777" w:rsidTr="006656CB">
        <w:tc>
          <w:tcPr>
            <w:tcW w:w="2628" w:type="dxa"/>
          </w:tcPr>
          <w:p w14:paraId="724217B0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Exceptions:</w:t>
            </w:r>
          </w:p>
        </w:tc>
        <w:tc>
          <w:tcPr>
            <w:tcW w:w="7119" w:type="dxa"/>
          </w:tcPr>
          <w:p w14:paraId="6C939F44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5B9837C9" w14:textId="77777777" w:rsidTr="006656CB">
        <w:tc>
          <w:tcPr>
            <w:tcW w:w="2628" w:type="dxa"/>
          </w:tcPr>
          <w:p w14:paraId="3C8910C2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Includes:</w:t>
            </w:r>
          </w:p>
        </w:tc>
        <w:tc>
          <w:tcPr>
            <w:tcW w:w="7119" w:type="dxa"/>
          </w:tcPr>
          <w:p w14:paraId="7154C1B5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42B00A53" w14:textId="77777777" w:rsidTr="006656CB">
        <w:tc>
          <w:tcPr>
            <w:tcW w:w="2628" w:type="dxa"/>
          </w:tcPr>
          <w:p w14:paraId="79A0FDBF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Priority:</w:t>
            </w:r>
          </w:p>
        </w:tc>
        <w:tc>
          <w:tcPr>
            <w:tcW w:w="7119" w:type="dxa"/>
          </w:tcPr>
          <w:p w14:paraId="30337F86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214E67CF" w14:textId="77777777" w:rsidTr="006656CB">
        <w:tc>
          <w:tcPr>
            <w:tcW w:w="2628" w:type="dxa"/>
          </w:tcPr>
          <w:p w14:paraId="7688F967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Frequency of Use:</w:t>
            </w:r>
          </w:p>
        </w:tc>
        <w:tc>
          <w:tcPr>
            <w:tcW w:w="7119" w:type="dxa"/>
          </w:tcPr>
          <w:p w14:paraId="7FD4C9CB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D247980" w14:textId="77777777" w:rsidTr="006656CB">
        <w:tc>
          <w:tcPr>
            <w:tcW w:w="2628" w:type="dxa"/>
          </w:tcPr>
          <w:p w14:paraId="57F13BCD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Business Rules:</w:t>
            </w:r>
          </w:p>
        </w:tc>
        <w:tc>
          <w:tcPr>
            <w:tcW w:w="7119" w:type="dxa"/>
          </w:tcPr>
          <w:p w14:paraId="5C900BE0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B03300B" w14:textId="77777777" w:rsidTr="006656CB">
        <w:tc>
          <w:tcPr>
            <w:tcW w:w="2628" w:type="dxa"/>
          </w:tcPr>
          <w:p w14:paraId="1B55F746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Special Requirements:</w:t>
            </w:r>
          </w:p>
        </w:tc>
        <w:tc>
          <w:tcPr>
            <w:tcW w:w="7119" w:type="dxa"/>
          </w:tcPr>
          <w:p w14:paraId="4BFBEEC1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31CA3721" w14:textId="77777777" w:rsidTr="006656CB">
        <w:tc>
          <w:tcPr>
            <w:tcW w:w="2628" w:type="dxa"/>
          </w:tcPr>
          <w:p w14:paraId="6456C5E0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Assumptions:</w:t>
            </w:r>
          </w:p>
        </w:tc>
        <w:tc>
          <w:tcPr>
            <w:tcW w:w="7119" w:type="dxa"/>
          </w:tcPr>
          <w:p w14:paraId="6FF1FED5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02013469" w14:textId="77777777" w:rsidTr="006656CB">
        <w:tc>
          <w:tcPr>
            <w:tcW w:w="2628" w:type="dxa"/>
          </w:tcPr>
          <w:p w14:paraId="35B1A94E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Additional documents</w:t>
            </w:r>
          </w:p>
        </w:tc>
        <w:tc>
          <w:tcPr>
            <w:tcW w:w="7119" w:type="dxa"/>
          </w:tcPr>
          <w:p w14:paraId="7BB8F7A3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9F03F06" w14:textId="77777777" w:rsidTr="006656CB">
        <w:tc>
          <w:tcPr>
            <w:tcW w:w="2628" w:type="dxa"/>
          </w:tcPr>
          <w:p w14:paraId="03444DEE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Source</w:t>
            </w:r>
          </w:p>
        </w:tc>
        <w:tc>
          <w:tcPr>
            <w:tcW w:w="7119" w:type="dxa"/>
          </w:tcPr>
          <w:p w14:paraId="6E6E5643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EF18EF" w:rsidRPr="00ED1F97" w14:paraId="1BEB4F7B" w14:textId="77777777" w:rsidTr="006656CB">
        <w:tc>
          <w:tcPr>
            <w:tcW w:w="2628" w:type="dxa"/>
          </w:tcPr>
          <w:p w14:paraId="30AE90BD" w14:textId="77777777" w:rsidR="00EF18EF" w:rsidRPr="00ED1F97" w:rsidRDefault="00EF18EF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Notes and Issues:</w:t>
            </w:r>
          </w:p>
        </w:tc>
        <w:tc>
          <w:tcPr>
            <w:tcW w:w="7119" w:type="dxa"/>
          </w:tcPr>
          <w:p w14:paraId="33F3680B" w14:textId="77777777" w:rsidR="00EF18EF" w:rsidRPr="00ED1F97" w:rsidRDefault="00EF18EF" w:rsidP="006656CB">
            <w:pPr>
              <w:rPr>
                <w:lang w:val="hr-HR"/>
              </w:rPr>
            </w:pPr>
          </w:p>
        </w:tc>
      </w:tr>
      <w:tr w:rsidR="004A6D5D" w:rsidRPr="00ED1F97" w14:paraId="10A7C471" w14:textId="77777777" w:rsidTr="006656CB">
        <w:tc>
          <w:tcPr>
            <w:tcW w:w="2628" w:type="dxa"/>
          </w:tcPr>
          <w:p w14:paraId="399F3D82" w14:textId="77777777" w:rsidR="004A6D5D" w:rsidRPr="00ED1F97" w:rsidRDefault="004A6D5D" w:rsidP="006656CB">
            <w:pPr>
              <w:rPr>
                <w:lang w:val="hr-HR"/>
              </w:rPr>
            </w:pPr>
          </w:p>
        </w:tc>
        <w:tc>
          <w:tcPr>
            <w:tcW w:w="7119" w:type="dxa"/>
          </w:tcPr>
          <w:p w14:paraId="2D076B2F" w14:textId="77777777" w:rsidR="004A6D5D" w:rsidRPr="00ED1F97" w:rsidRDefault="004A6D5D" w:rsidP="006656CB">
            <w:pPr>
              <w:rPr>
                <w:lang w:val="hr-HR"/>
              </w:rPr>
            </w:pPr>
          </w:p>
        </w:tc>
      </w:tr>
    </w:tbl>
    <w:p w14:paraId="0778ECD9" w14:textId="77777777" w:rsidR="00E86938" w:rsidRPr="00ED1F97" w:rsidRDefault="00E86938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22232EBD" w14:textId="7EF8F26A" w:rsidR="00C50A9F" w:rsidRPr="008A1461" w:rsidRDefault="003B54C9" w:rsidP="00C50A9F">
      <w:pPr>
        <w:pStyle w:val="Naslov2"/>
        <w:rPr>
          <w:rFonts w:cs="Arial"/>
          <w:sz w:val="22"/>
          <w:szCs w:val="22"/>
          <w:lang w:val="hr-HR"/>
        </w:rPr>
      </w:pPr>
      <w:bookmarkStart w:id="39" w:name="_Toc367316753"/>
      <w:bookmarkStart w:id="40" w:name="_Toc367793464"/>
      <w:bookmarkStart w:id="41" w:name="_Toc532472401"/>
      <w:bookmarkStart w:id="42" w:name="_Toc64989498"/>
      <w:r w:rsidRPr="00ED1F97">
        <w:rPr>
          <w:rFonts w:cs="Arial"/>
          <w:sz w:val="22"/>
          <w:szCs w:val="22"/>
          <w:lang w:val="hr-HR"/>
        </w:rPr>
        <w:t>Klasifikacija funkcionalnih zahtjeva</w:t>
      </w:r>
      <w:bookmarkEnd w:id="39"/>
      <w:bookmarkEnd w:id="40"/>
      <w:r w:rsidRPr="00ED1F97">
        <w:rPr>
          <w:rFonts w:cs="Arial"/>
          <w:sz w:val="22"/>
          <w:szCs w:val="22"/>
          <w:lang w:val="hr-HR"/>
        </w:rPr>
        <w:t xml:space="preserve"> ili USE CASE</w:t>
      </w:r>
      <w:bookmarkEnd w:id="41"/>
      <w:bookmarkEnd w:id="42"/>
    </w:p>
    <w:p w14:paraId="01214695" w14:textId="77777777" w:rsidR="00D561C7" w:rsidRPr="00ED1F97" w:rsidRDefault="00D561C7" w:rsidP="003B54C9">
      <w:pPr>
        <w:rPr>
          <w:rFonts w:ascii="Arial" w:hAnsi="Arial" w:cs="Arial"/>
          <w:szCs w:val="22"/>
          <w:lang w:val="hr-H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ED1F97" w14:paraId="1A091CEE" w14:textId="77777777" w:rsidTr="00E540C2">
        <w:tc>
          <w:tcPr>
            <w:tcW w:w="4788" w:type="dxa"/>
            <w:shd w:val="clear" w:color="auto" w:fill="auto"/>
          </w:tcPr>
          <w:p w14:paraId="749D7BE5" w14:textId="77777777" w:rsidR="003B54C9" w:rsidRPr="00ED1F97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788" w:type="dxa"/>
            <w:shd w:val="clear" w:color="auto" w:fill="auto"/>
          </w:tcPr>
          <w:p w14:paraId="58A7021E" w14:textId="77777777" w:rsidR="003B54C9" w:rsidRPr="00ED1F97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ED1F97" w14:paraId="7D4FDCDD" w14:textId="77777777" w:rsidTr="00E540C2">
        <w:tc>
          <w:tcPr>
            <w:tcW w:w="4788" w:type="dxa"/>
            <w:shd w:val="clear" w:color="auto" w:fill="auto"/>
          </w:tcPr>
          <w:p w14:paraId="6AA79CBE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788" w:type="dxa"/>
            <w:shd w:val="clear" w:color="auto" w:fill="auto"/>
          </w:tcPr>
          <w:p w14:paraId="3B350D66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ED1F97" w14:paraId="512961A7" w14:textId="77777777" w:rsidTr="00E540C2">
        <w:tc>
          <w:tcPr>
            <w:tcW w:w="4788" w:type="dxa"/>
            <w:shd w:val="clear" w:color="auto" w:fill="auto"/>
          </w:tcPr>
          <w:p w14:paraId="7BD9102E" w14:textId="77777777" w:rsidR="003B54C9" w:rsidRPr="00ED1F97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788" w:type="dxa"/>
            <w:shd w:val="clear" w:color="auto" w:fill="auto"/>
          </w:tcPr>
          <w:p w14:paraId="514EA554" w14:textId="77777777" w:rsidR="003B54C9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ED1F97" w14:paraId="4F3D7B30" w14:textId="77777777" w:rsidTr="00E540C2">
        <w:tc>
          <w:tcPr>
            <w:tcW w:w="4788" w:type="dxa"/>
            <w:shd w:val="clear" w:color="auto" w:fill="auto"/>
          </w:tcPr>
          <w:p w14:paraId="3B943137" w14:textId="77777777" w:rsidR="003B54C9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788" w:type="dxa"/>
            <w:shd w:val="clear" w:color="auto" w:fill="auto"/>
          </w:tcPr>
          <w:p w14:paraId="3F30D3E3" w14:textId="77777777" w:rsidR="00D561C7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3C917AC0" w14:textId="77777777" w:rsidTr="00E540C2">
        <w:tc>
          <w:tcPr>
            <w:tcW w:w="4788" w:type="dxa"/>
            <w:shd w:val="clear" w:color="auto" w:fill="auto"/>
          </w:tcPr>
          <w:p w14:paraId="04ABC479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788" w:type="dxa"/>
            <w:shd w:val="clear" w:color="auto" w:fill="auto"/>
          </w:tcPr>
          <w:p w14:paraId="4C9CF5E0" w14:textId="77777777" w:rsidR="00D561C7" w:rsidRPr="00ED1F97" w:rsidRDefault="00D561C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66B91802" w14:textId="77777777" w:rsidTr="00E540C2">
        <w:tc>
          <w:tcPr>
            <w:tcW w:w="4788" w:type="dxa"/>
            <w:shd w:val="clear" w:color="auto" w:fill="auto"/>
          </w:tcPr>
          <w:p w14:paraId="341EF290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788" w:type="dxa"/>
            <w:shd w:val="clear" w:color="auto" w:fill="auto"/>
          </w:tcPr>
          <w:p w14:paraId="224C5DD9" w14:textId="067FF8FF" w:rsidR="00D561C7" w:rsidRPr="00ED1F97" w:rsidRDefault="008A1461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103FE796" w14:textId="77777777" w:rsidTr="00E540C2">
        <w:tc>
          <w:tcPr>
            <w:tcW w:w="4788" w:type="dxa"/>
            <w:shd w:val="clear" w:color="auto" w:fill="auto"/>
          </w:tcPr>
          <w:p w14:paraId="65DAFE2F" w14:textId="77777777" w:rsidR="00D561C7" w:rsidRPr="00ED1F97" w:rsidRDefault="00D561C7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ED1F97"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788" w:type="dxa"/>
            <w:shd w:val="clear" w:color="auto" w:fill="auto"/>
          </w:tcPr>
          <w:p w14:paraId="1D563BC6" w14:textId="77777777" w:rsidR="00D561C7" w:rsidRPr="00ED1F97" w:rsidRDefault="00017117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D561C7" w:rsidRPr="00ED1F97" w14:paraId="548EC7D6" w14:textId="77777777" w:rsidTr="00E540C2">
        <w:tc>
          <w:tcPr>
            <w:tcW w:w="4788" w:type="dxa"/>
            <w:shd w:val="clear" w:color="auto" w:fill="auto"/>
          </w:tcPr>
          <w:p w14:paraId="7EA411FF" w14:textId="77777777" w:rsidR="00D561C7" w:rsidRPr="00ED1F97" w:rsidRDefault="00EF18EF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788" w:type="dxa"/>
            <w:shd w:val="clear" w:color="auto" w:fill="auto"/>
          </w:tcPr>
          <w:p w14:paraId="77535FCA" w14:textId="26375738" w:rsidR="00D561C7" w:rsidRPr="00ED1F97" w:rsidRDefault="008A1461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ED1F97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8A1461" w:rsidRPr="00ED1F97" w14:paraId="703AA8B4" w14:textId="77777777" w:rsidTr="00E540C2">
        <w:tc>
          <w:tcPr>
            <w:tcW w:w="4788" w:type="dxa"/>
            <w:shd w:val="clear" w:color="auto" w:fill="auto"/>
          </w:tcPr>
          <w:p w14:paraId="6954F0B7" w14:textId="5EF44176" w:rsidR="008A1461" w:rsidRDefault="008A1461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UC8</w:t>
            </w:r>
          </w:p>
        </w:tc>
        <w:tc>
          <w:tcPr>
            <w:tcW w:w="4788" w:type="dxa"/>
            <w:shd w:val="clear" w:color="auto" w:fill="auto"/>
          </w:tcPr>
          <w:p w14:paraId="7AA39290" w14:textId="4ED24DBE" w:rsidR="008A1461" w:rsidRDefault="008A1461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55B868E" w14:textId="77777777" w:rsidR="006C146B" w:rsidRPr="00ED1F97" w:rsidRDefault="006C146B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  <w:lang w:val="hr-HR"/>
        </w:rPr>
      </w:pPr>
    </w:p>
    <w:p w14:paraId="32999E65" w14:textId="77777777" w:rsidR="00871058" w:rsidRPr="00ED1F97" w:rsidRDefault="00871058" w:rsidP="005E509D">
      <w:pPr>
        <w:pStyle w:val="Naslov1"/>
        <w:rPr>
          <w:sz w:val="26"/>
          <w:lang w:val="hr-HR"/>
        </w:rPr>
      </w:pPr>
      <w:bookmarkStart w:id="43" w:name="_Toc363403539"/>
      <w:bookmarkStart w:id="44" w:name="_Toc532472405"/>
      <w:bookmarkStart w:id="45" w:name="_Toc64989499"/>
      <w:r w:rsidRPr="00ED1F97">
        <w:rPr>
          <w:lang w:val="hr-HR"/>
        </w:rPr>
        <w:t>Logical Database Requirements</w:t>
      </w:r>
      <w:bookmarkEnd w:id="43"/>
      <w:bookmarkEnd w:id="44"/>
      <w:bookmarkEnd w:id="45"/>
    </w:p>
    <w:p w14:paraId="1689AA26" w14:textId="3A777242" w:rsidR="001603AD" w:rsidRDefault="00AD0BE3" w:rsidP="001603AD">
      <w:pPr>
        <w:pStyle w:val="Naslov2"/>
        <w:rPr>
          <w:noProof/>
          <w:lang w:val="hr-HR"/>
        </w:rPr>
      </w:pPr>
      <w:bookmarkStart w:id="46" w:name="_Toc64989500"/>
      <w:r w:rsidRPr="00ED1F97">
        <w:rPr>
          <w:noProof/>
          <w:lang w:val="hr-HR"/>
        </w:rPr>
        <w:t>ER model</w:t>
      </w:r>
      <w:bookmarkEnd w:id="46"/>
    </w:p>
    <w:p w14:paraId="13672CFD" w14:textId="7835A5AC" w:rsidR="00210E63" w:rsidRDefault="00210E63" w:rsidP="00210E63">
      <w:pPr>
        <w:rPr>
          <w:lang w:val="hr-HR"/>
        </w:rPr>
      </w:pPr>
    </w:p>
    <w:p w14:paraId="3D21A76E" w14:textId="77777777" w:rsidR="00210E63" w:rsidRPr="00210E63" w:rsidRDefault="00210E63" w:rsidP="00210E63">
      <w:pPr>
        <w:rPr>
          <w:lang w:val="hr-HR"/>
        </w:rPr>
      </w:pPr>
    </w:p>
    <w:p w14:paraId="3A513AD6" w14:textId="77777777" w:rsidR="001603AD" w:rsidRPr="001603AD" w:rsidRDefault="001603AD" w:rsidP="001603AD">
      <w:pPr>
        <w:rPr>
          <w:lang w:val="hr-HR"/>
        </w:rPr>
      </w:pPr>
    </w:p>
    <w:p w14:paraId="65EE736F" w14:textId="68762DF4" w:rsidR="00D71332" w:rsidRDefault="00EB7777" w:rsidP="00D71332">
      <w:pPr>
        <w:keepNext/>
      </w:pPr>
      <w:r>
        <w:rPr>
          <w:noProof/>
        </w:rPr>
        <w:drawing>
          <wp:inline distT="0" distB="0" distL="0" distR="0" wp14:anchorId="3A409FE0" wp14:editId="670930F9">
            <wp:extent cx="5426765" cy="457581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ka 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458" cy="45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E08E" w14:textId="77777777" w:rsidR="00BA1C47" w:rsidRDefault="00BA1C47" w:rsidP="00D71332">
      <w:pPr>
        <w:keepNext/>
      </w:pPr>
    </w:p>
    <w:p w14:paraId="38ACD696" w14:textId="74662BDE" w:rsidR="00BA1C47" w:rsidRDefault="00D71332" w:rsidP="00DB1853">
      <w:pPr>
        <w:pStyle w:val="Opisslike"/>
        <w:rPr>
          <w:sz w:val="18"/>
          <w:szCs w:val="18"/>
        </w:rPr>
      </w:pPr>
      <w:r w:rsidRPr="00D71332">
        <w:rPr>
          <w:sz w:val="18"/>
          <w:szCs w:val="18"/>
        </w:rPr>
        <w:t xml:space="preserve">Slika </w:t>
      </w:r>
      <w:r>
        <w:rPr>
          <w:sz w:val="18"/>
          <w:szCs w:val="18"/>
        </w:rPr>
        <w:t>5.1</w:t>
      </w:r>
      <w:r w:rsidRPr="00D71332">
        <w:rPr>
          <w:sz w:val="18"/>
          <w:szCs w:val="18"/>
        </w:rPr>
        <w:t xml:space="preserve"> ER Model</w:t>
      </w:r>
      <w:bookmarkEnd w:id="0"/>
    </w:p>
    <w:p w14:paraId="0EADE49A" w14:textId="4027B2A6" w:rsidR="00210E63" w:rsidRDefault="00210E63" w:rsidP="00210E63"/>
    <w:p w14:paraId="4DFD67D1" w14:textId="77777777" w:rsidR="00210E63" w:rsidRPr="00210E63" w:rsidRDefault="00210E63" w:rsidP="00210E63"/>
    <w:p w14:paraId="18F05558" w14:textId="77777777" w:rsidR="00016866" w:rsidRPr="00ED1F97" w:rsidRDefault="000E0848" w:rsidP="005E509D">
      <w:pPr>
        <w:pStyle w:val="Naslov2"/>
        <w:rPr>
          <w:lang w:val="hr-HR"/>
        </w:rPr>
      </w:pPr>
      <w:bookmarkStart w:id="47" w:name="_Toc64989501"/>
      <w:r w:rsidRPr="00ED1F97">
        <w:rPr>
          <w:lang w:val="hr-HR"/>
        </w:rPr>
        <w:lastRenderedPageBreak/>
        <w:t>Opis tablica u modelu</w:t>
      </w:r>
      <w:bookmarkEnd w:id="47"/>
      <w:r w:rsidRPr="00ED1F97">
        <w:rPr>
          <w:lang w:val="hr-HR"/>
        </w:rPr>
        <w:t> </w:t>
      </w:r>
    </w:p>
    <w:p w14:paraId="5706C378" w14:textId="77777777" w:rsidR="000E0848" w:rsidRPr="00ED1F97" w:rsidRDefault="000E0848" w:rsidP="00F671D6">
      <w:pPr>
        <w:pStyle w:val="Odlomakpopisa"/>
        <w:numPr>
          <w:ilvl w:val="0"/>
          <w:numId w:val="29"/>
        </w:numPr>
        <w:rPr>
          <w:lang w:val="hr-HR"/>
        </w:rPr>
      </w:pPr>
      <w:r w:rsidRPr="00ED1F97">
        <w:rPr>
          <w:lang w:val="hr-HR"/>
        </w:rPr>
        <w:t>Users</w:t>
      </w:r>
    </w:p>
    <w:p w14:paraId="3985BCC5" w14:textId="2ED5E3EF" w:rsidR="000E0848" w:rsidRDefault="000E0848" w:rsidP="00F671D6">
      <w:pPr>
        <w:pStyle w:val="Odlomakpopisa"/>
        <w:numPr>
          <w:ilvl w:val="0"/>
          <w:numId w:val="29"/>
        </w:numPr>
        <w:rPr>
          <w:lang w:val="hr-HR"/>
        </w:rPr>
      </w:pPr>
      <w:r w:rsidRPr="00ED1F97">
        <w:rPr>
          <w:lang w:val="hr-HR"/>
        </w:rPr>
        <w:t xml:space="preserve">Tasks </w:t>
      </w:r>
    </w:p>
    <w:p w14:paraId="5E960C28" w14:textId="4CDBCA7D" w:rsidR="00E1790F" w:rsidRDefault="00E1790F" w:rsidP="00F671D6">
      <w:pPr>
        <w:pStyle w:val="Odlomakpopisa"/>
        <w:numPr>
          <w:ilvl w:val="0"/>
          <w:numId w:val="29"/>
        </w:numPr>
        <w:rPr>
          <w:lang w:val="hr-HR"/>
        </w:rPr>
      </w:pPr>
      <w:r>
        <w:rPr>
          <w:lang w:val="hr-HR"/>
        </w:rPr>
        <w:t>Child</w:t>
      </w:r>
      <w:r w:rsidR="00765AFE">
        <w:rPr>
          <w:lang w:val="hr-HR"/>
        </w:rPr>
        <w:t>ren</w:t>
      </w:r>
    </w:p>
    <w:p w14:paraId="5911896B" w14:textId="1694E7F0" w:rsidR="00E1790F" w:rsidRDefault="00E1790F" w:rsidP="00F671D6">
      <w:pPr>
        <w:pStyle w:val="Odlomakpopisa"/>
        <w:numPr>
          <w:ilvl w:val="0"/>
          <w:numId w:val="29"/>
        </w:numPr>
        <w:rPr>
          <w:lang w:val="hr-HR"/>
        </w:rPr>
      </w:pPr>
      <w:r>
        <w:rPr>
          <w:lang w:val="hr-HR"/>
        </w:rPr>
        <w:t>Items</w:t>
      </w:r>
    </w:p>
    <w:p w14:paraId="69DE0F30" w14:textId="4E4BF122" w:rsidR="000E0848" w:rsidRPr="00DB1853" w:rsidRDefault="00450F7A" w:rsidP="00DB1853">
      <w:pPr>
        <w:pStyle w:val="Odlomakpopisa"/>
        <w:numPr>
          <w:ilvl w:val="0"/>
          <w:numId w:val="29"/>
        </w:numPr>
        <w:rPr>
          <w:lang w:val="hr-HR"/>
        </w:rPr>
      </w:pPr>
      <w:r>
        <w:rPr>
          <w:lang w:val="hr-HR"/>
        </w:rPr>
        <w:t>Calendar</w:t>
      </w:r>
    </w:p>
    <w:p w14:paraId="06F99DFA" w14:textId="77777777" w:rsidR="00C32EA8" w:rsidRPr="00ED1F97" w:rsidRDefault="00C32EA8" w:rsidP="000E0848">
      <w:pPr>
        <w:pStyle w:val="Odlomakpopisa"/>
        <w:rPr>
          <w:lang w:val="hr-HR"/>
        </w:rPr>
      </w:pPr>
    </w:p>
    <w:p w14:paraId="312E24C3" w14:textId="77777777" w:rsidR="000E0848" w:rsidRPr="00ED1F97" w:rsidRDefault="000E0848" w:rsidP="000E0848">
      <w:pPr>
        <w:pStyle w:val="Odlomakpopisa"/>
        <w:ind w:left="0"/>
        <w:rPr>
          <w:b/>
          <w:lang w:val="hr-HR"/>
        </w:rPr>
      </w:pPr>
      <w:r w:rsidRPr="00ED1F97">
        <w:rPr>
          <w:b/>
          <w:lang w:val="hr-HR"/>
        </w:rPr>
        <w:t>USERS</w:t>
      </w:r>
    </w:p>
    <w:p w14:paraId="5245155F" w14:textId="77777777" w:rsidR="000E0848" w:rsidRPr="00ED1F97" w:rsidRDefault="000E0848" w:rsidP="000E0848">
      <w:pPr>
        <w:pStyle w:val="Odlomakpopisa"/>
        <w:rPr>
          <w:b/>
          <w:lang w:val="hr-HR"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33"/>
        <w:gridCol w:w="2350"/>
        <w:gridCol w:w="1941"/>
        <w:gridCol w:w="2716"/>
      </w:tblGrid>
      <w:tr w:rsidR="000E0848" w:rsidRPr="00ED1F97" w14:paraId="73C62CB3" w14:textId="77777777" w:rsidTr="00AE0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F51B0C2" w14:textId="77777777" w:rsidR="000E0848" w:rsidRPr="00ED1F97" w:rsidRDefault="000E0848" w:rsidP="000E0848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3BF6D4C0" w14:textId="77777777" w:rsidR="000E0848" w:rsidRPr="00ED1F97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074C8E2A" w14:textId="77777777" w:rsidR="000E0848" w:rsidRPr="00ED1F97" w:rsidRDefault="000E0848" w:rsidP="000E08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1EF68E84" w14:textId="77777777" w:rsidR="000E0848" w:rsidRPr="00ED1F97" w:rsidRDefault="000E0848" w:rsidP="000E0848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0E0848" w:rsidRPr="00ED1F97" w14:paraId="3F4AA231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4ADCB90" w14:textId="77777777" w:rsidR="000E0848" w:rsidRPr="00ED1F97" w:rsidRDefault="00AE022D" w:rsidP="000E0848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6A670297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0CDB4C4D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40AD999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Oznaka za korisnika</w:t>
            </w:r>
          </w:p>
        </w:tc>
      </w:tr>
      <w:tr w:rsidR="000E0848" w:rsidRPr="00ED1F97" w14:paraId="447834C9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3D02F3" w14:textId="77777777" w:rsidR="000E0848" w:rsidRPr="00ED1F97" w:rsidRDefault="00AE022D" w:rsidP="000E0848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NAME</w:t>
            </w:r>
          </w:p>
        </w:tc>
        <w:tc>
          <w:tcPr>
            <w:tcW w:w="2394" w:type="dxa"/>
          </w:tcPr>
          <w:p w14:paraId="18A6F341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57CEC952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330E3E49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Korisničko ime</w:t>
            </w:r>
          </w:p>
        </w:tc>
      </w:tr>
      <w:tr w:rsidR="000E0848" w:rsidRPr="00ED1F97" w14:paraId="0349BCAF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28DDAAF" w14:textId="77777777" w:rsidR="000E0848" w:rsidRPr="00ED1F97" w:rsidRDefault="00AE022D" w:rsidP="000E0848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E-MAIL</w:t>
            </w:r>
          </w:p>
        </w:tc>
        <w:tc>
          <w:tcPr>
            <w:tcW w:w="2394" w:type="dxa"/>
          </w:tcPr>
          <w:p w14:paraId="270B5959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796F62C7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12D5604" w14:textId="77777777" w:rsidR="000E0848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e-mail korisnika</w:t>
            </w:r>
          </w:p>
        </w:tc>
      </w:tr>
      <w:tr w:rsidR="000E0848" w:rsidRPr="00ED1F97" w14:paraId="4DEAE1A6" w14:textId="77777777" w:rsidTr="00AE02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D84843" w14:textId="77777777" w:rsidR="000E0848" w:rsidRPr="00ED1F97" w:rsidRDefault="00AE022D" w:rsidP="000E0848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PASSWORD</w:t>
            </w:r>
          </w:p>
        </w:tc>
        <w:tc>
          <w:tcPr>
            <w:tcW w:w="2394" w:type="dxa"/>
          </w:tcPr>
          <w:p w14:paraId="0A58FF26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1340FFE4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3FA59250" w14:textId="77777777" w:rsidR="000E0848" w:rsidRPr="00ED1F97" w:rsidRDefault="00AE022D" w:rsidP="000E08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Lozinka</w:t>
            </w:r>
          </w:p>
        </w:tc>
      </w:tr>
      <w:tr w:rsidR="00AE022D" w:rsidRPr="00ED1F97" w14:paraId="54F86BEC" w14:textId="77777777" w:rsidTr="00AE0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DF8E4C" w14:textId="77777777" w:rsidR="00AE022D" w:rsidRPr="00ED1F97" w:rsidRDefault="00AE022D" w:rsidP="000E0848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PARENT_</w:t>
            </w:r>
            <w:r w:rsidRPr="00ED1F97">
              <w:rPr>
                <w:rFonts w:eastAsia="Times New Roman" w:cs="Times New Roman"/>
                <w:bCs w:val="0"/>
                <w:lang w:val="hr-HR"/>
              </w:rPr>
              <w:t xml:space="preserve"> </w:t>
            </w:r>
            <w:r w:rsidRPr="00ED1F97">
              <w:rPr>
                <w:b w:val="0"/>
                <w:lang w:val="hr-HR"/>
              </w:rPr>
              <w:t>PASSWORD</w:t>
            </w:r>
          </w:p>
        </w:tc>
        <w:tc>
          <w:tcPr>
            <w:tcW w:w="2394" w:type="dxa"/>
          </w:tcPr>
          <w:p w14:paraId="0962D028" w14:textId="77777777" w:rsidR="00AE022D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2ED83A24" w14:textId="77777777" w:rsidR="00AE022D" w:rsidRPr="00ED1F97" w:rsidRDefault="00AE022D" w:rsidP="000E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383B45FA" w14:textId="77777777" w:rsidR="00AE022D" w:rsidRPr="00ED1F97" w:rsidRDefault="00AE022D" w:rsidP="00D71332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Lozinka koja definira  čitavu obitelji</w:t>
            </w:r>
          </w:p>
        </w:tc>
      </w:tr>
    </w:tbl>
    <w:p w14:paraId="1AB8AA97" w14:textId="5B17333F" w:rsidR="000E0848" w:rsidRDefault="00D71332" w:rsidP="00D71332">
      <w:pPr>
        <w:pStyle w:val="Opisslike"/>
        <w:rPr>
          <w:sz w:val="18"/>
          <w:szCs w:val="18"/>
        </w:rPr>
      </w:pPr>
      <w:r w:rsidRPr="00D71332">
        <w:rPr>
          <w:sz w:val="18"/>
          <w:szCs w:val="18"/>
        </w:rPr>
        <w:t xml:space="preserve">Tablica </w:t>
      </w:r>
      <w:r w:rsidR="005F6D18">
        <w:rPr>
          <w:sz w:val="18"/>
          <w:szCs w:val="18"/>
        </w:rPr>
        <w:t>5.</w:t>
      </w:r>
      <w:r>
        <w:rPr>
          <w:sz w:val="18"/>
          <w:szCs w:val="18"/>
        </w:rPr>
        <w:t>1</w:t>
      </w:r>
      <w:r w:rsidRPr="00D71332">
        <w:rPr>
          <w:sz w:val="18"/>
          <w:szCs w:val="18"/>
        </w:rPr>
        <w:t xml:space="preserve"> Tablica korisnika</w:t>
      </w:r>
    </w:p>
    <w:p w14:paraId="2415D373" w14:textId="77777777" w:rsidR="00DB1853" w:rsidRPr="00DB1853" w:rsidRDefault="00DB1853" w:rsidP="00DB1853"/>
    <w:p w14:paraId="397517AE" w14:textId="77777777" w:rsidR="00C32EA8" w:rsidRPr="00ED1F97" w:rsidRDefault="00C32EA8" w:rsidP="000E0848">
      <w:pPr>
        <w:rPr>
          <w:lang w:val="hr-HR"/>
        </w:rPr>
      </w:pPr>
    </w:p>
    <w:p w14:paraId="5C1A4A39" w14:textId="77777777" w:rsidR="00C32EA8" w:rsidRPr="00ED1F97" w:rsidRDefault="00C32EA8" w:rsidP="000E0848">
      <w:pPr>
        <w:rPr>
          <w:b/>
          <w:lang w:val="hr-HR"/>
        </w:rPr>
      </w:pPr>
      <w:r w:rsidRPr="00ED1F97">
        <w:rPr>
          <w:b/>
          <w:lang w:val="hr-HR"/>
        </w:rPr>
        <w:t>TASKS</w:t>
      </w:r>
    </w:p>
    <w:p w14:paraId="779E48A4" w14:textId="77777777" w:rsidR="00C32EA8" w:rsidRPr="00ED1F97" w:rsidRDefault="00C32EA8" w:rsidP="000E0848">
      <w:pPr>
        <w:rPr>
          <w:lang w:val="hr-HR"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455"/>
        <w:gridCol w:w="2312"/>
        <w:gridCol w:w="1906"/>
        <w:gridCol w:w="2667"/>
      </w:tblGrid>
      <w:tr w:rsidR="00C32EA8" w:rsidRPr="00ED1F97" w14:paraId="47A20666" w14:textId="77777777" w:rsidTr="006B5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E55B6EA" w14:textId="77777777" w:rsidR="00C32EA8" w:rsidRPr="00ED1F97" w:rsidRDefault="00C32EA8" w:rsidP="00C32EA8">
            <w:pPr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0956E1E3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652481C0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44929D1C" w14:textId="77777777" w:rsidR="00C32EA8" w:rsidRPr="00ED1F97" w:rsidRDefault="00C32EA8" w:rsidP="00C32E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KRATKI OPIS</w:t>
            </w:r>
          </w:p>
        </w:tc>
      </w:tr>
      <w:tr w:rsidR="00C32EA8" w:rsidRPr="00ED1F97" w14:paraId="1AFF85E6" w14:textId="77777777" w:rsidTr="006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DDC5EFB" w14:textId="77777777" w:rsidR="00C32EA8" w:rsidRPr="00ED1F97" w:rsidRDefault="00C32EA8" w:rsidP="00C32EA8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7A349A8C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INT(10)</w:t>
            </w:r>
          </w:p>
        </w:tc>
        <w:tc>
          <w:tcPr>
            <w:tcW w:w="1983" w:type="dxa"/>
          </w:tcPr>
          <w:p w14:paraId="4F19E51E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2F779E45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zadatka</w:t>
            </w:r>
          </w:p>
        </w:tc>
      </w:tr>
      <w:tr w:rsidR="00C32EA8" w:rsidRPr="00ED1F97" w14:paraId="55CFB606" w14:textId="77777777" w:rsidTr="006B5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C0914F" w14:textId="77777777" w:rsidR="00C32EA8" w:rsidRPr="00ED1F97" w:rsidRDefault="00C32EA8" w:rsidP="00C32EA8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USER_ID</w:t>
            </w:r>
          </w:p>
        </w:tc>
        <w:tc>
          <w:tcPr>
            <w:tcW w:w="2394" w:type="dxa"/>
          </w:tcPr>
          <w:p w14:paraId="11936BD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5F9D501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3116E158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korisnika</w:t>
            </w:r>
          </w:p>
        </w:tc>
      </w:tr>
      <w:tr w:rsidR="00C65571" w:rsidRPr="00ED1F97" w14:paraId="26BC7D4D" w14:textId="77777777" w:rsidTr="006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6ADE81B" w14:textId="4F86CF3F" w:rsidR="00C65571" w:rsidRPr="00ED1F97" w:rsidRDefault="00C65571" w:rsidP="00C32EA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CHILD_ID</w:t>
            </w:r>
          </w:p>
        </w:tc>
        <w:tc>
          <w:tcPr>
            <w:tcW w:w="2394" w:type="dxa"/>
          </w:tcPr>
          <w:p w14:paraId="18AE3298" w14:textId="27EAEE1D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6DD7C270" w14:textId="6C66C341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094B3EFF" w14:textId="748D85DC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Id djeteta kojem je zadatak namijenjen</w:t>
            </w:r>
          </w:p>
        </w:tc>
      </w:tr>
      <w:tr w:rsidR="00C32EA8" w:rsidRPr="00ED1F97" w14:paraId="3AEE7B99" w14:textId="77777777" w:rsidTr="006B5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C86E1D8" w14:textId="77777777" w:rsidR="00C32EA8" w:rsidRPr="00ED1F97" w:rsidRDefault="00C32EA8" w:rsidP="00C32EA8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NAME</w:t>
            </w:r>
          </w:p>
        </w:tc>
        <w:tc>
          <w:tcPr>
            <w:tcW w:w="2394" w:type="dxa"/>
          </w:tcPr>
          <w:p w14:paraId="7D92D0E4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0464A83A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2496740A" w14:textId="2D3EB0F6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Na</w:t>
            </w:r>
            <w:r w:rsidR="00BA0759">
              <w:rPr>
                <w:lang w:val="hr-HR"/>
              </w:rPr>
              <w:t>slov</w:t>
            </w:r>
            <w:r w:rsidRPr="00ED1F97">
              <w:rPr>
                <w:lang w:val="hr-HR"/>
              </w:rPr>
              <w:t xml:space="preserve"> zadatka</w:t>
            </w:r>
          </w:p>
        </w:tc>
      </w:tr>
      <w:tr w:rsidR="00C32EA8" w:rsidRPr="00ED1F97" w14:paraId="7F8C715C" w14:textId="77777777" w:rsidTr="006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A087FDC" w14:textId="77777777" w:rsidR="00C32EA8" w:rsidRPr="00ED1F97" w:rsidRDefault="00C32EA8" w:rsidP="00C32EA8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DESCRIPTION</w:t>
            </w:r>
          </w:p>
        </w:tc>
        <w:tc>
          <w:tcPr>
            <w:tcW w:w="2394" w:type="dxa"/>
          </w:tcPr>
          <w:p w14:paraId="631E0E9C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TEXT</w:t>
            </w:r>
          </w:p>
        </w:tc>
        <w:tc>
          <w:tcPr>
            <w:tcW w:w="1983" w:type="dxa"/>
          </w:tcPr>
          <w:p w14:paraId="132361E6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F6F6542" w14:textId="77777777" w:rsidR="00C32EA8" w:rsidRPr="00ED1F97" w:rsidRDefault="00C32EA8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Opis zadatka</w:t>
            </w:r>
          </w:p>
        </w:tc>
      </w:tr>
      <w:tr w:rsidR="00C32EA8" w:rsidRPr="00ED1F97" w14:paraId="1462EB51" w14:textId="77777777" w:rsidTr="006B5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9E5D533" w14:textId="77777777" w:rsidR="00C32EA8" w:rsidRPr="00ED1F97" w:rsidRDefault="00C32EA8" w:rsidP="00C32EA8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lastRenderedPageBreak/>
              <w:t>DUE_DATE</w:t>
            </w:r>
          </w:p>
        </w:tc>
        <w:tc>
          <w:tcPr>
            <w:tcW w:w="2394" w:type="dxa"/>
          </w:tcPr>
          <w:p w14:paraId="1130EC42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DATE</w:t>
            </w:r>
          </w:p>
        </w:tc>
        <w:tc>
          <w:tcPr>
            <w:tcW w:w="1983" w:type="dxa"/>
          </w:tcPr>
          <w:p w14:paraId="1CE45494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E8D78DE" w14:textId="77777777" w:rsidR="00C32EA8" w:rsidRPr="00ED1F97" w:rsidRDefault="00C32EA8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Rok izvršenja zadatka</w:t>
            </w:r>
          </w:p>
        </w:tc>
      </w:tr>
      <w:tr w:rsidR="00EF4AA1" w:rsidRPr="00ED1F97" w14:paraId="06E9A6A5" w14:textId="77777777" w:rsidTr="006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D1EFD2C" w14:textId="5EFEA63F" w:rsidR="00EF4AA1" w:rsidRPr="00ED1F97" w:rsidRDefault="00EF4AA1" w:rsidP="00C32EA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PERIODIC_NONPERIODIC</w:t>
            </w:r>
          </w:p>
        </w:tc>
        <w:tc>
          <w:tcPr>
            <w:tcW w:w="2394" w:type="dxa"/>
          </w:tcPr>
          <w:p w14:paraId="68E34DDC" w14:textId="5A591316" w:rsidR="00EF4AA1" w:rsidRPr="00ED1F97" w:rsidRDefault="00EF4AA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TINYINT(1)</w:t>
            </w:r>
          </w:p>
        </w:tc>
        <w:tc>
          <w:tcPr>
            <w:tcW w:w="1983" w:type="dxa"/>
          </w:tcPr>
          <w:p w14:paraId="732ED8B2" w14:textId="0857B197" w:rsidR="00EF4AA1" w:rsidRPr="00ED1F97" w:rsidRDefault="00EF4AA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673C1474" w14:textId="5998175F" w:rsidR="00EF4AA1" w:rsidRPr="00ED1F97" w:rsidRDefault="00EF4AA1" w:rsidP="00EF4AA1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Oznaka za periodičan, odnosno neperiodičan zadatak</w:t>
            </w:r>
          </w:p>
        </w:tc>
      </w:tr>
      <w:tr w:rsidR="00EF4AA1" w:rsidRPr="00ED1F97" w14:paraId="56F55868" w14:textId="77777777" w:rsidTr="006B50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33CDA68" w14:textId="1C55CCF5" w:rsidR="00EF4AA1" w:rsidRDefault="00EF4AA1" w:rsidP="00C32EA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PICTURE</w:t>
            </w:r>
          </w:p>
        </w:tc>
        <w:tc>
          <w:tcPr>
            <w:tcW w:w="2394" w:type="dxa"/>
          </w:tcPr>
          <w:p w14:paraId="40938EAA" w14:textId="34296597" w:rsidR="00EF4AA1" w:rsidRDefault="00EF4AA1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VARCHAR(225)</w:t>
            </w:r>
          </w:p>
        </w:tc>
        <w:tc>
          <w:tcPr>
            <w:tcW w:w="1983" w:type="dxa"/>
          </w:tcPr>
          <w:p w14:paraId="77D4E326" w14:textId="46B2729F" w:rsidR="00EF4AA1" w:rsidRDefault="00EF4AA1" w:rsidP="00C32EA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3D1B2F60" w14:textId="40812C1B" w:rsidR="00EF4AA1" w:rsidRDefault="00EF4AA1" w:rsidP="00EF4AA1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Priložena slika kao dokaz o izvršenom zadatku</w:t>
            </w:r>
          </w:p>
        </w:tc>
      </w:tr>
      <w:tr w:rsidR="00C65571" w:rsidRPr="00ED1F97" w14:paraId="698E70B5" w14:textId="77777777" w:rsidTr="006B5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2E5CC229" w14:textId="6C790C00" w:rsidR="00C65571" w:rsidRPr="00ED1F97" w:rsidRDefault="00C65571" w:rsidP="00C32EA8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FINISHED_AT</w:t>
            </w:r>
          </w:p>
        </w:tc>
        <w:tc>
          <w:tcPr>
            <w:tcW w:w="2394" w:type="dxa"/>
          </w:tcPr>
          <w:p w14:paraId="37915EA9" w14:textId="082C1750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TIMESTAMP</w:t>
            </w:r>
          </w:p>
        </w:tc>
        <w:tc>
          <w:tcPr>
            <w:tcW w:w="1983" w:type="dxa"/>
          </w:tcPr>
          <w:p w14:paraId="5EE942F9" w14:textId="22786015" w:rsidR="00C65571" w:rsidRPr="00ED1F97" w:rsidRDefault="00C65571" w:rsidP="00C32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35BB3289" w14:textId="004D75C4" w:rsidR="00C65571" w:rsidRPr="00ED1F97" w:rsidRDefault="00C65571" w:rsidP="005F6D18">
            <w:pPr>
              <w:keepNext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Datum kada je zadatak izvršen</w:t>
            </w:r>
          </w:p>
        </w:tc>
      </w:tr>
    </w:tbl>
    <w:p w14:paraId="1DD38FFE" w14:textId="7E94A22D" w:rsidR="00E564EF" w:rsidRDefault="005F6D18" w:rsidP="005F6D18">
      <w:pPr>
        <w:pStyle w:val="Opisslike"/>
        <w:rPr>
          <w:sz w:val="18"/>
          <w:szCs w:val="18"/>
        </w:rPr>
      </w:pPr>
      <w:r w:rsidRPr="005F6D18">
        <w:rPr>
          <w:sz w:val="18"/>
          <w:szCs w:val="18"/>
        </w:rPr>
        <w:t>Tablica 5.2 Tablica zadataka</w:t>
      </w:r>
    </w:p>
    <w:p w14:paraId="271E93C2" w14:textId="77777777" w:rsidR="00DB1853" w:rsidRPr="00DB1853" w:rsidRDefault="00DB1853" w:rsidP="00DB1853"/>
    <w:p w14:paraId="3D7D1972" w14:textId="77777777" w:rsidR="00450F7A" w:rsidRPr="00450F7A" w:rsidRDefault="00450F7A" w:rsidP="00450F7A"/>
    <w:p w14:paraId="003CBAF1" w14:textId="6F9B076A" w:rsidR="00510F30" w:rsidRPr="00ED1F97" w:rsidRDefault="00510F30" w:rsidP="00510F30">
      <w:pPr>
        <w:rPr>
          <w:b/>
          <w:lang w:val="hr-HR"/>
        </w:rPr>
      </w:pPr>
      <w:r>
        <w:rPr>
          <w:b/>
          <w:lang w:val="hr-HR"/>
        </w:rPr>
        <w:t>CHILD</w:t>
      </w:r>
      <w:r w:rsidR="00765AFE">
        <w:rPr>
          <w:b/>
          <w:lang w:val="hr-HR"/>
        </w:rPr>
        <w:t>REN</w:t>
      </w:r>
    </w:p>
    <w:p w14:paraId="0368B0E5" w14:textId="77777777" w:rsidR="00510F30" w:rsidRDefault="00510F30" w:rsidP="000E0848">
      <w:pPr>
        <w:rPr>
          <w:lang w:val="hr-HR"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36"/>
        <w:gridCol w:w="2346"/>
        <w:gridCol w:w="1938"/>
        <w:gridCol w:w="2720"/>
      </w:tblGrid>
      <w:tr w:rsidR="00510F30" w:rsidRPr="00ED1F97" w14:paraId="01BA49BA" w14:textId="77777777" w:rsidTr="0066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570227" w14:textId="77777777" w:rsidR="00510F30" w:rsidRPr="00ED1F97" w:rsidRDefault="00510F30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3EFA7E84" w14:textId="77777777" w:rsidR="00510F30" w:rsidRPr="00ED1F97" w:rsidRDefault="00510F30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2AD45A75" w14:textId="77777777" w:rsidR="00510F30" w:rsidRPr="00ED1F97" w:rsidRDefault="00510F30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2F9EFF70" w14:textId="77777777" w:rsidR="00510F30" w:rsidRPr="00ED1F97" w:rsidRDefault="00510F30" w:rsidP="006656CB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510F30" w:rsidRPr="00ED1F97" w14:paraId="5F6F162E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2AB1679" w14:textId="77777777" w:rsidR="00510F30" w:rsidRPr="00ED1F97" w:rsidRDefault="00510F30" w:rsidP="006656CB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5889F8C0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4018B198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0E61F7E0" w14:textId="77777777" w:rsidR="00510F30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Oznaka za dijete</w:t>
            </w:r>
          </w:p>
        </w:tc>
      </w:tr>
      <w:tr w:rsidR="004C1421" w:rsidRPr="00ED1F97" w14:paraId="4238CBF2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3B2B954" w14:textId="77777777" w:rsidR="004C1421" w:rsidRPr="00ED1F97" w:rsidRDefault="004C1421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USER_ID</w:t>
            </w:r>
          </w:p>
        </w:tc>
        <w:tc>
          <w:tcPr>
            <w:tcW w:w="2394" w:type="dxa"/>
          </w:tcPr>
          <w:p w14:paraId="3A7CA475" w14:textId="77777777" w:rsidR="004C1421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5ABDE748" w14:textId="77777777" w:rsidR="004C1421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25E99A3" w14:textId="77777777" w:rsidR="004C1421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korisnika</w:t>
            </w:r>
          </w:p>
        </w:tc>
      </w:tr>
      <w:tr w:rsidR="00510F30" w:rsidRPr="00ED1F97" w14:paraId="3F3BC515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7F4D291" w14:textId="77777777" w:rsidR="00510F30" w:rsidRPr="00ED1F97" w:rsidRDefault="00510F30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FIRST_</w:t>
            </w:r>
            <w:r w:rsidRPr="00ED1F97">
              <w:rPr>
                <w:b w:val="0"/>
                <w:lang w:val="hr-HR"/>
              </w:rPr>
              <w:t>NAME</w:t>
            </w:r>
          </w:p>
        </w:tc>
        <w:tc>
          <w:tcPr>
            <w:tcW w:w="2394" w:type="dxa"/>
          </w:tcPr>
          <w:p w14:paraId="263EBB60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FA71C47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8F4B7CB" w14:textId="77777777" w:rsidR="00510F30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</w:t>
            </w:r>
            <w:r w:rsidR="00510F30" w:rsidRPr="00ED1F97">
              <w:rPr>
                <w:lang w:val="hr-HR"/>
              </w:rPr>
              <w:t>me</w:t>
            </w:r>
            <w:r>
              <w:rPr>
                <w:lang w:val="hr-HR"/>
              </w:rPr>
              <w:t xml:space="preserve"> djeteta</w:t>
            </w:r>
          </w:p>
        </w:tc>
      </w:tr>
      <w:tr w:rsidR="00510F30" w:rsidRPr="00ED1F97" w14:paraId="2B4D8027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73048467" w14:textId="77777777" w:rsidR="00510F30" w:rsidRPr="00ED1F97" w:rsidRDefault="004C1421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LAST_NAME</w:t>
            </w:r>
          </w:p>
        </w:tc>
        <w:tc>
          <w:tcPr>
            <w:tcW w:w="2394" w:type="dxa"/>
          </w:tcPr>
          <w:p w14:paraId="0F585217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A51FAC5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60E3D2B" w14:textId="77777777" w:rsidR="00510F30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Prezime djeteta</w:t>
            </w:r>
          </w:p>
        </w:tc>
      </w:tr>
      <w:tr w:rsidR="00510F30" w:rsidRPr="00ED1F97" w14:paraId="121C33A8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73A105D" w14:textId="77777777" w:rsidR="00510F30" w:rsidRPr="00ED1F97" w:rsidRDefault="004C1421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AGE</w:t>
            </w:r>
          </w:p>
        </w:tc>
        <w:tc>
          <w:tcPr>
            <w:tcW w:w="2394" w:type="dxa"/>
          </w:tcPr>
          <w:p w14:paraId="6992A277" w14:textId="77777777" w:rsidR="00510F30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INT(11</w:t>
            </w:r>
            <w:r w:rsidR="00510F30" w:rsidRPr="00ED1F97">
              <w:rPr>
                <w:lang w:val="hr-HR"/>
              </w:rPr>
              <w:t>)</w:t>
            </w:r>
          </w:p>
        </w:tc>
        <w:tc>
          <w:tcPr>
            <w:tcW w:w="1983" w:type="dxa"/>
          </w:tcPr>
          <w:p w14:paraId="396F918A" w14:textId="77777777" w:rsidR="00510F30" w:rsidRPr="00ED1F97" w:rsidRDefault="00510F30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082F1A9A" w14:textId="77777777" w:rsidR="00510F30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Broj godina djeteta</w:t>
            </w:r>
          </w:p>
        </w:tc>
      </w:tr>
      <w:tr w:rsidR="00510F30" w:rsidRPr="00ED1F97" w14:paraId="084E4E32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EF65FDD" w14:textId="77777777" w:rsidR="00510F30" w:rsidRPr="00ED1F97" w:rsidRDefault="004C1421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EDUCATION</w:t>
            </w:r>
          </w:p>
        </w:tc>
        <w:tc>
          <w:tcPr>
            <w:tcW w:w="2394" w:type="dxa"/>
          </w:tcPr>
          <w:p w14:paraId="2CC88517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23A69B19" w14:textId="77777777" w:rsidR="00510F30" w:rsidRPr="00ED1F97" w:rsidRDefault="00510F30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998DC75" w14:textId="77777777" w:rsidR="00510F30" w:rsidRPr="00ED1F97" w:rsidRDefault="004C1421" w:rsidP="005F6D18">
            <w:pPr>
              <w:keepNext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Kratki opis trenutnog statusa obrazovanja djeteta.</w:t>
            </w:r>
          </w:p>
        </w:tc>
      </w:tr>
    </w:tbl>
    <w:p w14:paraId="3F1A97E6" w14:textId="1E99CDCF" w:rsidR="00510F30" w:rsidRPr="005F6D18" w:rsidRDefault="005F6D18" w:rsidP="005F6D18">
      <w:pPr>
        <w:pStyle w:val="Opisslike"/>
        <w:rPr>
          <w:sz w:val="18"/>
          <w:szCs w:val="18"/>
          <w:lang w:val="hr-HR"/>
        </w:rPr>
      </w:pPr>
      <w:r w:rsidRPr="005F6D18">
        <w:rPr>
          <w:sz w:val="18"/>
          <w:szCs w:val="18"/>
        </w:rPr>
        <w:t>Tablica 5.3 Tablica djece</w:t>
      </w:r>
    </w:p>
    <w:p w14:paraId="6F42E54E" w14:textId="4F20E8D3" w:rsidR="00BA1C47" w:rsidRDefault="00BA1C47" w:rsidP="000E0848">
      <w:pPr>
        <w:rPr>
          <w:lang w:val="hr-HR"/>
        </w:rPr>
      </w:pPr>
    </w:p>
    <w:p w14:paraId="3C90B388" w14:textId="164429D2" w:rsidR="00210E63" w:rsidRDefault="00210E63" w:rsidP="000E0848">
      <w:pPr>
        <w:rPr>
          <w:lang w:val="hr-HR"/>
        </w:rPr>
      </w:pPr>
    </w:p>
    <w:p w14:paraId="500526B8" w14:textId="70AB3AFB" w:rsidR="00210E63" w:rsidRDefault="00210E63" w:rsidP="000E0848">
      <w:pPr>
        <w:rPr>
          <w:lang w:val="hr-HR"/>
        </w:rPr>
      </w:pPr>
    </w:p>
    <w:p w14:paraId="74029CBA" w14:textId="23437AFE" w:rsidR="00210E63" w:rsidRDefault="00210E63" w:rsidP="000E0848">
      <w:pPr>
        <w:rPr>
          <w:lang w:val="hr-HR"/>
        </w:rPr>
      </w:pPr>
    </w:p>
    <w:p w14:paraId="6ED219A5" w14:textId="77777777" w:rsidR="00210E63" w:rsidRDefault="00210E63" w:rsidP="000E0848">
      <w:pPr>
        <w:rPr>
          <w:lang w:val="hr-HR"/>
        </w:rPr>
      </w:pPr>
    </w:p>
    <w:p w14:paraId="7A42342F" w14:textId="2C4B549A" w:rsidR="004C1421" w:rsidRPr="004C1421" w:rsidRDefault="0091226C" w:rsidP="000E0848">
      <w:pPr>
        <w:rPr>
          <w:b/>
          <w:lang w:val="hr-HR"/>
        </w:rPr>
      </w:pPr>
      <w:r>
        <w:rPr>
          <w:b/>
          <w:lang w:val="hr-HR"/>
        </w:rPr>
        <w:lastRenderedPageBreak/>
        <w:t>ITEMS</w:t>
      </w:r>
    </w:p>
    <w:p w14:paraId="58D8E2EA" w14:textId="77777777" w:rsidR="004C1421" w:rsidRDefault="004C1421" w:rsidP="000E0848">
      <w:pPr>
        <w:rPr>
          <w:lang w:val="hr-HR"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29"/>
        <w:gridCol w:w="2351"/>
        <w:gridCol w:w="1942"/>
        <w:gridCol w:w="2718"/>
      </w:tblGrid>
      <w:tr w:rsidR="004C1421" w:rsidRPr="00ED1F97" w14:paraId="7A842CE8" w14:textId="77777777" w:rsidTr="00665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385FDF5" w14:textId="77777777" w:rsidR="004C1421" w:rsidRPr="00ED1F97" w:rsidRDefault="004C1421" w:rsidP="006656CB">
            <w:pPr>
              <w:rPr>
                <w:lang w:val="hr-HR"/>
              </w:rPr>
            </w:pPr>
            <w:r w:rsidRPr="00ED1F97">
              <w:rPr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166C5668" w14:textId="77777777" w:rsidR="004C1421" w:rsidRPr="00ED1F97" w:rsidRDefault="004C1421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553B8250" w14:textId="77777777" w:rsidR="004C1421" w:rsidRPr="00ED1F97" w:rsidRDefault="004C1421" w:rsidP="006656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6703092F" w14:textId="77777777" w:rsidR="004C1421" w:rsidRPr="00ED1F97" w:rsidRDefault="004C1421" w:rsidP="006656CB">
            <w:pPr>
              <w:ind w:left="-378" w:firstLine="37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KRATKI OPIS</w:t>
            </w:r>
          </w:p>
        </w:tc>
      </w:tr>
      <w:tr w:rsidR="004C1421" w:rsidRPr="00ED1F97" w14:paraId="161DAF4E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BBBC282" w14:textId="77777777" w:rsidR="004C1421" w:rsidRPr="00ED1F97" w:rsidRDefault="004C1421" w:rsidP="006656CB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2D21C361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03512507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B062747" w14:textId="2D5220D5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Oznaka za</w:t>
            </w:r>
            <w:r w:rsidR="007D7E11">
              <w:rPr>
                <w:lang w:val="hr-HR"/>
              </w:rPr>
              <w:t xml:space="preserve"> namirnicu</w:t>
            </w:r>
          </w:p>
        </w:tc>
      </w:tr>
      <w:tr w:rsidR="00AC5F89" w:rsidRPr="00ED1F97" w14:paraId="7D3393EF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BDB0C05" w14:textId="77777777" w:rsidR="00AC5F89" w:rsidRPr="00ED1F97" w:rsidRDefault="00AC5F89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USER_ID</w:t>
            </w:r>
          </w:p>
        </w:tc>
        <w:tc>
          <w:tcPr>
            <w:tcW w:w="2394" w:type="dxa"/>
          </w:tcPr>
          <w:p w14:paraId="6D68D6A2" w14:textId="77777777" w:rsidR="00AC5F89" w:rsidRPr="00ED1F97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69FEF53E" w14:textId="77777777" w:rsidR="00AC5F89" w:rsidRPr="00ED1F97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513370B" w14:textId="77777777" w:rsidR="00AC5F89" w:rsidRDefault="00AC5F89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korisnika</w:t>
            </w:r>
          </w:p>
        </w:tc>
      </w:tr>
      <w:tr w:rsidR="004C1421" w:rsidRPr="00ED1F97" w14:paraId="360D61CC" w14:textId="77777777" w:rsidTr="006656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EBF2A3D" w14:textId="77777777" w:rsidR="004C1421" w:rsidRPr="00ED1F97" w:rsidRDefault="004C1421" w:rsidP="006656CB">
            <w:pPr>
              <w:rPr>
                <w:b w:val="0"/>
                <w:lang w:val="hr-HR"/>
              </w:rPr>
            </w:pPr>
            <w:r w:rsidRPr="00ED1F97">
              <w:rPr>
                <w:b w:val="0"/>
                <w:lang w:val="hr-HR"/>
              </w:rPr>
              <w:t>NAME</w:t>
            </w:r>
          </w:p>
        </w:tc>
        <w:tc>
          <w:tcPr>
            <w:tcW w:w="2394" w:type="dxa"/>
          </w:tcPr>
          <w:p w14:paraId="46C44E16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73F4795B" w14:textId="77777777" w:rsidR="004C1421" w:rsidRPr="00ED1F97" w:rsidRDefault="004C1421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04E09053" w14:textId="77777777" w:rsidR="004C1421" w:rsidRPr="00ED1F97" w:rsidRDefault="00AC5F89" w:rsidP="00665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Naziv namirnice</w:t>
            </w:r>
          </w:p>
        </w:tc>
      </w:tr>
      <w:tr w:rsidR="004C1421" w:rsidRPr="00ED1F97" w14:paraId="72160952" w14:textId="77777777" w:rsidTr="006656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3A6D97F1" w14:textId="77777777" w:rsidR="004C1421" w:rsidRPr="00ED1F97" w:rsidRDefault="004C1421" w:rsidP="006656CB">
            <w:pPr>
              <w:rPr>
                <w:b w:val="0"/>
                <w:lang w:val="hr-HR"/>
              </w:rPr>
            </w:pPr>
            <w:r>
              <w:rPr>
                <w:b w:val="0"/>
                <w:lang w:val="hr-HR"/>
              </w:rPr>
              <w:t>QUANTITY</w:t>
            </w:r>
          </w:p>
        </w:tc>
        <w:tc>
          <w:tcPr>
            <w:tcW w:w="2394" w:type="dxa"/>
          </w:tcPr>
          <w:p w14:paraId="196AC14F" w14:textId="77777777" w:rsidR="004C1421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2F86B57D" w14:textId="77777777" w:rsidR="004C1421" w:rsidRPr="00ED1F97" w:rsidRDefault="004C1421" w:rsidP="006656C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5DED4251" w14:textId="77777777" w:rsidR="004C1421" w:rsidRPr="00ED1F97" w:rsidRDefault="00AC5F89" w:rsidP="005F6D18">
            <w:pPr>
              <w:keepNext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Količina namirnice</w:t>
            </w:r>
          </w:p>
        </w:tc>
      </w:tr>
    </w:tbl>
    <w:p w14:paraId="3FC88049" w14:textId="0D2EB1B3" w:rsidR="00765AFE" w:rsidRDefault="005F6D18" w:rsidP="00C55D27">
      <w:pPr>
        <w:pStyle w:val="Opisslike"/>
      </w:pPr>
      <w:r>
        <w:t>Tablica 5.4 Tablica namirnica</w:t>
      </w:r>
    </w:p>
    <w:p w14:paraId="5363E316" w14:textId="77777777" w:rsidR="00210E63" w:rsidRPr="00210E63" w:rsidRDefault="00210E63" w:rsidP="00210E63"/>
    <w:p w14:paraId="213B34EF" w14:textId="6E681340" w:rsidR="00765AFE" w:rsidRPr="00765AFE" w:rsidRDefault="00765AFE" w:rsidP="000E0848">
      <w:pPr>
        <w:rPr>
          <w:b/>
          <w:bCs/>
          <w:lang w:val="hr-HR"/>
        </w:rPr>
      </w:pPr>
      <w:r w:rsidRPr="00765AFE">
        <w:rPr>
          <w:b/>
          <w:bCs/>
          <w:lang w:val="hr-HR"/>
        </w:rPr>
        <w:t>CALENDAR</w:t>
      </w:r>
    </w:p>
    <w:p w14:paraId="29B76354" w14:textId="7B6A68B3" w:rsidR="00765AFE" w:rsidRDefault="00765AFE" w:rsidP="000E0848">
      <w:pPr>
        <w:rPr>
          <w:lang w:val="hr-HR"/>
        </w:rPr>
      </w:pPr>
    </w:p>
    <w:tbl>
      <w:tblPr>
        <w:tblStyle w:val="Svijetlareetka-Isticanje3"/>
        <w:tblW w:w="0" w:type="auto"/>
        <w:tblLook w:val="04A0" w:firstRow="1" w:lastRow="0" w:firstColumn="1" w:lastColumn="0" w:noHBand="0" w:noVBand="1"/>
      </w:tblPr>
      <w:tblGrid>
        <w:gridCol w:w="2330"/>
        <w:gridCol w:w="2351"/>
        <w:gridCol w:w="1942"/>
        <w:gridCol w:w="2717"/>
      </w:tblGrid>
      <w:tr w:rsidR="00765AFE" w:rsidRPr="00ED1F97" w14:paraId="677A66B1" w14:textId="77777777" w:rsidTr="00D71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F86545A" w14:textId="77777777" w:rsidR="00765AFE" w:rsidRPr="00ED1F97" w:rsidRDefault="00765AFE" w:rsidP="00D71332">
            <w:pPr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NAZIV ATRIBUTA</w:t>
            </w:r>
          </w:p>
        </w:tc>
        <w:tc>
          <w:tcPr>
            <w:tcW w:w="2394" w:type="dxa"/>
          </w:tcPr>
          <w:p w14:paraId="0F5EFC08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TIP PODATKA</w:t>
            </w:r>
          </w:p>
        </w:tc>
        <w:tc>
          <w:tcPr>
            <w:tcW w:w="1983" w:type="dxa"/>
          </w:tcPr>
          <w:p w14:paraId="49F771C8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NULL/NOT NULL</w:t>
            </w:r>
          </w:p>
        </w:tc>
        <w:tc>
          <w:tcPr>
            <w:tcW w:w="2805" w:type="dxa"/>
          </w:tcPr>
          <w:p w14:paraId="34D4EC4F" w14:textId="77777777" w:rsidR="00765AFE" w:rsidRPr="00ED1F97" w:rsidRDefault="00765AFE" w:rsidP="00D713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lang w:val="hr-HR"/>
              </w:rPr>
            </w:pPr>
            <w:r w:rsidRPr="00ED1F97">
              <w:rPr>
                <w:rFonts w:eastAsia="Times New Roman" w:cs="Times New Roman"/>
                <w:lang w:val="hr-HR"/>
              </w:rPr>
              <w:t>KRATKI OPIS</w:t>
            </w:r>
          </w:p>
        </w:tc>
      </w:tr>
      <w:tr w:rsidR="00765AFE" w:rsidRPr="00ED1F97" w14:paraId="520B6622" w14:textId="77777777" w:rsidTr="00D7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5DC285E4" w14:textId="77777777" w:rsidR="00765AFE" w:rsidRPr="00ED1F97" w:rsidRDefault="00765AFE" w:rsidP="00D71332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ID</w:t>
            </w:r>
          </w:p>
        </w:tc>
        <w:tc>
          <w:tcPr>
            <w:tcW w:w="2394" w:type="dxa"/>
          </w:tcPr>
          <w:p w14:paraId="0A9763C2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INT(10)</w:t>
            </w:r>
          </w:p>
        </w:tc>
        <w:tc>
          <w:tcPr>
            <w:tcW w:w="1983" w:type="dxa"/>
          </w:tcPr>
          <w:p w14:paraId="6CDABA7A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1E30D295" w14:textId="5139ED06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 xml:space="preserve">Id </w:t>
            </w:r>
            <w:r w:rsidR="00BA0759">
              <w:rPr>
                <w:lang w:val="hr-HR"/>
              </w:rPr>
              <w:t>događaja</w:t>
            </w:r>
          </w:p>
        </w:tc>
      </w:tr>
      <w:tr w:rsidR="00765AFE" w:rsidRPr="00ED1F97" w14:paraId="7191F1DD" w14:textId="77777777" w:rsidTr="00D71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1A5A158C" w14:textId="77777777" w:rsidR="00765AFE" w:rsidRPr="00ED1F97" w:rsidRDefault="00765AFE" w:rsidP="00D71332">
            <w:pPr>
              <w:rPr>
                <w:rFonts w:eastAsia="Times New Roman" w:cs="Times New Roman"/>
                <w:b w:val="0"/>
                <w:lang w:val="hr-HR"/>
              </w:rPr>
            </w:pPr>
            <w:r w:rsidRPr="00ED1F97">
              <w:rPr>
                <w:rFonts w:eastAsia="Times New Roman" w:cs="Times New Roman"/>
                <w:b w:val="0"/>
                <w:lang w:val="hr-HR"/>
              </w:rPr>
              <w:t>USER_ID</w:t>
            </w:r>
          </w:p>
        </w:tc>
        <w:tc>
          <w:tcPr>
            <w:tcW w:w="2394" w:type="dxa"/>
          </w:tcPr>
          <w:p w14:paraId="0CF9649E" w14:textId="77777777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BIGINT(20)</w:t>
            </w:r>
          </w:p>
        </w:tc>
        <w:tc>
          <w:tcPr>
            <w:tcW w:w="1983" w:type="dxa"/>
          </w:tcPr>
          <w:p w14:paraId="5695C32F" w14:textId="77777777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4A6DCE58" w14:textId="77777777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Id korisnika</w:t>
            </w:r>
          </w:p>
        </w:tc>
      </w:tr>
      <w:tr w:rsidR="00765AFE" w:rsidRPr="00ED1F97" w14:paraId="7B07784B" w14:textId="77777777" w:rsidTr="00D7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06F89AB5" w14:textId="2E8753A3" w:rsidR="00765AFE" w:rsidRPr="00ED1F97" w:rsidRDefault="00BA0759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TITLE</w:t>
            </w:r>
          </w:p>
        </w:tc>
        <w:tc>
          <w:tcPr>
            <w:tcW w:w="2394" w:type="dxa"/>
          </w:tcPr>
          <w:p w14:paraId="0A53C921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VARCHAR(255)</w:t>
            </w:r>
          </w:p>
        </w:tc>
        <w:tc>
          <w:tcPr>
            <w:tcW w:w="1983" w:type="dxa"/>
          </w:tcPr>
          <w:p w14:paraId="4B57B361" w14:textId="77777777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NOT NULL</w:t>
            </w:r>
          </w:p>
        </w:tc>
        <w:tc>
          <w:tcPr>
            <w:tcW w:w="2805" w:type="dxa"/>
          </w:tcPr>
          <w:p w14:paraId="7E897982" w14:textId="4E04895B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Na</w:t>
            </w:r>
            <w:r w:rsidR="00BA0759">
              <w:rPr>
                <w:lang w:val="hr-HR"/>
              </w:rPr>
              <w:t>slov događaja</w:t>
            </w:r>
          </w:p>
        </w:tc>
      </w:tr>
      <w:tr w:rsidR="00765AFE" w:rsidRPr="00ED1F97" w14:paraId="47D19438" w14:textId="77777777" w:rsidTr="00D713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689ED00D" w14:textId="6B8EBE31" w:rsidR="00765AFE" w:rsidRPr="00ED1F97" w:rsidRDefault="00285D54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START</w:t>
            </w:r>
          </w:p>
        </w:tc>
        <w:tc>
          <w:tcPr>
            <w:tcW w:w="2394" w:type="dxa"/>
          </w:tcPr>
          <w:p w14:paraId="2FA077D6" w14:textId="65141AD6" w:rsidR="00765AFE" w:rsidRPr="00ED1F97" w:rsidRDefault="00285D54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DATETIME</w:t>
            </w:r>
          </w:p>
        </w:tc>
        <w:tc>
          <w:tcPr>
            <w:tcW w:w="1983" w:type="dxa"/>
          </w:tcPr>
          <w:p w14:paraId="3A2222E9" w14:textId="1C04095B" w:rsidR="00765AFE" w:rsidRPr="00ED1F97" w:rsidRDefault="00765AFE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4AA21A23" w14:textId="5A189451" w:rsidR="00765AFE" w:rsidRPr="00ED1F97" w:rsidRDefault="00285D54" w:rsidP="00D713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Datum odvijanja događaja</w:t>
            </w:r>
          </w:p>
        </w:tc>
      </w:tr>
      <w:tr w:rsidR="00765AFE" w:rsidRPr="00ED1F97" w14:paraId="72253965" w14:textId="77777777" w:rsidTr="00D713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</w:tcPr>
          <w:p w14:paraId="4E300A93" w14:textId="4E4D88ED" w:rsidR="00765AFE" w:rsidRPr="00ED1F97" w:rsidRDefault="00285D54" w:rsidP="00D71332">
            <w:pPr>
              <w:rPr>
                <w:rFonts w:eastAsia="Times New Roman" w:cs="Times New Roman"/>
                <w:b w:val="0"/>
                <w:lang w:val="hr-HR"/>
              </w:rPr>
            </w:pPr>
            <w:r>
              <w:rPr>
                <w:rFonts w:eastAsia="Times New Roman" w:cs="Times New Roman"/>
                <w:b w:val="0"/>
                <w:lang w:val="hr-HR"/>
              </w:rPr>
              <w:t>COLOR</w:t>
            </w:r>
          </w:p>
        </w:tc>
        <w:tc>
          <w:tcPr>
            <w:tcW w:w="2394" w:type="dxa"/>
          </w:tcPr>
          <w:p w14:paraId="24128843" w14:textId="335099FB" w:rsidR="00765AFE" w:rsidRPr="00ED1F97" w:rsidRDefault="00285D54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VARCHAR(7)</w:t>
            </w:r>
          </w:p>
        </w:tc>
        <w:tc>
          <w:tcPr>
            <w:tcW w:w="1983" w:type="dxa"/>
          </w:tcPr>
          <w:p w14:paraId="76024A87" w14:textId="05DD16AC" w:rsidR="00765AFE" w:rsidRPr="00ED1F97" w:rsidRDefault="00765AFE" w:rsidP="00D713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 w:rsidRPr="00ED1F97">
              <w:rPr>
                <w:lang w:val="hr-HR"/>
              </w:rPr>
              <w:t>NULL</w:t>
            </w:r>
          </w:p>
        </w:tc>
        <w:tc>
          <w:tcPr>
            <w:tcW w:w="2805" w:type="dxa"/>
          </w:tcPr>
          <w:p w14:paraId="50F2153A" w14:textId="18D52E93" w:rsidR="00765AFE" w:rsidRPr="00ED1F97" w:rsidRDefault="00285D54" w:rsidP="005F6D18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hr-HR"/>
              </w:rPr>
            </w:pPr>
            <w:r>
              <w:rPr>
                <w:lang w:val="hr-HR"/>
              </w:rPr>
              <w:t>Boja uz pojedini događaj za ljepše sučelje kalendara</w:t>
            </w:r>
          </w:p>
        </w:tc>
      </w:tr>
    </w:tbl>
    <w:p w14:paraId="3C3F9D67" w14:textId="028A924C" w:rsidR="00765AFE" w:rsidRDefault="005F6D18" w:rsidP="005F6D18">
      <w:pPr>
        <w:pStyle w:val="Opisslike"/>
        <w:rPr>
          <w:lang w:val="hr-HR"/>
        </w:rPr>
      </w:pPr>
      <w:r>
        <w:t>Tablica 5.5 Tablica događaja</w:t>
      </w:r>
    </w:p>
    <w:p w14:paraId="40A694FD" w14:textId="77777777" w:rsidR="00AC5F89" w:rsidRDefault="00AC5F89" w:rsidP="000E0848">
      <w:pPr>
        <w:rPr>
          <w:lang w:val="hr-HR"/>
        </w:rPr>
      </w:pPr>
    </w:p>
    <w:p w14:paraId="51AE90AA" w14:textId="77777777" w:rsidR="00AC5F89" w:rsidRPr="00ED1F97" w:rsidRDefault="00AC5F89" w:rsidP="000E0848">
      <w:pPr>
        <w:rPr>
          <w:lang w:val="hr-HR"/>
        </w:rPr>
      </w:pPr>
    </w:p>
    <w:sectPr w:rsidR="00AC5F89" w:rsidRPr="00ED1F97" w:rsidSect="00772CEF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1E8D9B" w14:textId="77777777" w:rsidR="00070EFA" w:rsidRDefault="00070EFA">
      <w:pPr>
        <w:spacing w:line="240" w:lineRule="auto"/>
      </w:pPr>
      <w:r>
        <w:separator/>
      </w:r>
    </w:p>
  </w:endnote>
  <w:endnote w:type="continuationSeparator" w:id="0">
    <w:p w14:paraId="46F3B6B6" w14:textId="77777777" w:rsidR="00070EFA" w:rsidRDefault="00070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3471F" w14:textId="77777777" w:rsidR="00C55D27" w:rsidRDefault="00C55D27">
    <w:pPr>
      <w:pStyle w:val="Podnoj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6E2C37D1" w14:textId="77777777" w:rsidR="00C55D27" w:rsidRDefault="00C55D27">
    <w:pPr>
      <w:pStyle w:val="Podnoj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5CEEA6" w14:textId="14121F1A" w:rsidR="00C55D27" w:rsidRPr="00F31CA6" w:rsidRDefault="00C55D27" w:rsidP="00545217">
    <w:pPr>
      <w:pStyle w:val="Podnoje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21</w:t>
    </w:r>
    <w:r w:rsidRPr="00F31CA6">
      <w:rPr>
        <w:rFonts w:ascii="Arial" w:hAnsi="Arial" w:cs="Arial"/>
        <w:noProof/>
      </w:rPr>
      <w:fldChar w:fldCharType="end"/>
    </w:r>
    <w:r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294FF55A" wp14:editId="658E02E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7240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7240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28D1BABE" id="Group 441" o:spid="_x0000_s1026" style="position:absolute;margin-left:0;margin-top:0;width:612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" stroked="f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1777A" w14:textId="77777777" w:rsidR="00C55D27" w:rsidRDefault="00C55D27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A67BC7" w14:textId="77777777" w:rsidR="00070EFA" w:rsidRDefault="00070EFA">
      <w:pPr>
        <w:spacing w:line="240" w:lineRule="auto"/>
      </w:pPr>
      <w:r>
        <w:separator/>
      </w:r>
    </w:p>
  </w:footnote>
  <w:footnote w:type="continuationSeparator" w:id="0">
    <w:p w14:paraId="6432926D" w14:textId="77777777" w:rsidR="00070EFA" w:rsidRDefault="00070E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E6A4" w14:textId="77777777" w:rsidR="00C55D27" w:rsidRDefault="00C55D27" w:rsidP="00545A77">
    <w:pPr>
      <w:pStyle w:val="Zaglavlje"/>
      <w:jc w:val="center"/>
    </w:pPr>
  </w:p>
  <w:tbl>
    <w:tblPr>
      <w:tblStyle w:val="Reetkatablic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C55D27" w14:paraId="6196573E" w14:textId="77777777" w:rsidTr="23A10D2A">
      <w:tc>
        <w:tcPr>
          <w:tcW w:w="3095" w:type="dxa"/>
        </w:tcPr>
        <w:p w14:paraId="03FF0D67" w14:textId="77777777" w:rsidR="00C55D27" w:rsidRDefault="00C55D27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1192EA31" wp14:editId="4C2F0615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6AB1EA94" w14:textId="77777777" w:rsidR="00C55D27" w:rsidRDefault="00C55D27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43093AE1" wp14:editId="5424AF1E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46811884" w14:textId="77777777" w:rsidR="00C55D27" w:rsidRDefault="00C55D27" w:rsidP="00545A77">
          <w:pPr>
            <w:pStyle w:val="Zaglavlje"/>
            <w:jc w:val="center"/>
          </w:pPr>
          <w:r>
            <w:rPr>
              <w:noProof/>
              <w:lang w:val="hr-HR" w:eastAsia="hr-HR"/>
            </w:rPr>
            <w:drawing>
              <wp:inline distT="0" distB="0" distL="0" distR="0" wp14:anchorId="1E5EE286" wp14:editId="3924F33D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F9DD6D0" w14:textId="77777777" w:rsidR="00C55D27" w:rsidRDefault="00C55D27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4546DBFA" w14:textId="77777777" w:rsidR="00C55D27" w:rsidRDefault="00C55D27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4A71EDAC" w14:textId="77777777" w:rsidR="00C55D27" w:rsidRPr="00FE1B72" w:rsidRDefault="00C55D27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55D27" w:rsidRPr="00F31CA6" w14:paraId="2FCCD1AC" w14:textId="77777777" w:rsidTr="00545A77">
      <w:tc>
        <w:tcPr>
          <w:tcW w:w="6379" w:type="dxa"/>
        </w:tcPr>
        <w:p w14:paraId="3999001E" w14:textId="77777777" w:rsidR="00C55D27" w:rsidRPr="00545A77" w:rsidRDefault="00C55D27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Family App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3DA64C60" w14:textId="77777777" w:rsidR="00C55D27" w:rsidRPr="00545A77" w:rsidRDefault="00C55D27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</w:t>
          </w:r>
          <w:r>
            <w:rPr>
              <w:rFonts w:ascii="Arial" w:hAnsi="Arial" w:cs="Arial"/>
              <w:i/>
            </w:rPr>
            <w:t>3</w:t>
          </w:r>
          <w:r w:rsidRPr="00545A77">
            <w:rPr>
              <w:rFonts w:ascii="Arial" w:hAnsi="Arial" w:cs="Arial"/>
              <w:i/>
            </w:rPr>
            <w:t>.0&gt;</w:t>
          </w:r>
        </w:p>
      </w:tc>
    </w:tr>
    <w:tr w:rsidR="00C55D27" w:rsidRPr="00F31CA6" w14:paraId="4B4BFC1D" w14:textId="77777777" w:rsidTr="00545A77">
      <w:tc>
        <w:tcPr>
          <w:tcW w:w="6379" w:type="dxa"/>
        </w:tcPr>
        <w:p w14:paraId="5F94824F" w14:textId="77777777" w:rsidR="00C55D27" w:rsidRPr="00545A77" w:rsidRDefault="00C55D27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5F57EDD5" w14:textId="77777777" w:rsidR="00C55D27" w:rsidRPr="00545A77" w:rsidRDefault="00C55D27" w:rsidP="00896A61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 xml:space="preserve">  Datum:  17.02.2021</w:t>
          </w:r>
        </w:p>
      </w:tc>
    </w:tr>
  </w:tbl>
  <w:p w14:paraId="3D13C86A" w14:textId="77777777" w:rsidR="00C55D27" w:rsidRPr="00F31CA6" w:rsidRDefault="00C55D27" w:rsidP="004469B1">
    <w:pPr>
      <w:pStyle w:val="Zaglavlje"/>
      <w:jc w:val="center"/>
      <w:rPr>
        <w:rFonts w:ascii="Arial" w:hAnsi="Arial" w:cs="Arial"/>
      </w:rPr>
    </w:pPr>
  </w:p>
  <w:p w14:paraId="3AFC6938" w14:textId="772369E6" w:rsidR="00C55D27" w:rsidRPr="00F31CA6" w:rsidRDefault="00C55D27" w:rsidP="00545217">
    <w:pPr>
      <w:pStyle w:val="Zaglavlje"/>
      <w:rPr>
        <w:rFonts w:ascii="Arial" w:hAnsi="Arial" w:cs="Arial"/>
      </w:rPr>
    </w:pPr>
    <w:r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59944CB7" wp14:editId="2C02813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2185"/>
              <wp:effectExtent l="0" t="0" r="0" b="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2185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172CB951" id="Group 468" o:spid="_x0000_s1026" style="position:absolute;margin-left:0;margin-top:0;width:610.4pt;height:76.55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8C7B7" w14:textId="77777777" w:rsidR="00C55D27" w:rsidRDefault="00C55D27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Grafikeoznak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CC3462"/>
    <w:multiLevelType w:val="hybridMultilevel"/>
    <w:tmpl w:val="048A637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F3B65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000D"/>
    <w:multiLevelType w:val="hybridMultilevel"/>
    <w:tmpl w:val="4C804D3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3E2A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C07FB3"/>
    <w:multiLevelType w:val="multilevel"/>
    <w:tmpl w:val="1ADA9F5C"/>
    <w:lvl w:ilvl="0">
      <w:start w:val="1"/>
      <w:numFmt w:val="upperLetter"/>
      <w:pStyle w:val="Popis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Nastavakpopisa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7" w15:restartNumberingAfterBreak="0">
    <w:nsid w:val="2275084A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8A1AB3"/>
    <w:multiLevelType w:val="hybridMultilevel"/>
    <w:tmpl w:val="1A50F4F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D94AEF"/>
    <w:multiLevelType w:val="hybridMultilevel"/>
    <w:tmpl w:val="03705C1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41359"/>
    <w:multiLevelType w:val="hybridMultilevel"/>
    <w:tmpl w:val="8D8466E8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70D2893"/>
    <w:multiLevelType w:val="hybridMultilevel"/>
    <w:tmpl w:val="80907E6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9C1A30"/>
    <w:multiLevelType w:val="hybridMultilevel"/>
    <w:tmpl w:val="952E890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B49C6"/>
    <w:multiLevelType w:val="hybridMultilevel"/>
    <w:tmpl w:val="CB8A1578"/>
    <w:lvl w:ilvl="0" w:tplc="7CC89A10">
      <w:start w:val="1"/>
      <w:numFmt w:val="decimal"/>
      <w:lvlText w:val="%1."/>
      <w:lvlJc w:val="left"/>
      <w:pPr>
        <w:ind w:left="720" w:hanging="360"/>
      </w:pPr>
    </w:lvl>
    <w:lvl w:ilvl="1" w:tplc="FEF46ECA">
      <w:start w:val="1"/>
      <w:numFmt w:val="lowerLetter"/>
      <w:lvlText w:val="%2."/>
      <w:lvlJc w:val="left"/>
      <w:pPr>
        <w:ind w:left="1440" w:hanging="360"/>
      </w:pPr>
    </w:lvl>
    <w:lvl w:ilvl="2" w:tplc="A98E54A0">
      <w:start w:val="1"/>
      <w:numFmt w:val="lowerRoman"/>
      <w:lvlText w:val="%3."/>
      <w:lvlJc w:val="right"/>
      <w:pPr>
        <w:ind w:left="2160" w:hanging="180"/>
      </w:pPr>
    </w:lvl>
    <w:lvl w:ilvl="3" w:tplc="072EEF26">
      <w:start w:val="1"/>
      <w:numFmt w:val="decimal"/>
      <w:lvlText w:val="%4."/>
      <w:lvlJc w:val="left"/>
      <w:pPr>
        <w:ind w:left="2880" w:hanging="360"/>
      </w:pPr>
    </w:lvl>
    <w:lvl w:ilvl="4" w:tplc="35404D12">
      <w:start w:val="1"/>
      <w:numFmt w:val="lowerLetter"/>
      <w:lvlText w:val="%5."/>
      <w:lvlJc w:val="left"/>
      <w:pPr>
        <w:ind w:left="3600" w:hanging="360"/>
      </w:pPr>
    </w:lvl>
    <w:lvl w:ilvl="5" w:tplc="3738DA46">
      <w:start w:val="1"/>
      <w:numFmt w:val="lowerRoman"/>
      <w:lvlText w:val="%6."/>
      <w:lvlJc w:val="right"/>
      <w:pPr>
        <w:ind w:left="4320" w:hanging="180"/>
      </w:pPr>
    </w:lvl>
    <w:lvl w:ilvl="6" w:tplc="63181408">
      <w:start w:val="1"/>
      <w:numFmt w:val="decimal"/>
      <w:lvlText w:val="%7."/>
      <w:lvlJc w:val="left"/>
      <w:pPr>
        <w:ind w:left="5040" w:hanging="360"/>
      </w:pPr>
    </w:lvl>
    <w:lvl w:ilvl="7" w:tplc="D5CA6338">
      <w:start w:val="1"/>
      <w:numFmt w:val="lowerLetter"/>
      <w:lvlText w:val="%8."/>
      <w:lvlJc w:val="left"/>
      <w:pPr>
        <w:ind w:left="5760" w:hanging="360"/>
      </w:pPr>
    </w:lvl>
    <w:lvl w:ilvl="8" w:tplc="B8AC1EA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763253"/>
    <w:multiLevelType w:val="hybridMultilevel"/>
    <w:tmpl w:val="9A48270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60F49"/>
    <w:multiLevelType w:val="hybridMultilevel"/>
    <w:tmpl w:val="27A8D7B0"/>
    <w:lvl w:ilvl="0" w:tplc="4F56F3D4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8F204734">
      <w:numFmt w:val="decimal"/>
      <w:lvlText w:val=""/>
      <w:lvlJc w:val="left"/>
    </w:lvl>
    <w:lvl w:ilvl="2" w:tplc="22101050">
      <w:numFmt w:val="decimal"/>
      <w:lvlText w:val=""/>
      <w:lvlJc w:val="left"/>
    </w:lvl>
    <w:lvl w:ilvl="3" w:tplc="1E4A621E">
      <w:numFmt w:val="decimal"/>
      <w:lvlText w:val=""/>
      <w:lvlJc w:val="left"/>
    </w:lvl>
    <w:lvl w:ilvl="4" w:tplc="B090063C">
      <w:numFmt w:val="decimal"/>
      <w:lvlText w:val=""/>
      <w:lvlJc w:val="left"/>
    </w:lvl>
    <w:lvl w:ilvl="5" w:tplc="9F7A7696">
      <w:numFmt w:val="decimal"/>
      <w:lvlText w:val=""/>
      <w:lvlJc w:val="left"/>
    </w:lvl>
    <w:lvl w:ilvl="6" w:tplc="DB0E57BE">
      <w:numFmt w:val="decimal"/>
      <w:lvlText w:val=""/>
      <w:lvlJc w:val="left"/>
    </w:lvl>
    <w:lvl w:ilvl="7" w:tplc="886E7FB8">
      <w:numFmt w:val="decimal"/>
      <w:lvlText w:val=""/>
      <w:lvlJc w:val="left"/>
    </w:lvl>
    <w:lvl w:ilvl="8" w:tplc="1354E960">
      <w:numFmt w:val="decimal"/>
      <w:lvlText w:val=""/>
      <w:lvlJc w:val="left"/>
    </w:lvl>
  </w:abstractNum>
  <w:abstractNum w:abstractNumId="16" w15:restartNumberingAfterBreak="0">
    <w:nsid w:val="43277617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E6441"/>
    <w:multiLevelType w:val="hybridMultilevel"/>
    <w:tmpl w:val="C1986FC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41072"/>
    <w:multiLevelType w:val="multilevel"/>
    <w:tmpl w:val="3D1A5C4E"/>
    <w:lvl w:ilvl="0">
      <w:start w:val="1"/>
      <w:numFmt w:val="decimal"/>
      <w:pStyle w:val="FZ1"/>
      <w:lvlText w:val="FZ-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53CC791C"/>
    <w:multiLevelType w:val="hybridMultilevel"/>
    <w:tmpl w:val="FD78A1A8"/>
    <w:lvl w:ilvl="0" w:tplc="348EB984">
      <w:start w:val="1"/>
      <w:numFmt w:val="bullet"/>
      <w:pStyle w:val="Grafikeoznak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1D340E"/>
    <w:multiLevelType w:val="hybridMultilevel"/>
    <w:tmpl w:val="267EF2A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33A39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47420B"/>
    <w:multiLevelType w:val="hybridMultilevel"/>
    <w:tmpl w:val="CCFC622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4" w15:restartNumberingAfterBreak="0">
    <w:nsid w:val="679931A7"/>
    <w:multiLevelType w:val="hybridMultilevel"/>
    <w:tmpl w:val="E990C98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33098"/>
    <w:multiLevelType w:val="hybridMultilevel"/>
    <w:tmpl w:val="3F38AE84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93C5FC0"/>
    <w:multiLevelType w:val="hybridMultilevel"/>
    <w:tmpl w:val="3E5E06E2"/>
    <w:lvl w:ilvl="0" w:tplc="041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4A4CB1"/>
    <w:multiLevelType w:val="multilevel"/>
    <w:tmpl w:val="D83E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297187"/>
    <w:multiLevelType w:val="hybridMultilevel"/>
    <w:tmpl w:val="1E6C9C6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3A2F35"/>
    <w:multiLevelType w:val="multilevel"/>
    <w:tmpl w:val="8B62B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6F559B3"/>
    <w:multiLevelType w:val="hybridMultilevel"/>
    <w:tmpl w:val="B18A724A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3"/>
  </w:num>
  <w:num w:numId="3">
    <w:abstractNumId w:val="19"/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8"/>
  </w:num>
  <w:num w:numId="8">
    <w:abstractNumId w:val="13"/>
  </w:num>
  <w:num w:numId="9">
    <w:abstractNumId w:val="26"/>
  </w:num>
  <w:num w:numId="10">
    <w:abstractNumId w:val="25"/>
  </w:num>
  <w:num w:numId="11">
    <w:abstractNumId w:val="10"/>
  </w:num>
  <w:num w:numId="12">
    <w:abstractNumId w:val="7"/>
  </w:num>
  <w:num w:numId="13">
    <w:abstractNumId w:val="9"/>
  </w:num>
  <w:num w:numId="14">
    <w:abstractNumId w:val="21"/>
  </w:num>
  <w:num w:numId="15">
    <w:abstractNumId w:val="24"/>
  </w:num>
  <w:num w:numId="16">
    <w:abstractNumId w:val="8"/>
  </w:num>
  <w:num w:numId="17">
    <w:abstractNumId w:val="16"/>
  </w:num>
  <w:num w:numId="18">
    <w:abstractNumId w:val="20"/>
  </w:num>
  <w:num w:numId="19">
    <w:abstractNumId w:val="2"/>
  </w:num>
  <w:num w:numId="20">
    <w:abstractNumId w:val="11"/>
  </w:num>
  <w:num w:numId="21">
    <w:abstractNumId w:val="5"/>
  </w:num>
  <w:num w:numId="22">
    <w:abstractNumId w:val="3"/>
  </w:num>
  <w:num w:numId="23">
    <w:abstractNumId w:val="22"/>
  </w:num>
  <w:num w:numId="24">
    <w:abstractNumId w:val="12"/>
  </w:num>
  <w:num w:numId="25">
    <w:abstractNumId w:val="14"/>
  </w:num>
  <w:num w:numId="26">
    <w:abstractNumId w:val="29"/>
  </w:num>
  <w:num w:numId="27">
    <w:abstractNumId w:val="27"/>
  </w:num>
  <w:num w:numId="28">
    <w:abstractNumId w:val="17"/>
  </w:num>
  <w:num w:numId="29">
    <w:abstractNumId w:val="4"/>
  </w:num>
  <w:num w:numId="30">
    <w:abstractNumId w:val="30"/>
  </w:num>
  <w:num w:numId="31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E0"/>
    <w:rsid w:val="00002D8B"/>
    <w:rsid w:val="00004059"/>
    <w:rsid w:val="000100ED"/>
    <w:rsid w:val="00016294"/>
    <w:rsid w:val="00016866"/>
    <w:rsid w:val="00017117"/>
    <w:rsid w:val="00021927"/>
    <w:rsid w:val="0002610F"/>
    <w:rsid w:val="00026158"/>
    <w:rsid w:val="00027650"/>
    <w:rsid w:val="000313DA"/>
    <w:rsid w:val="00043BDD"/>
    <w:rsid w:val="000475A3"/>
    <w:rsid w:val="000507AD"/>
    <w:rsid w:val="000555DE"/>
    <w:rsid w:val="000632BE"/>
    <w:rsid w:val="00070351"/>
    <w:rsid w:val="00070800"/>
    <w:rsid w:val="00070969"/>
    <w:rsid w:val="00070EFA"/>
    <w:rsid w:val="0007440D"/>
    <w:rsid w:val="000803A0"/>
    <w:rsid w:val="00082D4D"/>
    <w:rsid w:val="00092815"/>
    <w:rsid w:val="000950FE"/>
    <w:rsid w:val="000B2CD0"/>
    <w:rsid w:val="000B2FD6"/>
    <w:rsid w:val="000C27F2"/>
    <w:rsid w:val="000E0065"/>
    <w:rsid w:val="000E0848"/>
    <w:rsid w:val="000E1BEC"/>
    <w:rsid w:val="000E4710"/>
    <w:rsid w:val="000F0B60"/>
    <w:rsid w:val="000F33FF"/>
    <w:rsid w:val="000F38E0"/>
    <w:rsid w:val="00107DDF"/>
    <w:rsid w:val="00110D32"/>
    <w:rsid w:val="001115FC"/>
    <w:rsid w:val="00111B00"/>
    <w:rsid w:val="00113E78"/>
    <w:rsid w:val="001153FD"/>
    <w:rsid w:val="00123E86"/>
    <w:rsid w:val="0013773E"/>
    <w:rsid w:val="00146527"/>
    <w:rsid w:val="0015162F"/>
    <w:rsid w:val="001534F1"/>
    <w:rsid w:val="00156079"/>
    <w:rsid w:val="001603AD"/>
    <w:rsid w:val="00160CD1"/>
    <w:rsid w:val="00171E50"/>
    <w:rsid w:val="00172933"/>
    <w:rsid w:val="00181092"/>
    <w:rsid w:val="001902C5"/>
    <w:rsid w:val="00193A85"/>
    <w:rsid w:val="001A4A70"/>
    <w:rsid w:val="001A4DDE"/>
    <w:rsid w:val="001A7BBA"/>
    <w:rsid w:val="001B3FAC"/>
    <w:rsid w:val="001B560F"/>
    <w:rsid w:val="001B76BE"/>
    <w:rsid w:val="001B7811"/>
    <w:rsid w:val="001D1C41"/>
    <w:rsid w:val="001D399B"/>
    <w:rsid w:val="001E605B"/>
    <w:rsid w:val="001E6656"/>
    <w:rsid w:val="001F056B"/>
    <w:rsid w:val="001F14C5"/>
    <w:rsid w:val="001F3F87"/>
    <w:rsid w:val="001F41D6"/>
    <w:rsid w:val="001F61BD"/>
    <w:rsid w:val="001F7228"/>
    <w:rsid w:val="00200625"/>
    <w:rsid w:val="002023F9"/>
    <w:rsid w:val="00210CED"/>
    <w:rsid w:val="00210E63"/>
    <w:rsid w:val="002114B5"/>
    <w:rsid w:val="00211F49"/>
    <w:rsid w:val="00214D9B"/>
    <w:rsid w:val="002172F8"/>
    <w:rsid w:val="00220CC8"/>
    <w:rsid w:val="00226321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62A9F"/>
    <w:rsid w:val="002644DE"/>
    <w:rsid w:val="0026577B"/>
    <w:rsid w:val="00273595"/>
    <w:rsid w:val="00273987"/>
    <w:rsid w:val="00285D54"/>
    <w:rsid w:val="002860D1"/>
    <w:rsid w:val="00290860"/>
    <w:rsid w:val="00292A66"/>
    <w:rsid w:val="00295E5C"/>
    <w:rsid w:val="002A0CD1"/>
    <w:rsid w:val="002A64E3"/>
    <w:rsid w:val="002B2356"/>
    <w:rsid w:val="002B61E2"/>
    <w:rsid w:val="002B75CD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120F8"/>
    <w:rsid w:val="0031788B"/>
    <w:rsid w:val="00323336"/>
    <w:rsid w:val="00330A6A"/>
    <w:rsid w:val="00340458"/>
    <w:rsid w:val="00346EFA"/>
    <w:rsid w:val="003604D5"/>
    <w:rsid w:val="00370956"/>
    <w:rsid w:val="003710A2"/>
    <w:rsid w:val="00372A9D"/>
    <w:rsid w:val="00375480"/>
    <w:rsid w:val="00376B35"/>
    <w:rsid w:val="00383A66"/>
    <w:rsid w:val="00386618"/>
    <w:rsid w:val="00391221"/>
    <w:rsid w:val="00395BD2"/>
    <w:rsid w:val="003A3C06"/>
    <w:rsid w:val="003A4611"/>
    <w:rsid w:val="003B54C9"/>
    <w:rsid w:val="003B6ED3"/>
    <w:rsid w:val="003C0AEF"/>
    <w:rsid w:val="003C5B8F"/>
    <w:rsid w:val="003C6CFE"/>
    <w:rsid w:val="003C70D0"/>
    <w:rsid w:val="003D13E0"/>
    <w:rsid w:val="003E2A25"/>
    <w:rsid w:val="003E2BD3"/>
    <w:rsid w:val="003E640D"/>
    <w:rsid w:val="003F07ED"/>
    <w:rsid w:val="003F52C9"/>
    <w:rsid w:val="00402575"/>
    <w:rsid w:val="004027E4"/>
    <w:rsid w:val="00402CB1"/>
    <w:rsid w:val="004140EA"/>
    <w:rsid w:val="004163A1"/>
    <w:rsid w:val="00430D59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0F7A"/>
    <w:rsid w:val="00454FA9"/>
    <w:rsid w:val="00455E06"/>
    <w:rsid w:val="004562CD"/>
    <w:rsid w:val="004614F3"/>
    <w:rsid w:val="0046496D"/>
    <w:rsid w:val="00465FCE"/>
    <w:rsid w:val="004718E3"/>
    <w:rsid w:val="004738A5"/>
    <w:rsid w:val="004873F0"/>
    <w:rsid w:val="004909FA"/>
    <w:rsid w:val="00494852"/>
    <w:rsid w:val="0049783D"/>
    <w:rsid w:val="004A24B9"/>
    <w:rsid w:val="004A4785"/>
    <w:rsid w:val="004A6D5D"/>
    <w:rsid w:val="004A6EF1"/>
    <w:rsid w:val="004C07CD"/>
    <w:rsid w:val="004C1421"/>
    <w:rsid w:val="004D4D74"/>
    <w:rsid w:val="004E35A4"/>
    <w:rsid w:val="004E4BC2"/>
    <w:rsid w:val="004F136B"/>
    <w:rsid w:val="004F6C15"/>
    <w:rsid w:val="004F7589"/>
    <w:rsid w:val="00500CD8"/>
    <w:rsid w:val="00501DB7"/>
    <w:rsid w:val="00510F30"/>
    <w:rsid w:val="0051696D"/>
    <w:rsid w:val="00517A20"/>
    <w:rsid w:val="005270D2"/>
    <w:rsid w:val="00527DD4"/>
    <w:rsid w:val="00531E8F"/>
    <w:rsid w:val="00540671"/>
    <w:rsid w:val="0054418F"/>
    <w:rsid w:val="00545217"/>
    <w:rsid w:val="00545A77"/>
    <w:rsid w:val="005479AC"/>
    <w:rsid w:val="00551097"/>
    <w:rsid w:val="00553A1A"/>
    <w:rsid w:val="0055603F"/>
    <w:rsid w:val="005567D6"/>
    <w:rsid w:val="00561C4D"/>
    <w:rsid w:val="00572013"/>
    <w:rsid w:val="00573FB2"/>
    <w:rsid w:val="005743B9"/>
    <w:rsid w:val="005777F8"/>
    <w:rsid w:val="00577FBF"/>
    <w:rsid w:val="0058237A"/>
    <w:rsid w:val="0058521F"/>
    <w:rsid w:val="00592FA4"/>
    <w:rsid w:val="005933E9"/>
    <w:rsid w:val="00594980"/>
    <w:rsid w:val="00595B56"/>
    <w:rsid w:val="0059790D"/>
    <w:rsid w:val="005A2745"/>
    <w:rsid w:val="005A7634"/>
    <w:rsid w:val="005B1F97"/>
    <w:rsid w:val="005B7CE8"/>
    <w:rsid w:val="005C0B5A"/>
    <w:rsid w:val="005C109B"/>
    <w:rsid w:val="005C293D"/>
    <w:rsid w:val="005C6A12"/>
    <w:rsid w:val="005D0CE2"/>
    <w:rsid w:val="005D3388"/>
    <w:rsid w:val="005E045B"/>
    <w:rsid w:val="005E118B"/>
    <w:rsid w:val="005E236E"/>
    <w:rsid w:val="005E48D4"/>
    <w:rsid w:val="005E509D"/>
    <w:rsid w:val="005F6010"/>
    <w:rsid w:val="005F6637"/>
    <w:rsid w:val="005F6D18"/>
    <w:rsid w:val="0060648B"/>
    <w:rsid w:val="006075D4"/>
    <w:rsid w:val="00612439"/>
    <w:rsid w:val="00613624"/>
    <w:rsid w:val="006165C4"/>
    <w:rsid w:val="00616876"/>
    <w:rsid w:val="00621B31"/>
    <w:rsid w:val="00622C37"/>
    <w:rsid w:val="00635DA0"/>
    <w:rsid w:val="00637B0A"/>
    <w:rsid w:val="00640765"/>
    <w:rsid w:val="0064258C"/>
    <w:rsid w:val="00650068"/>
    <w:rsid w:val="00654DE2"/>
    <w:rsid w:val="00661DD0"/>
    <w:rsid w:val="00663D27"/>
    <w:rsid w:val="006656CB"/>
    <w:rsid w:val="00667839"/>
    <w:rsid w:val="006705B6"/>
    <w:rsid w:val="006733F7"/>
    <w:rsid w:val="006737D0"/>
    <w:rsid w:val="00683A49"/>
    <w:rsid w:val="00690126"/>
    <w:rsid w:val="00691E60"/>
    <w:rsid w:val="00693716"/>
    <w:rsid w:val="006A2B83"/>
    <w:rsid w:val="006A4FB9"/>
    <w:rsid w:val="006A723D"/>
    <w:rsid w:val="006B5043"/>
    <w:rsid w:val="006C146B"/>
    <w:rsid w:val="006C504E"/>
    <w:rsid w:val="006C53F0"/>
    <w:rsid w:val="006C5E4E"/>
    <w:rsid w:val="006C7D69"/>
    <w:rsid w:val="006F5E20"/>
    <w:rsid w:val="00701FCD"/>
    <w:rsid w:val="007047A9"/>
    <w:rsid w:val="0070564C"/>
    <w:rsid w:val="00706657"/>
    <w:rsid w:val="00714EED"/>
    <w:rsid w:val="00730A4C"/>
    <w:rsid w:val="00732310"/>
    <w:rsid w:val="0073240D"/>
    <w:rsid w:val="00735685"/>
    <w:rsid w:val="007367AA"/>
    <w:rsid w:val="0073793E"/>
    <w:rsid w:val="007424A8"/>
    <w:rsid w:val="007529BA"/>
    <w:rsid w:val="007555C5"/>
    <w:rsid w:val="00762D26"/>
    <w:rsid w:val="0076366F"/>
    <w:rsid w:val="00764EE0"/>
    <w:rsid w:val="00764F4A"/>
    <w:rsid w:val="00765AFE"/>
    <w:rsid w:val="00766923"/>
    <w:rsid w:val="00772CEF"/>
    <w:rsid w:val="007835AD"/>
    <w:rsid w:val="007956FE"/>
    <w:rsid w:val="007A6735"/>
    <w:rsid w:val="007A79D9"/>
    <w:rsid w:val="007B0A17"/>
    <w:rsid w:val="007B0FD2"/>
    <w:rsid w:val="007B1AFA"/>
    <w:rsid w:val="007B2884"/>
    <w:rsid w:val="007B6689"/>
    <w:rsid w:val="007C0F9D"/>
    <w:rsid w:val="007D7E11"/>
    <w:rsid w:val="007E4E3D"/>
    <w:rsid w:val="007E59A7"/>
    <w:rsid w:val="007E6413"/>
    <w:rsid w:val="007F0BE3"/>
    <w:rsid w:val="007F301D"/>
    <w:rsid w:val="007F5345"/>
    <w:rsid w:val="00817AA8"/>
    <w:rsid w:val="008219F0"/>
    <w:rsid w:val="008247F8"/>
    <w:rsid w:val="00825F4B"/>
    <w:rsid w:val="0083480B"/>
    <w:rsid w:val="00836DB8"/>
    <w:rsid w:val="008376E2"/>
    <w:rsid w:val="00837E76"/>
    <w:rsid w:val="00840A6B"/>
    <w:rsid w:val="00841220"/>
    <w:rsid w:val="008559C3"/>
    <w:rsid w:val="00856AD4"/>
    <w:rsid w:val="00864BD4"/>
    <w:rsid w:val="00871058"/>
    <w:rsid w:val="00872B89"/>
    <w:rsid w:val="00875793"/>
    <w:rsid w:val="0087587E"/>
    <w:rsid w:val="00875B81"/>
    <w:rsid w:val="008811E1"/>
    <w:rsid w:val="00887311"/>
    <w:rsid w:val="00891900"/>
    <w:rsid w:val="008950CC"/>
    <w:rsid w:val="008952DC"/>
    <w:rsid w:val="00895808"/>
    <w:rsid w:val="00896A61"/>
    <w:rsid w:val="00897CBA"/>
    <w:rsid w:val="008A1461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2BAE"/>
    <w:rsid w:val="008E3A24"/>
    <w:rsid w:val="008F1721"/>
    <w:rsid w:val="008F219B"/>
    <w:rsid w:val="00900C64"/>
    <w:rsid w:val="00906AE0"/>
    <w:rsid w:val="00907EF5"/>
    <w:rsid w:val="0091226C"/>
    <w:rsid w:val="00925030"/>
    <w:rsid w:val="00926247"/>
    <w:rsid w:val="00930B06"/>
    <w:rsid w:val="00932B5B"/>
    <w:rsid w:val="00933177"/>
    <w:rsid w:val="00935CAE"/>
    <w:rsid w:val="00937F81"/>
    <w:rsid w:val="009418B9"/>
    <w:rsid w:val="0094345C"/>
    <w:rsid w:val="00943719"/>
    <w:rsid w:val="009453EB"/>
    <w:rsid w:val="00951E86"/>
    <w:rsid w:val="009535D1"/>
    <w:rsid w:val="00960C76"/>
    <w:rsid w:val="00965027"/>
    <w:rsid w:val="00976057"/>
    <w:rsid w:val="009760C5"/>
    <w:rsid w:val="00980937"/>
    <w:rsid w:val="00983483"/>
    <w:rsid w:val="00990040"/>
    <w:rsid w:val="00993434"/>
    <w:rsid w:val="00997D5A"/>
    <w:rsid w:val="009A19A2"/>
    <w:rsid w:val="009A3132"/>
    <w:rsid w:val="009B1B98"/>
    <w:rsid w:val="009B3408"/>
    <w:rsid w:val="009B5312"/>
    <w:rsid w:val="009B60C4"/>
    <w:rsid w:val="009B7AFD"/>
    <w:rsid w:val="009C47B4"/>
    <w:rsid w:val="009D1ECB"/>
    <w:rsid w:val="009D2E6A"/>
    <w:rsid w:val="009D36A1"/>
    <w:rsid w:val="009D3B10"/>
    <w:rsid w:val="009D5E4F"/>
    <w:rsid w:val="009E0835"/>
    <w:rsid w:val="009E215B"/>
    <w:rsid w:val="009E54DD"/>
    <w:rsid w:val="009E72AB"/>
    <w:rsid w:val="009F1574"/>
    <w:rsid w:val="009F57D2"/>
    <w:rsid w:val="00A03F73"/>
    <w:rsid w:val="00A07AEE"/>
    <w:rsid w:val="00A12A30"/>
    <w:rsid w:val="00A12B2F"/>
    <w:rsid w:val="00A12E6F"/>
    <w:rsid w:val="00A13A5B"/>
    <w:rsid w:val="00A23D66"/>
    <w:rsid w:val="00A24E91"/>
    <w:rsid w:val="00A36697"/>
    <w:rsid w:val="00A53D5F"/>
    <w:rsid w:val="00A53EAD"/>
    <w:rsid w:val="00A57AFA"/>
    <w:rsid w:val="00A57C88"/>
    <w:rsid w:val="00A60A94"/>
    <w:rsid w:val="00A61C56"/>
    <w:rsid w:val="00A67284"/>
    <w:rsid w:val="00A706AB"/>
    <w:rsid w:val="00A71E6A"/>
    <w:rsid w:val="00A75DE1"/>
    <w:rsid w:val="00A76562"/>
    <w:rsid w:val="00A768E3"/>
    <w:rsid w:val="00A91E69"/>
    <w:rsid w:val="00AA196C"/>
    <w:rsid w:val="00AA3339"/>
    <w:rsid w:val="00AA4C3B"/>
    <w:rsid w:val="00AB0D27"/>
    <w:rsid w:val="00AB7892"/>
    <w:rsid w:val="00AB7EF2"/>
    <w:rsid w:val="00AC3394"/>
    <w:rsid w:val="00AC4D69"/>
    <w:rsid w:val="00AC5F89"/>
    <w:rsid w:val="00AD0BE3"/>
    <w:rsid w:val="00AD3927"/>
    <w:rsid w:val="00AE00CE"/>
    <w:rsid w:val="00AE022D"/>
    <w:rsid w:val="00AE1A07"/>
    <w:rsid w:val="00AF0457"/>
    <w:rsid w:val="00AF12D9"/>
    <w:rsid w:val="00AF6F77"/>
    <w:rsid w:val="00AF721B"/>
    <w:rsid w:val="00B1183C"/>
    <w:rsid w:val="00B12D69"/>
    <w:rsid w:val="00B13BBE"/>
    <w:rsid w:val="00B14BDC"/>
    <w:rsid w:val="00B2530F"/>
    <w:rsid w:val="00B2736A"/>
    <w:rsid w:val="00B33B10"/>
    <w:rsid w:val="00B33CA7"/>
    <w:rsid w:val="00B40BCC"/>
    <w:rsid w:val="00B507FB"/>
    <w:rsid w:val="00B55655"/>
    <w:rsid w:val="00B60505"/>
    <w:rsid w:val="00B67165"/>
    <w:rsid w:val="00B70280"/>
    <w:rsid w:val="00B719B6"/>
    <w:rsid w:val="00B81D73"/>
    <w:rsid w:val="00B85469"/>
    <w:rsid w:val="00B87681"/>
    <w:rsid w:val="00B92670"/>
    <w:rsid w:val="00B92C96"/>
    <w:rsid w:val="00BA0759"/>
    <w:rsid w:val="00BA1C47"/>
    <w:rsid w:val="00BA4E2E"/>
    <w:rsid w:val="00BA6532"/>
    <w:rsid w:val="00BA65B5"/>
    <w:rsid w:val="00BB0142"/>
    <w:rsid w:val="00BB014E"/>
    <w:rsid w:val="00BB06D7"/>
    <w:rsid w:val="00BB6D4C"/>
    <w:rsid w:val="00BC2F37"/>
    <w:rsid w:val="00BC45A1"/>
    <w:rsid w:val="00BC4E9C"/>
    <w:rsid w:val="00BD4559"/>
    <w:rsid w:val="00BD6600"/>
    <w:rsid w:val="00BD6AA5"/>
    <w:rsid w:val="00BE001C"/>
    <w:rsid w:val="00BE04C3"/>
    <w:rsid w:val="00BE05C9"/>
    <w:rsid w:val="00BE1ED7"/>
    <w:rsid w:val="00BE5B1B"/>
    <w:rsid w:val="00BF0A93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EA8"/>
    <w:rsid w:val="00C50A9F"/>
    <w:rsid w:val="00C55D27"/>
    <w:rsid w:val="00C64E06"/>
    <w:rsid w:val="00C65571"/>
    <w:rsid w:val="00C666C3"/>
    <w:rsid w:val="00C710ED"/>
    <w:rsid w:val="00C739F3"/>
    <w:rsid w:val="00C748D8"/>
    <w:rsid w:val="00C77986"/>
    <w:rsid w:val="00C85717"/>
    <w:rsid w:val="00C92300"/>
    <w:rsid w:val="00CA1491"/>
    <w:rsid w:val="00CB4206"/>
    <w:rsid w:val="00CB7DAA"/>
    <w:rsid w:val="00CC2A05"/>
    <w:rsid w:val="00CC3176"/>
    <w:rsid w:val="00CC3709"/>
    <w:rsid w:val="00CD61C5"/>
    <w:rsid w:val="00CE351F"/>
    <w:rsid w:val="00CE4C9D"/>
    <w:rsid w:val="00CE57A3"/>
    <w:rsid w:val="00CF6D17"/>
    <w:rsid w:val="00D00FE8"/>
    <w:rsid w:val="00D0339D"/>
    <w:rsid w:val="00D05455"/>
    <w:rsid w:val="00D072BB"/>
    <w:rsid w:val="00D1066C"/>
    <w:rsid w:val="00D118A0"/>
    <w:rsid w:val="00D13194"/>
    <w:rsid w:val="00D134F8"/>
    <w:rsid w:val="00D212DD"/>
    <w:rsid w:val="00D21F02"/>
    <w:rsid w:val="00D26152"/>
    <w:rsid w:val="00D32BA2"/>
    <w:rsid w:val="00D36E9E"/>
    <w:rsid w:val="00D4260A"/>
    <w:rsid w:val="00D561C7"/>
    <w:rsid w:val="00D65319"/>
    <w:rsid w:val="00D71332"/>
    <w:rsid w:val="00D74A67"/>
    <w:rsid w:val="00D84195"/>
    <w:rsid w:val="00D85950"/>
    <w:rsid w:val="00D92E83"/>
    <w:rsid w:val="00D940E2"/>
    <w:rsid w:val="00D973E5"/>
    <w:rsid w:val="00DB1853"/>
    <w:rsid w:val="00DB24A2"/>
    <w:rsid w:val="00DB567C"/>
    <w:rsid w:val="00DB623F"/>
    <w:rsid w:val="00DC4B8F"/>
    <w:rsid w:val="00DD3A77"/>
    <w:rsid w:val="00DE00EE"/>
    <w:rsid w:val="00DE0A53"/>
    <w:rsid w:val="00DE5DF5"/>
    <w:rsid w:val="00DE7C2A"/>
    <w:rsid w:val="00DE7EBC"/>
    <w:rsid w:val="00E05DB2"/>
    <w:rsid w:val="00E05F46"/>
    <w:rsid w:val="00E11462"/>
    <w:rsid w:val="00E1790F"/>
    <w:rsid w:val="00E210FC"/>
    <w:rsid w:val="00E327B8"/>
    <w:rsid w:val="00E34479"/>
    <w:rsid w:val="00E36CD3"/>
    <w:rsid w:val="00E45BB3"/>
    <w:rsid w:val="00E540C2"/>
    <w:rsid w:val="00E547B7"/>
    <w:rsid w:val="00E564EF"/>
    <w:rsid w:val="00E57772"/>
    <w:rsid w:val="00E63C0C"/>
    <w:rsid w:val="00E663E8"/>
    <w:rsid w:val="00E7137B"/>
    <w:rsid w:val="00E7491E"/>
    <w:rsid w:val="00E81BB0"/>
    <w:rsid w:val="00E828FE"/>
    <w:rsid w:val="00E8544E"/>
    <w:rsid w:val="00E8561B"/>
    <w:rsid w:val="00E86938"/>
    <w:rsid w:val="00E9112F"/>
    <w:rsid w:val="00E9326C"/>
    <w:rsid w:val="00EA1644"/>
    <w:rsid w:val="00EB7777"/>
    <w:rsid w:val="00EC3E2C"/>
    <w:rsid w:val="00ED1801"/>
    <w:rsid w:val="00ED1F97"/>
    <w:rsid w:val="00ED2F66"/>
    <w:rsid w:val="00EE3B16"/>
    <w:rsid w:val="00EF0A69"/>
    <w:rsid w:val="00EF18EF"/>
    <w:rsid w:val="00EF3144"/>
    <w:rsid w:val="00EF4AA1"/>
    <w:rsid w:val="00EF6B46"/>
    <w:rsid w:val="00F041D5"/>
    <w:rsid w:val="00F10C5A"/>
    <w:rsid w:val="00F12D90"/>
    <w:rsid w:val="00F14979"/>
    <w:rsid w:val="00F16957"/>
    <w:rsid w:val="00F22A56"/>
    <w:rsid w:val="00F22B60"/>
    <w:rsid w:val="00F2500E"/>
    <w:rsid w:val="00F31CA6"/>
    <w:rsid w:val="00F3216A"/>
    <w:rsid w:val="00F333AD"/>
    <w:rsid w:val="00F334DB"/>
    <w:rsid w:val="00F356B6"/>
    <w:rsid w:val="00F367CC"/>
    <w:rsid w:val="00F44F11"/>
    <w:rsid w:val="00F4618F"/>
    <w:rsid w:val="00F5445A"/>
    <w:rsid w:val="00F63F78"/>
    <w:rsid w:val="00F65331"/>
    <w:rsid w:val="00F665E1"/>
    <w:rsid w:val="00F671D6"/>
    <w:rsid w:val="00F714DC"/>
    <w:rsid w:val="00F756DA"/>
    <w:rsid w:val="00F80CA0"/>
    <w:rsid w:val="00F82CD4"/>
    <w:rsid w:val="00F83E42"/>
    <w:rsid w:val="00F93B1C"/>
    <w:rsid w:val="00F946DE"/>
    <w:rsid w:val="00F971C5"/>
    <w:rsid w:val="00FA1733"/>
    <w:rsid w:val="00FA75ED"/>
    <w:rsid w:val="00FB3D79"/>
    <w:rsid w:val="00FB3DAD"/>
    <w:rsid w:val="00FB512E"/>
    <w:rsid w:val="00FB7310"/>
    <w:rsid w:val="00FC3520"/>
    <w:rsid w:val="00FE1B72"/>
    <w:rsid w:val="00FF2B27"/>
    <w:rsid w:val="12880FE4"/>
    <w:rsid w:val="23A1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AED97D"/>
  <w15:docId w15:val="{EE65B691-B8A4-4214-B7B9-67A83A37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Naslov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Naslov2">
    <w:name w:val="heading 2"/>
    <w:basedOn w:val="Naslov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Naslov3">
    <w:name w:val="heading 3"/>
    <w:basedOn w:val="Naslov1"/>
    <w:next w:val="Normal"/>
    <w:link w:val="Naslov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Naslov4">
    <w:name w:val="heading 4"/>
    <w:basedOn w:val="Naslov1"/>
    <w:next w:val="Normal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Naslov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Naslov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Naslov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Naslov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Podnaslov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rsid w:val="00FF2B27"/>
    <w:pPr>
      <w:ind w:left="900" w:hanging="900"/>
    </w:pPr>
  </w:style>
  <w:style w:type="paragraph" w:styleId="Sadraj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Zaglavlje">
    <w:name w:val="header"/>
    <w:basedOn w:val="Normal"/>
    <w:link w:val="ZaglavljeChar"/>
    <w:rsid w:val="00FF2B27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link w:val="PodnojeChar"/>
    <w:uiPriority w:val="99"/>
    <w:rsid w:val="00FF2B27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Tijeloteksta">
    <w:name w:val="Body Text"/>
    <w:basedOn w:val="Normal"/>
    <w:link w:val="TijelotekstaChar"/>
    <w:rsid w:val="00FF2B27"/>
    <w:pPr>
      <w:keepLines/>
      <w:spacing w:after="120"/>
      <w:ind w:left="720"/>
    </w:pPr>
  </w:style>
  <w:style w:type="paragraph" w:styleId="Kartadokumenta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semiHidden/>
    <w:rsid w:val="00FF2B27"/>
    <w:rPr>
      <w:sz w:val="20"/>
      <w:vertAlign w:val="superscript"/>
    </w:rPr>
  </w:style>
  <w:style w:type="paragraph" w:styleId="Tekstfusnote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Sadraj4">
    <w:name w:val="toc 4"/>
    <w:basedOn w:val="Normal"/>
    <w:next w:val="Normal"/>
    <w:semiHidden/>
    <w:rsid w:val="00FF2B27"/>
    <w:pPr>
      <w:ind w:left="600"/>
    </w:pPr>
  </w:style>
  <w:style w:type="paragraph" w:styleId="Sadraj5">
    <w:name w:val="toc 5"/>
    <w:basedOn w:val="Normal"/>
    <w:next w:val="Normal"/>
    <w:semiHidden/>
    <w:rsid w:val="00FF2B27"/>
    <w:pPr>
      <w:ind w:left="800"/>
    </w:pPr>
  </w:style>
  <w:style w:type="paragraph" w:styleId="Sadraj6">
    <w:name w:val="toc 6"/>
    <w:basedOn w:val="Normal"/>
    <w:next w:val="Normal"/>
    <w:semiHidden/>
    <w:rsid w:val="00FF2B27"/>
    <w:pPr>
      <w:ind w:left="1000"/>
    </w:pPr>
  </w:style>
  <w:style w:type="paragraph" w:styleId="Sadraj7">
    <w:name w:val="toc 7"/>
    <w:basedOn w:val="Normal"/>
    <w:next w:val="Normal"/>
    <w:semiHidden/>
    <w:rsid w:val="00FF2B27"/>
    <w:pPr>
      <w:ind w:left="1200"/>
    </w:pPr>
  </w:style>
  <w:style w:type="paragraph" w:styleId="Sadraj8">
    <w:name w:val="toc 8"/>
    <w:basedOn w:val="Normal"/>
    <w:next w:val="Normal"/>
    <w:semiHidden/>
    <w:rsid w:val="00FF2B27"/>
    <w:pPr>
      <w:ind w:left="1400"/>
    </w:pPr>
  </w:style>
  <w:style w:type="paragraph" w:styleId="Sadraj9">
    <w:name w:val="toc 9"/>
    <w:basedOn w:val="Normal"/>
    <w:next w:val="Normal"/>
    <w:semiHidden/>
    <w:rsid w:val="00FF2B27"/>
    <w:pPr>
      <w:ind w:left="1600"/>
    </w:pPr>
  </w:style>
  <w:style w:type="paragraph" w:styleId="Tijeloteksta2">
    <w:name w:val="Body Text 2"/>
    <w:basedOn w:val="Normal"/>
    <w:rsid w:val="00FF2B27"/>
    <w:rPr>
      <w:i/>
      <w:color w:val="0000FF"/>
    </w:rPr>
  </w:style>
  <w:style w:type="paragraph" w:styleId="Uvuenotijeloteksta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iperveza">
    <w:name w:val="Hyperlink"/>
    <w:uiPriority w:val="99"/>
    <w:rsid w:val="00FF2B27"/>
    <w:rPr>
      <w:color w:val="0000FF"/>
      <w:u w:val="single"/>
    </w:rPr>
  </w:style>
  <w:style w:type="character" w:styleId="SlijeenaHiperveza">
    <w:name w:val="FollowedHyperlink"/>
    <w:rsid w:val="00FF2B27"/>
    <w:rPr>
      <w:color w:val="800080"/>
      <w:u w:val="single"/>
    </w:rPr>
  </w:style>
  <w:style w:type="character" w:styleId="Naglaeno">
    <w:name w:val="Strong"/>
    <w:qFormat/>
    <w:rsid w:val="00FF2B27"/>
    <w:rPr>
      <w:b/>
      <w:bCs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Standard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Naslov">
    <w:name w:val="TOC Heading"/>
    <w:basedOn w:val="Naslov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Odlomakpopisa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Naslov3Char">
    <w:name w:val="Naslov 3 Char"/>
    <w:link w:val="Naslov3"/>
    <w:rsid w:val="00553A1A"/>
    <w:rPr>
      <w:rFonts w:ascii="Arial" w:hAnsi="Arial"/>
      <w:b/>
      <w:lang w:val="hr-BA" w:eastAsia="en-US"/>
    </w:rPr>
  </w:style>
  <w:style w:type="character" w:customStyle="1" w:styleId="TijelotekstaChar">
    <w:name w:val="Tijelo teksta Char"/>
    <w:link w:val="Tijeloteksta"/>
    <w:rsid w:val="00A60A94"/>
    <w:rPr>
      <w:lang w:val="en-US" w:eastAsia="en-US"/>
    </w:rPr>
  </w:style>
  <w:style w:type="table" w:styleId="Reetkatablice">
    <w:name w:val="Table Grid"/>
    <w:basedOn w:val="Obinatablica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dnojeChar">
    <w:name w:val="Podnožje Char"/>
    <w:link w:val="Podnoje"/>
    <w:uiPriority w:val="99"/>
    <w:rsid w:val="00391221"/>
    <w:rPr>
      <w:lang w:val="en-US" w:eastAsia="en-US"/>
    </w:rPr>
  </w:style>
  <w:style w:type="character" w:customStyle="1" w:styleId="ZaglavljeChar">
    <w:name w:val="Zaglavlje Char"/>
    <w:link w:val="Zaglavlje"/>
    <w:uiPriority w:val="99"/>
    <w:rsid w:val="00C739F3"/>
    <w:rPr>
      <w:rFonts w:ascii="Calibri" w:hAnsi="Calibri"/>
      <w:sz w:val="22"/>
      <w:lang w:eastAsia="en-US"/>
    </w:rPr>
  </w:style>
  <w:style w:type="paragraph" w:styleId="Bezproreda">
    <w:name w:val="No Spacing"/>
    <w:link w:val="Bezproreda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BezproredaChar">
    <w:name w:val="Bez proreda Char"/>
    <w:link w:val="Bezproreda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Opisslike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icaslika">
    <w:name w:val="table of figures"/>
    <w:basedOn w:val="Normal"/>
    <w:next w:val="Normal"/>
    <w:uiPriority w:val="99"/>
    <w:unhideWhenUsed/>
    <w:rsid w:val="009E0835"/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TekstkomentaraChar">
    <w:name w:val="Tekst komentara Char"/>
    <w:link w:val="Tekstkomentara"/>
    <w:uiPriority w:val="99"/>
    <w:semiHidden/>
    <w:rsid w:val="00E9326C"/>
    <w:rPr>
      <w:rFonts w:ascii="Calibri" w:hAnsi="Calibri"/>
      <w:lang w:val="hr-BA" w:eastAsia="en-US"/>
    </w:rPr>
  </w:style>
  <w:style w:type="paragraph" w:styleId="Grafikeoznake">
    <w:name w:val="List Bullet"/>
    <w:basedOn w:val="Normal"/>
    <w:unhideWhenUsed/>
    <w:rsid w:val="008F219B"/>
    <w:pPr>
      <w:widowControl/>
      <w:numPr>
        <w:numId w:val="3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Grafikeoznake2">
    <w:name w:val="List Bullet 2"/>
    <w:basedOn w:val="Normal"/>
    <w:uiPriority w:val="99"/>
    <w:semiHidden/>
    <w:unhideWhenUsed/>
    <w:rsid w:val="00F714DC"/>
    <w:pPr>
      <w:numPr>
        <w:numId w:val="4"/>
      </w:numPr>
      <w:contextualSpacing/>
    </w:pPr>
  </w:style>
  <w:style w:type="paragraph" w:styleId="Popis5">
    <w:name w:val="List 5"/>
    <w:basedOn w:val="Normal"/>
    <w:semiHidden/>
    <w:unhideWhenUsed/>
    <w:rsid w:val="00F714DC"/>
    <w:pPr>
      <w:widowControl/>
      <w:numPr>
        <w:numId w:val="5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Nastavakpopisa">
    <w:name w:val="List Continue"/>
    <w:basedOn w:val="Normal"/>
    <w:semiHidden/>
    <w:unhideWhenUsed/>
    <w:rsid w:val="00F714DC"/>
    <w:pPr>
      <w:widowControl/>
      <w:numPr>
        <w:ilvl w:val="1"/>
        <w:numId w:val="5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Naslov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Naslov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6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customStyle="1" w:styleId="Srednjesjenanje11">
    <w:name w:val="Srednje sjenčanje 11"/>
    <w:basedOn w:val="Obinatablica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vijetlipopis1">
    <w:name w:val="Svijetli popis1"/>
    <w:basedOn w:val="Obinatablica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7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customStyle="1" w:styleId="Srednjesjenanje1-Isticanje11">
    <w:name w:val="Srednje sjenčanje 1 - Isticanje 11"/>
    <w:basedOn w:val="Obinatablica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Opisslike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Tijeloteksta-uvlaka2">
    <w:name w:val="Body Text Indent 2"/>
    <w:basedOn w:val="Normal"/>
    <w:link w:val="Tijeloteksta-uvlaka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Tijeloteksta-uvlaka2Char">
    <w:name w:val="Tijelo teksta - uvlaka 2 Char"/>
    <w:link w:val="Tijeloteksta-uvlaka2"/>
    <w:uiPriority w:val="99"/>
    <w:semiHidden/>
    <w:rsid w:val="0043407A"/>
    <w:rPr>
      <w:rFonts w:ascii="Calibri" w:hAnsi="Calibri"/>
      <w:sz w:val="22"/>
      <w:lang w:val="hr-BA" w:eastAsia="en-US"/>
    </w:rPr>
  </w:style>
  <w:style w:type="paragraph" w:customStyle="1" w:styleId="paragraph">
    <w:name w:val="paragraph"/>
    <w:basedOn w:val="Normal"/>
    <w:rsid w:val="002023F9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val="hr-HR" w:eastAsia="hr-HR"/>
    </w:rPr>
  </w:style>
  <w:style w:type="character" w:customStyle="1" w:styleId="normaltextrun">
    <w:name w:val="normaltextrun"/>
    <w:basedOn w:val="Zadanifontodlomka"/>
    <w:rsid w:val="002023F9"/>
  </w:style>
  <w:style w:type="character" w:customStyle="1" w:styleId="eop">
    <w:name w:val="eop"/>
    <w:basedOn w:val="Zadanifontodlomka"/>
    <w:rsid w:val="002023F9"/>
  </w:style>
  <w:style w:type="character" w:customStyle="1" w:styleId="spellingerror">
    <w:name w:val="spellingerror"/>
    <w:basedOn w:val="Zadanifontodlomka"/>
    <w:rsid w:val="002023F9"/>
  </w:style>
  <w:style w:type="table" w:styleId="Svijetlareetka-Isticanje5">
    <w:name w:val="Light Grid Accent 5"/>
    <w:basedOn w:val="Obinatablica"/>
    <w:uiPriority w:val="62"/>
    <w:rsid w:val="000E0848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Svijetlareetka-Isticanje3">
    <w:name w:val="Light Grid Accent 3"/>
    <w:basedOn w:val="Obinatablica"/>
    <w:uiPriority w:val="62"/>
    <w:rsid w:val="000E0848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9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7812E514B7C4429AC944F995EE7969" ma:contentTypeVersion="2" ma:contentTypeDescription="Stvaranje novog dokumenta." ma:contentTypeScope="" ma:versionID="fb3a92014557dd39d8528a256f23e61b">
  <xsd:schema xmlns:xsd="http://www.w3.org/2001/XMLSchema" xmlns:xs="http://www.w3.org/2001/XMLSchema" xmlns:p="http://schemas.microsoft.com/office/2006/metadata/properties" xmlns:ns2="7d2ea17a-15d3-4347-95be-57161dcaa316" targetNamespace="http://schemas.microsoft.com/office/2006/metadata/properties" ma:root="true" ma:fieldsID="d14d23ff49c481457723dff5b5a37899" ns2:_="">
    <xsd:import namespace="7d2ea17a-15d3-4347-95be-57161dcaa3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ea17a-15d3-4347-95be-57161dcaa3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E1C124-BE55-409F-9043-F2E6EACD82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EAD879-7A83-43CE-9775-B05E9CB51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ea17a-15d3-4347-95be-57161dcaa3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DF6E5E-D04E-4283-A18B-45F98DBDD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07BD349-4834-4CA8-96F6-A6A74E787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114</TotalTime>
  <Pages>25</Pages>
  <Words>2765</Words>
  <Characters>15763</Characters>
  <Application>Microsoft Office Word</Application>
  <DocSecurity>0</DocSecurity>
  <Lines>131</Lines>
  <Paragraphs>36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>x</Company>
  <LinksUpToDate>false</LinksUpToDate>
  <CharactersWithSpaces>18492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creator>adil@fit.ba</dc:creator>
  <cp:lastModifiedBy>Andrea Biloš</cp:lastModifiedBy>
  <cp:revision>36</cp:revision>
  <cp:lastPrinted>2012-01-12T10:01:00Z</cp:lastPrinted>
  <dcterms:created xsi:type="dcterms:W3CDTF">2021-02-23T21:07:00Z</dcterms:created>
  <dcterms:modified xsi:type="dcterms:W3CDTF">2021-02-23T23:13:00Z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0x010100017812E514B7C4429AC944F995EE7969</vt:lpwstr>
  </property>
</Properties>
</file>